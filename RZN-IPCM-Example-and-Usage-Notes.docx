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5B4585" w14:textId="3EE18DF6" w:rsidR="00867913" w:rsidRDefault="000B012A">
      <w:pPr>
        <w:pStyle w:val="productname"/>
      </w:pPr>
      <w:r>
        <w:rPr>
          <w:noProof/>
          <w:lang w:eastAsia="en-US"/>
        </w:rPr>
        <mc:AlternateContent>
          <mc:Choice Requires="wps">
            <w:drawing>
              <wp:anchor distT="0" distB="0" distL="114300" distR="114300" simplePos="0" relativeHeight="83886422" behindDoc="0" locked="0" layoutInCell="1" allowOverlap="1" wp14:anchorId="64557EE8" wp14:editId="3EBD849F">
                <wp:simplePos x="0" y="0"/>
                <wp:positionH relativeFrom="margin">
                  <wp:align>right</wp:align>
                </wp:positionH>
                <wp:positionV relativeFrom="paragraph">
                  <wp:posOffset>66563</wp:posOffset>
                </wp:positionV>
                <wp:extent cx="1451940" cy="552659"/>
                <wp:effectExtent l="0" t="0" r="1524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1940" cy="5526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D9EB1" w14:textId="12956CA6" w:rsidR="005C2418" w:rsidRDefault="005C2418" w:rsidP="002165FF">
                            <w:pPr>
                              <w:pStyle w:val="lonrnrd"/>
                            </w:pPr>
                            <w:fldSimple w:instr=" Subject   \* MERGEFORMAT ">
                              <w:r>
                                <w:t>R01ANxxxxEU</w:t>
                              </w:r>
                            </w:fldSimple>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fldSimple w:instr=" Comments   \* MERGEFORMAT ">
                              <w:r>
                                <w:t>May 19, 2020</w:t>
                              </w:r>
                            </w:fldSimple>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557EE8" id="_x0000_t202" coordsize="21600,21600" o:spt="202" path="m,l,21600r21600,l21600,xe">
                <v:stroke joinstyle="miter"/>
                <v:path gradientshapeok="t" o:connecttype="rect"/>
              </v:shapetype>
              <v:shape id="Text Box 5" o:spid="_x0000_s1026" type="#_x0000_t202" style="position:absolute;margin-left:63.15pt;margin-top:5.25pt;width:114.35pt;height:43.5pt;z-index:8388642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bO3qwIAAKk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" filled="f" stroked="f">
                <v:textbox inset="0,0,0,0">
                  <w:txbxContent>
                    <w:p w14:paraId="5D8D9EB1" w14:textId="12956CA6" w:rsidR="005C2418" w:rsidRDefault="005C2418" w:rsidP="002165FF">
                      <w:pPr>
                        <w:pStyle w:val="lonrnrd"/>
                      </w:pPr>
                      <w:fldSimple w:instr=" Subject   \* MERGEFORMAT ">
                        <w:r>
                          <w:t>R01ANxxxxEU</w:t>
                        </w:r>
                      </w:fldSimple>
                    </w:p>
                    <w:p w14:paraId="36379093" w14:textId="0FBF1F29" w:rsidR="005C2418" w:rsidRDefault="005C2418" w:rsidP="000864AE">
                      <w:pPr>
                        <w:pStyle w:val="lonrnrd"/>
                      </w:pPr>
                      <w:r>
                        <w:fldChar w:fldCharType="begin"/>
                      </w:r>
                      <w:r>
                        <w:instrText xml:space="preserve"> </w:instrText>
                      </w:r>
                      <w:r w:rsidRPr="00C85CB9">
                        <w:instrText>DOCPROPERTY  Category</w:instrText>
                      </w:r>
                      <w:r>
                        <w:instrText xml:space="preserve">   \* MERGEFORMAT </w:instrText>
                      </w:r>
                      <w:r>
                        <w:fldChar w:fldCharType="separate"/>
                      </w:r>
                      <w:r>
                        <w:t>Rev.0.90</w:t>
                      </w:r>
                      <w:r>
                        <w:fldChar w:fldCharType="end"/>
                      </w:r>
                      <w:r>
                        <w:br/>
                      </w:r>
                      <w:fldSimple w:instr=" Comments   \* MERGEFORMAT ">
                        <w:r>
                          <w:t>May 19, 2020</w:t>
                        </w:r>
                      </w:fldSimple>
                    </w:p>
                  </w:txbxContent>
                </v:textbox>
                <w10:wrap anchorx="margin"/>
              </v:shape>
            </w:pict>
          </mc:Fallback>
        </mc:AlternateContent>
      </w:r>
      <w:r w:rsidR="008E4E85">
        <w:fldChar w:fldCharType="begin"/>
      </w:r>
      <w:r w:rsidR="008E4E85">
        <w:instrText xml:space="preserve"> </w:instrText>
      </w:r>
      <w:r w:rsidR="00C85CB9">
        <w:instrText>TITLE</w:instrText>
      </w:r>
      <w:r w:rsidR="008E4E85">
        <w:rPr>
          <w:rFonts w:hint="eastAsia"/>
        </w:rPr>
        <w:instrText xml:space="preserve">   \* MERGEFORMAT</w:instrText>
      </w:r>
      <w:r w:rsidR="008E4E85">
        <w:instrText xml:space="preserve"> </w:instrText>
      </w:r>
      <w:r w:rsidR="008E4E85">
        <w:fldChar w:fldCharType="separate"/>
      </w:r>
      <w:r w:rsidR="0041280C">
        <w:t>RZ/N1D</w:t>
      </w:r>
      <w:r w:rsidR="008E4E85">
        <w:fldChar w:fldCharType="end"/>
      </w:r>
    </w:p>
    <w:p w14:paraId="0C86ABC1" w14:textId="6C03CEA8" w:rsidR="00867913" w:rsidRDefault="00CD05B2">
      <w:pPr>
        <w:pStyle w:val="documentname"/>
      </w:pPr>
      <w:r>
        <w:fldChar w:fldCharType="begin"/>
      </w:r>
      <w:r>
        <w:instrText xml:space="preserve"> </w:instrText>
      </w:r>
      <w:r w:rsidRPr="00CD05B2">
        <w:instrText xml:space="preserve">DOCPROPERTY </w:instrText>
      </w:r>
      <w:r w:rsidR="00C85CB9">
        <w:instrText>Keywords</w:instrText>
      </w:r>
      <w:r>
        <w:rPr>
          <w:rFonts w:hint="eastAsia"/>
        </w:rPr>
        <w:instrText xml:space="preserve">   \* MERGEFORMAT</w:instrText>
      </w:r>
      <w:r>
        <w:instrText xml:space="preserve"> </w:instrText>
      </w:r>
      <w:r>
        <w:fldChar w:fldCharType="separate"/>
      </w:r>
      <w:r w:rsidR="005936C2">
        <w:t>SIMPLE FAST IPCM Usage Notes</w:t>
      </w:r>
      <w:r>
        <w:fldChar w:fldCharType="end"/>
      </w:r>
    </w:p>
    <w:p w14:paraId="2577B394" w14:textId="77777777" w:rsidR="00B93758" w:rsidRDefault="00B93758" w:rsidP="00B93758">
      <w:pPr>
        <w:pStyle w:val="introductionheader"/>
      </w:pPr>
      <w:r>
        <w:rPr>
          <w:rFonts w:hint="eastAsia"/>
        </w:rPr>
        <w:t>I</w:t>
      </w:r>
      <w:r>
        <w:t xml:space="preserve">ntroduction </w:t>
      </w:r>
    </w:p>
    <w:p w14:paraId="00D11281" w14:textId="6292B589" w:rsidR="00633A6C" w:rsidRDefault="00342077" w:rsidP="00D16124">
      <w:pPr>
        <w:pStyle w:val="BodyText"/>
      </w:pPr>
      <w:r>
        <w:t>Th</w:t>
      </w:r>
      <w:r w:rsidR="007457B9">
        <w:t xml:space="preserve">is code and </w:t>
      </w:r>
      <w:r w:rsidR="00C24447">
        <w:t xml:space="preserve">guide </w:t>
      </w:r>
      <w:r w:rsidR="00A27F95">
        <w:t>provide</w:t>
      </w:r>
      <w:r w:rsidR="003B4826">
        <w:t>s</w:t>
      </w:r>
      <w:r w:rsidR="00A27F95">
        <w:t xml:space="preserve"> </w:t>
      </w:r>
      <w:r w:rsidR="007457B9">
        <w:t xml:space="preserve">a </w:t>
      </w:r>
      <w:r w:rsidR="00813BB3">
        <w:t>straightforward</w:t>
      </w:r>
      <w:r w:rsidR="00633A6C">
        <w:t xml:space="preserve"> </w:t>
      </w:r>
      <w:r w:rsidR="00A27F95">
        <w:t xml:space="preserve">IPCM </w:t>
      </w:r>
      <w:r w:rsidR="007457B9">
        <w:t xml:space="preserve">(mailbox) </w:t>
      </w:r>
      <w:r w:rsidR="00301524">
        <w:t>sample</w:t>
      </w:r>
      <w:r w:rsidR="00A27F95">
        <w:t xml:space="preserve"> </w:t>
      </w:r>
      <w:r w:rsidR="00813BB3">
        <w:t xml:space="preserve">with which to </w:t>
      </w:r>
      <w:r w:rsidR="003A6CA9">
        <w:t xml:space="preserve">communicate in </w:t>
      </w:r>
      <w:r w:rsidR="005C2418">
        <w:t xml:space="preserve">a </w:t>
      </w:r>
      <w:r w:rsidR="003A6CA9">
        <w:t>fast manner between the M3 and A7 cores of the RZ/N1D</w:t>
      </w:r>
      <w:r w:rsidR="00A27F95">
        <w:t xml:space="preserve">. </w:t>
      </w:r>
    </w:p>
    <w:p w14:paraId="27E003A6" w14:textId="77777777" w:rsidR="005C2418" w:rsidRDefault="00A27F95" w:rsidP="00D16124">
      <w:pPr>
        <w:pStyle w:val="BodyText"/>
      </w:pPr>
      <w:r>
        <w:t xml:space="preserve">Code for both the </w:t>
      </w:r>
      <w:r w:rsidR="00813BB3">
        <w:t>A7</w:t>
      </w:r>
      <w:r w:rsidR="005C2418">
        <w:t xml:space="preserve">, </w:t>
      </w:r>
      <w:r w:rsidR="00071FAF">
        <w:t>linux</w:t>
      </w:r>
      <w:r w:rsidR="005C2418">
        <w:t>,</w:t>
      </w:r>
      <w:r w:rsidR="00071FAF">
        <w:t xml:space="preserve"> </w:t>
      </w:r>
      <w:r w:rsidR="00813BB3">
        <w:t xml:space="preserve">and </w:t>
      </w:r>
      <w:r w:rsidR="00071FAF">
        <w:t xml:space="preserve">the </w:t>
      </w:r>
      <w:r w:rsidR="00CA5587">
        <w:t>CM3</w:t>
      </w:r>
      <w:r w:rsidR="005C2418">
        <w:t>,</w:t>
      </w:r>
      <w:r w:rsidR="00071FAF">
        <w:t xml:space="preserve"> </w:t>
      </w:r>
      <w:r w:rsidR="005C2418">
        <w:t xml:space="preserve">the </w:t>
      </w:r>
      <w:r w:rsidR="00813BB3">
        <w:t>HW</w:t>
      </w:r>
      <w:r w:rsidR="00071FAF">
        <w:t xml:space="preserve"> RT</w:t>
      </w:r>
      <w:r w:rsidR="00813BB3">
        <w:t>OS realtime side</w:t>
      </w:r>
      <w:r w:rsidR="005C2418">
        <w:t>,</w:t>
      </w:r>
      <w:r w:rsidR="00813BB3">
        <w:t xml:space="preserve"> is provided.</w:t>
      </w:r>
      <w:r w:rsidR="00071FAF">
        <w:t xml:space="preserve"> </w:t>
      </w:r>
    </w:p>
    <w:p w14:paraId="061BB69D" w14:textId="08DCFE2A" w:rsidR="00071FAF" w:rsidRDefault="00071FAF" w:rsidP="00D16124">
      <w:pPr>
        <w:pStyle w:val="BodyText"/>
      </w:pPr>
      <w:r>
        <w:t xml:space="preserve">Observe this is not an “API” but rather demonstrates how to use the core-to-core mechanism in a </w:t>
      </w:r>
      <w:r w:rsidR="00B4490A">
        <w:t>simple</w:t>
      </w:r>
      <w:r w:rsidR="005C2418">
        <w:t xml:space="preserve"> </w:t>
      </w:r>
      <w:r>
        <w:t>straightforward manner</w:t>
      </w:r>
      <w:r w:rsidR="005C2418">
        <w:t xml:space="preserve"> and can be used as a starting point for new projects</w:t>
      </w:r>
      <w:r>
        <w:t>.</w:t>
      </w:r>
    </w:p>
    <w:p w14:paraId="0BF830EF" w14:textId="6F2E5064" w:rsidR="00FB5028" w:rsidRDefault="00FB5028" w:rsidP="00D16124">
      <w:pPr>
        <w:pStyle w:val="BodyText"/>
      </w:pPr>
      <w:r>
        <w:t xml:space="preserve">For information on the PL320 IPCM, see </w:t>
      </w:r>
      <w:r w:rsidRPr="00061DFA">
        <w:t>ARM PL320 PrimeCell® Inter-Processor Communications Module (PL320)</w:t>
      </w:r>
      <w:r>
        <w:t xml:space="preserve"> documentation</w:t>
      </w:r>
      <w:r w:rsidRPr="00061DFA">
        <w:t>.</w:t>
      </w:r>
    </w:p>
    <w:p w14:paraId="5F4131AE" w14:textId="21862D75" w:rsidR="003A6CA9" w:rsidRDefault="003A6CA9" w:rsidP="003A6CA9">
      <w:pPr>
        <w:pStyle w:val="Nonumberheading1"/>
      </w:pPr>
      <w:r>
        <w:t>Terminology</w:t>
      </w:r>
    </w:p>
    <w:p w14:paraId="5DD71FDD" w14:textId="3CEC6893" w:rsidR="002E56F1" w:rsidRPr="00A27022" w:rsidRDefault="003A6CA9" w:rsidP="0031195C">
      <w:pPr>
        <w:pStyle w:val="Heading6"/>
      </w:pPr>
      <w:r w:rsidRPr="00A27022">
        <w:t>IPCM</w:t>
      </w:r>
    </w:p>
    <w:p w14:paraId="51843A83" w14:textId="74F29855" w:rsidR="003A6CA9" w:rsidRDefault="003A6CA9" w:rsidP="00DC506B">
      <w:pPr>
        <w:pStyle w:val="BodyText"/>
      </w:pPr>
      <w:r w:rsidRPr="005477A0">
        <w:t>In Arm and other documentation the “IPCM” is sometimes referred to a</w:t>
      </w:r>
      <w:r w:rsidR="00394C43">
        <w:t>s</w:t>
      </w:r>
      <w:r w:rsidRPr="005477A0">
        <w:t xml:space="preserve"> “Inter Processor Communication Mailbox”,</w:t>
      </w:r>
      <w:r w:rsidR="00394C43">
        <w:t xml:space="preserve"> </w:t>
      </w:r>
      <w:r w:rsidRPr="005477A0">
        <w:t xml:space="preserve">“Inter Processor Communication Module”, or just “PL320”. Here we try to </w:t>
      </w:r>
      <w:r w:rsidR="005C2418" w:rsidRPr="005477A0">
        <w:t xml:space="preserve">just </w:t>
      </w:r>
      <w:r w:rsidRPr="005477A0">
        <w:t>use the term IPCM.</w:t>
      </w:r>
    </w:p>
    <w:p w14:paraId="65CE9D57" w14:textId="77777777" w:rsidR="00394C43" w:rsidRDefault="00394C43" w:rsidP="0031195C">
      <w:pPr>
        <w:pStyle w:val="Heading6"/>
      </w:pPr>
      <w:r>
        <w:t xml:space="preserve">CTC </w:t>
      </w:r>
    </w:p>
    <w:p w14:paraId="42771116" w14:textId="0C253F15" w:rsidR="00394C43" w:rsidRPr="00633A6C" w:rsidRDefault="00394C43" w:rsidP="00394C43">
      <w:pPr>
        <w:pStyle w:val="BodyText"/>
      </w:pPr>
      <w:r>
        <w:t>C</w:t>
      </w:r>
      <w:r w:rsidRPr="00633A6C">
        <w:t xml:space="preserve">ore to core </w:t>
      </w:r>
      <w:r w:rsidR="00AF48EF" w:rsidRPr="00633A6C">
        <w:t>communication</w:t>
      </w:r>
      <w:r w:rsidRPr="00633A6C">
        <w:t xml:space="preserve">. </w:t>
      </w:r>
      <w:r>
        <w:t>Using the IPCM to communicate between the RZ/N’s M3 core and A7 core.</w:t>
      </w:r>
    </w:p>
    <w:p w14:paraId="23EF6A17" w14:textId="77777777" w:rsidR="00A27022" w:rsidRPr="00A27022" w:rsidRDefault="003A6CA9" w:rsidP="0031195C">
      <w:pPr>
        <w:pStyle w:val="Heading6"/>
      </w:pPr>
      <w:r w:rsidRPr="00A27022">
        <w:t>Channel</w:t>
      </w:r>
      <w:r w:rsidR="00A27022" w:rsidRPr="00A27022">
        <w:t xml:space="preserve"> </w:t>
      </w:r>
      <w:r w:rsidRPr="00A27022">
        <w:t>ID</w:t>
      </w:r>
    </w:p>
    <w:p w14:paraId="516E0B33" w14:textId="30AF92A1" w:rsidR="003A6CA9" w:rsidRPr="00A27022" w:rsidRDefault="003A6CA9" w:rsidP="00DC506B">
      <w:pPr>
        <w:pStyle w:val="ListParagraph"/>
        <w:ind w:leftChars="0" w:left="0"/>
      </w:pPr>
      <w:r w:rsidRPr="00A27022">
        <w:t xml:space="preserve">ID number of the core. The RZ/N has one Cortex M3 core and two ARM7 cores. Channel ID means </w:t>
      </w:r>
      <w:r w:rsidR="005C2418">
        <w:t>the core’s “</w:t>
      </w:r>
      <w:r w:rsidRPr="00A27022">
        <w:t>number</w:t>
      </w:r>
      <w:r w:rsidR="005C2418">
        <w:t>”</w:t>
      </w:r>
      <w:r w:rsidRPr="00A27022">
        <w:t xml:space="preserve">. The </w:t>
      </w:r>
      <w:r w:rsidR="005C2418">
        <w:t>core numbers are 1 for the CM3, and 2 and 3</w:t>
      </w:r>
      <w:r w:rsidRPr="00A27022">
        <w:t xml:space="preserve"> </w:t>
      </w:r>
      <w:r w:rsidR="005C2418">
        <w:t xml:space="preserve">for the </w:t>
      </w:r>
      <w:r w:rsidRPr="00A27022">
        <w:t>A7</w:t>
      </w:r>
      <w:r w:rsidR="005C2418">
        <w:t xml:space="preserve"> side.</w:t>
      </w:r>
    </w:p>
    <w:p w14:paraId="700F6A40" w14:textId="450E17DE" w:rsidR="00546E24" w:rsidRPr="00A27022" w:rsidRDefault="00546E24" w:rsidP="0031195C">
      <w:pPr>
        <w:pStyle w:val="Heading6"/>
      </w:pPr>
      <w:r w:rsidRPr="00A27022">
        <w:t>Linux, linux</w:t>
      </w:r>
    </w:p>
    <w:p w14:paraId="79A25B4D" w14:textId="77777777" w:rsidR="00FB5028" w:rsidRDefault="002E56F1" w:rsidP="00DC506B">
      <w:pPr>
        <w:pStyle w:val="ListParagraph"/>
        <w:ind w:leftChars="0" w:left="0"/>
      </w:pPr>
      <w:r>
        <w:t>In this document Linux</w:t>
      </w:r>
      <w:r w:rsidR="00A6071D">
        <w:t xml:space="preserve"> with </w:t>
      </w:r>
      <w:r>
        <w:t xml:space="preserve">capital </w:t>
      </w:r>
      <w:r w:rsidR="00864C10">
        <w:t>‘</w:t>
      </w:r>
      <w:r>
        <w:t>L</w:t>
      </w:r>
      <w:r w:rsidR="00864C10">
        <w:t>’</w:t>
      </w:r>
      <w:r>
        <w:t xml:space="preserve"> </w:t>
      </w:r>
      <w:r w:rsidR="00864C10">
        <w:t xml:space="preserve">refers to </w:t>
      </w:r>
      <w:r>
        <w:t>host PC</w:t>
      </w:r>
      <w:r w:rsidR="00A6071D">
        <w:t>,</w:t>
      </w:r>
      <w:r w:rsidR="00864C10">
        <w:t xml:space="preserve"> whereas linux </w:t>
      </w:r>
      <w:r w:rsidR="00FB5028">
        <w:t xml:space="preserve">(small ‘l’) </w:t>
      </w:r>
      <w:r w:rsidR="00864C10">
        <w:t>refers to the A7 linux system</w:t>
      </w:r>
      <w:r>
        <w:t xml:space="preserve">. At time of this writing (K)Ubuntu LTS </w:t>
      </w:r>
      <w:r w:rsidR="00864C10">
        <w:t xml:space="preserve">(Long Term Support) </w:t>
      </w:r>
      <w:r>
        <w:t>version 16.04 is the referenced PC platform.</w:t>
      </w:r>
    </w:p>
    <w:p w14:paraId="3EC8C96D" w14:textId="5FE43003" w:rsidR="002E56F1" w:rsidRDefault="00FB5028" w:rsidP="00DC506B">
      <w:pPr>
        <w:pStyle w:val="ListParagraph"/>
        <w:ind w:leftChars="0" w:left="0"/>
      </w:pPr>
      <w:r w:rsidRPr="005C2418">
        <w:rPr>
          <w:highlight w:val="yellow"/>
        </w:rPr>
        <w:t xml:space="preserve">Tip: </w:t>
      </w:r>
      <w:r w:rsidR="002E56F1" w:rsidRPr="005C2418">
        <w:rPr>
          <w:highlight w:val="yellow"/>
        </w:rPr>
        <w:t xml:space="preserve">See also the </w:t>
      </w:r>
      <w:r w:rsidR="00A27022" w:rsidRPr="005C2418">
        <w:rPr>
          <w:highlight w:val="yellow"/>
        </w:rPr>
        <w:t xml:space="preserve">RZ/N linux </w:t>
      </w:r>
      <w:r w:rsidR="002E56F1" w:rsidRPr="005C2418">
        <w:rPr>
          <w:i/>
          <w:highlight w:val="yellow"/>
        </w:rPr>
        <w:t>/proc</w:t>
      </w:r>
      <w:r w:rsidR="002E56F1" w:rsidRPr="005C2418">
        <w:rPr>
          <w:highlight w:val="yellow"/>
        </w:rPr>
        <w:t xml:space="preserve"> folder</w:t>
      </w:r>
      <w:r w:rsidR="00864C10" w:rsidRPr="005C2418">
        <w:rPr>
          <w:highlight w:val="yellow"/>
        </w:rPr>
        <w:t xml:space="preserve"> on the RZ/N</w:t>
      </w:r>
      <w:r w:rsidRPr="005C2418">
        <w:rPr>
          <w:highlight w:val="yellow"/>
        </w:rPr>
        <w:t xml:space="preserve"> for ‘live’ info on IPCM.</w:t>
      </w:r>
    </w:p>
    <w:p w14:paraId="737103EC" w14:textId="77777777" w:rsidR="00C24447" w:rsidRPr="001673C5" w:rsidRDefault="001512BB" w:rsidP="001673C5">
      <w:pPr>
        <w:pStyle w:val="introductionheader"/>
      </w:pPr>
      <w:bookmarkStart w:id="0" w:name="_Ref465259104"/>
      <w:r>
        <w:t>References</w:t>
      </w:r>
      <w:bookmarkStart w:id="1" w:name="_Ref465259180"/>
      <w:bookmarkEnd w:id="0"/>
    </w:p>
    <w:bookmarkStart w:id="2" w:name="_Hlk510538732"/>
    <w:bookmarkStart w:id="3" w:name="_Ref468361913"/>
    <w:bookmarkEnd w:id="1"/>
    <w:p w14:paraId="45951DA3" w14:textId="6361FFBB" w:rsidR="00313980" w:rsidRDefault="00FD6CE9" w:rsidP="00CD7574">
      <w:pPr>
        <w:pStyle w:val="ListBullet2"/>
        <w:numPr>
          <w:ilvl w:val="0"/>
          <w:numId w:val="22"/>
        </w:numPr>
      </w:pPr>
      <w:r>
        <w:fldChar w:fldCharType="begin"/>
      </w:r>
      <w:r>
        <w:instrText xml:space="preserve"> HYPERLINK "https://www.renesas.com/en-us/products/microcontrollers-microprocessors/rz/rzn/rzn1d.html" </w:instrText>
      </w:r>
      <w:r>
        <w:fldChar w:fldCharType="separate"/>
      </w:r>
      <w:r w:rsidRPr="00342077">
        <w:rPr>
          <w:rStyle w:val="Hyperlink"/>
        </w:rPr>
        <w:t>RZ/N1 h</w:t>
      </w:r>
      <w:r w:rsidRPr="00342077">
        <w:rPr>
          <w:rStyle w:val="Hyperlink"/>
        </w:rPr>
        <w:t>o</w:t>
      </w:r>
      <w:r w:rsidRPr="00342077">
        <w:rPr>
          <w:rStyle w:val="Hyperlink"/>
        </w:rPr>
        <w:t>mepage</w:t>
      </w:r>
      <w:r>
        <w:fldChar w:fldCharType="end"/>
      </w:r>
    </w:p>
    <w:p w14:paraId="4D4FFB3E" w14:textId="1AB8FB80" w:rsidR="00FD6CE9" w:rsidRDefault="005C2418" w:rsidP="00CD7574">
      <w:pPr>
        <w:pStyle w:val="ListBullet2"/>
        <w:numPr>
          <w:ilvl w:val="0"/>
          <w:numId w:val="22"/>
        </w:numPr>
      </w:pPr>
      <w:hyperlink r:id="rId8" w:history="1">
        <w:r w:rsidR="00FD6CE9" w:rsidRPr="00EA7D5F">
          <w:rPr>
            <w:rStyle w:val="Hyperlink"/>
          </w:rPr>
          <w:t xml:space="preserve">YCONNECT-IT-RZN </w:t>
        </w:r>
        <w:r w:rsidR="00FD6CE9">
          <w:rPr>
            <w:rStyle w:val="Hyperlink"/>
          </w:rPr>
          <w:t>DV</w:t>
        </w:r>
        <w:r w:rsidR="00FD6CE9" w:rsidRPr="00EA7D5F">
          <w:rPr>
            <w:rStyle w:val="Hyperlink"/>
          </w:rPr>
          <w:t>D</w:t>
        </w:r>
      </w:hyperlink>
    </w:p>
    <w:bookmarkEnd w:id="2"/>
    <w:p w14:paraId="2ADAA315" w14:textId="18BABADF" w:rsidR="00882D2F" w:rsidRDefault="00D6113F" w:rsidP="00CD7574">
      <w:pPr>
        <w:pStyle w:val="ListNumber2"/>
        <w:numPr>
          <w:ilvl w:val="0"/>
          <w:numId w:val="0"/>
        </w:numPr>
        <w:ind w:left="720"/>
      </w:pPr>
      <w:r>
        <w:t>Click on 'Downloads'</w:t>
      </w:r>
      <w:r w:rsidR="003704EF">
        <w:t xml:space="preserve">. </w:t>
      </w:r>
      <w:r>
        <w:t>You should see a DVD image link</w:t>
      </w:r>
      <w:r w:rsidR="00233F00">
        <w:t xml:space="preserve">. Download all the files, then assemble the ISO image by executing the .exe file, then you should be able to unzip it. </w:t>
      </w:r>
    </w:p>
    <w:p w14:paraId="2F235DA3" w14:textId="203D9A5A" w:rsidR="005931C8" w:rsidRPr="003704EF" w:rsidRDefault="00547C73" w:rsidP="00CD7574">
      <w:pPr>
        <w:pStyle w:val="ListBullet2"/>
        <w:numPr>
          <w:ilvl w:val="0"/>
          <w:numId w:val="22"/>
        </w:numPr>
      </w:pPr>
      <w:r w:rsidRPr="003704EF">
        <w:t>PL320</w:t>
      </w:r>
      <w:r>
        <w:t xml:space="preserve"> </w:t>
      </w:r>
      <w:r w:rsidR="005931C8" w:rsidRPr="003704EF">
        <w:t>ARM standard</w:t>
      </w:r>
      <w:r w:rsidR="000E708F">
        <w:t>,</w:t>
      </w:r>
      <w:r w:rsidR="005931C8" w:rsidRPr="003704EF">
        <w:t xml:space="preserve"> PrimeCell® Inter-Processor Communications Module (PL320). </w:t>
      </w:r>
    </w:p>
    <w:p w14:paraId="3C529C77" w14:textId="743746B7" w:rsidR="009F181E" w:rsidRDefault="005477A0" w:rsidP="00CD7574">
      <w:pPr>
        <w:pStyle w:val="ListBullet2"/>
        <w:numPr>
          <w:ilvl w:val="0"/>
          <w:numId w:val="22"/>
        </w:numPr>
      </w:pPr>
      <w:r w:rsidRPr="005477A0">
        <w:t>Section 14 Mailbox (IPCM)</w:t>
      </w:r>
      <w:r>
        <w:t xml:space="preserve"> </w:t>
      </w:r>
      <w:r w:rsidR="008B4946">
        <w:t xml:space="preserve">of </w:t>
      </w:r>
      <w:r>
        <w:t xml:space="preserve">HW manual </w:t>
      </w:r>
      <w:r w:rsidRPr="005477A0">
        <w:t>R01UH0751EJ0100</w:t>
      </w:r>
      <w:r w:rsidR="008B4946">
        <w:t xml:space="preserve"> </w:t>
      </w:r>
      <w:r w:rsidR="008B4946" w:rsidRPr="008B4946">
        <w:rPr>
          <w:i/>
        </w:rPr>
        <w:t>System Control and Peripheral</w:t>
      </w:r>
      <w:r w:rsidR="00FE3C6C">
        <w:t>. See</w:t>
      </w:r>
      <w:r w:rsidR="000E708F" w:rsidRPr="00FE3C6C">
        <w:t xml:space="preserve"> </w:t>
      </w:r>
      <w:r w:rsidR="000E708F">
        <w:t xml:space="preserve">the </w:t>
      </w:r>
      <w:r>
        <w:t>Documents folder of the DVD.</w:t>
      </w:r>
    </w:p>
    <w:p w14:paraId="1F11F251" w14:textId="5C086494" w:rsidR="005931C8" w:rsidRDefault="005931C8" w:rsidP="00CD7574">
      <w:pPr>
        <w:pStyle w:val="ListBullet2"/>
        <w:numPr>
          <w:ilvl w:val="0"/>
          <w:numId w:val="22"/>
        </w:numPr>
      </w:pPr>
      <w:r>
        <w:t>RZ/N</w:t>
      </w:r>
      <w:r w:rsidR="00AF48EF">
        <w:t xml:space="preserve"> </w:t>
      </w:r>
      <w:r>
        <w:t xml:space="preserve">Buildroot environment </w:t>
      </w:r>
      <w:r w:rsidR="00AF48EF">
        <w:t xml:space="preserve">with </w:t>
      </w:r>
      <w:r>
        <w:t xml:space="preserve">scripts for </w:t>
      </w:r>
      <w:r w:rsidR="00AF48EF">
        <w:t xml:space="preserve">building </w:t>
      </w:r>
      <w:r>
        <w:t xml:space="preserve">linux, </w:t>
      </w:r>
      <w:r w:rsidR="00AF48EF">
        <w:t xml:space="preserve">a </w:t>
      </w:r>
      <w:r>
        <w:t xml:space="preserve">file system, </w:t>
      </w:r>
      <w:r w:rsidR="00E001A3">
        <w:t>U</w:t>
      </w:r>
      <w:r>
        <w:t>-boot etc.</w:t>
      </w:r>
      <w:r>
        <w:br/>
      </w:r>
      <w:hyperlink r:id="rId9" w:history="1">
        <w:r w:rsidRPr="005F73C4">
          <w:rPr>
            <w:rStyle w:val="Hyperlink"/>
          </w:rPr>
          <w:t>https://github.com/renesas-rz/rzn1_linux-4.19_bsp</w:t>
        </w:r>
      </w:hyperlink>
    </w:p>
    <w:p w14:paraId="48495573" w14:textId="77777777" w:rsidR="00B93758" w:rsidRDefault="00B93758" w:rsidP="00B93758">
      <w:pPr>
        <w:pStyle w:val="targetdevice"/>
      </w:pPr>
      <w:bookmarkStart w:id="4" w:name="_Hlk498943830"/>
      <w:bookmarkEnd w:id="3"/>
      <w:r>
        <w:rPr>
          <w:rFonts w:hint="eastAsia"/>
        </w:rPr>
        <w:t>Target Device</w:t>
      </w:r>
    </w:p>
    <w:bookmarkEnd w:id="4"/>
    <w:p w14:paraId="60EB7732" w14:textId="46C5E936" w:rsidR="005477A0" w:rsidRPr="009D3DC2" w:rsidRDefault="00342077" w:rsidP="009D3DC2">
      <w:r>
        <w:lastRenderedPageBreak/>
        <w:t>RZ/N1D</w:t>
      </w:r>
      <w:r w:rsidR="0060474F">
        <w:t xml:space="preserve">. This MPU is </w:t>
      </w:r>
      <w:r w:rsidR="00E4741A">
        <w:t xml:space="preserve">mounted on the RZN1D-DB </w:t>
      </w:r>
      <w:r w:rsidR="0060474F">
        <w:t xml:space="preserve">development </w:t>
      </w:r>
      <w:r w:rsidR="00E4741A">
        <w:t>board</w:t>
      </w:r>
      <w:r w:rsidR="005931C8">
        <w:t xml:space="preserve"> which also features </w:t>
      </w:r>
      <w:r w:rsidR="0060474F">
        <w:t>an e</w:t>
      </w:r>
      <w:r w:rsidR="00E4741A">
        <w:t xml:space="preserve">xpansion board </w:t>
      </w:r>
      <w:r w:rsidR="005931C8">
        <w:t>“</w:t>
      </w:r>
      <w:r w:rsidR="00E4741A" w:rsidRPr="00D50E17">
        <w:t>RZN1D-EB</w:t>
      </w:r>
      <w:r w:rsidR="005931C8">
        <w:t>”</w:t>
      </w:r>
      <w:r w:rsidR="00E4741A" w:rsidRPr="00D50E17">
        <w:t>.</w:t>
      </w:r>
    </w:p>
    <w:p w14:paraId="3D765235" w14:textId="47B13311" w:rsidR="000449ED" w:rsidRDefault="000449ED" w:rsidP="000449ED">
      <w:pPr>
        <w:pStyle w:val="contentsheader"/>
      </w:pPr>
      <w:r>
        <w:t>Content</w:t>
      </w:r>
    </w:p>
    <w:bookmarkStart w:id="5" w:name="_Toc465241676" w:displacedByCustomXml="next"/>
    <w:sdt>
      <w:sdtPr>
        <w:rPr>
          <w:rFonts w:ascii="Times New Roman" w:eastAsia="MS Mincho" w:hAnsi="Times New Roman"/>
          <w:b w:val="0"/>
          <w:sz w:val="20"/>
        </w:rPr>
        <w:id w:val="-122164753"/>
        <w:docPartObj>
          <w:docPartGallery w:val="Table of Contents"/>
          <w:docPartUnique/>
        </w:docPartObj>
      </w:sdtPr>
      <w:sdtEndPr>
        <w:rPr>
          <w:rFonts w:ascii="Arial" w:eastAsia="MS Gothic" w:hAnsi="Arial"/>
          <w:b/>
          <w:noProof/>
          <w:sz w:val="24"/>
        </w:rPr>
      </w:sdtEndPr>
      <w:sdtContent>
        <w:p w14:paraId="1786F826" w14:textId="77777777" w:rsidR="005C2418" w:rsidRDefault="00E56096">
          <w:pPr>
            <w:pStyle w:val="TOC1"/>
            <w:rPr>
              <w:noProof/>
            </w:rPr>
          </w:pPr>
          <w:r>
            <w:rPr>
              <w:rFonts w:ascii="Times New Roman" w:eastAsia="MS Mincho" w:hAnsi="Times New Roman"/>
              <w:b w:val="0"/>
              <w:sz w:val="20"/>
            </w:rPr>
            <w:t xml:space="preserve"> 1</w:t>
          </w:r>
          <w:r w:rsidR="003D7D35">
            <w:rPr>
              <w:b w:val="0"/>
            </w:rPr>
            <w:fldChar w:fldCharType="begin"/>
          </w:r>
          <w:r w:rsidR="003D7D35">
            <w:rPr>
              <w:b w:val="0"/>
            </w:rPr>
            <w:instrText xml:space="preserve"> TOC \h \z \t "Heading 1,1,Heading 2,2,Heading 3,3" </w:instrText>
          </w:r>
          <w:r w:rsidR="003D7D35">
            <w:rPr>
              <w:b w:val="0"/>
            </w:rPr>
            <w:fldChar w:fldCharType="separate"/>
          </w:r>
        </w:p>
        <w:p w14:paraId="2FEA7604" w14:textId="6E8470D7" w:rsidR="005C2418" w:rsidRDefault="005C2418">
          <w:pPr>
            <w:pStyle w:val="TOC1"/>
            <w:rPr>
              <w:rFonts w:asciiTheme="minorHAnsi" w:eastAsiaTheme="minorEastAsia" w:hAnsiTheme="minorHAnsi" w:cstheme="minorBidi"/>
              <w:b w:val="0"/>
              <w:noProof/>
              <w:szCs w:val="22"/>
              <w:lang w:eastAsia="en-US"/>
            </w:rPr>
          </w:pPr>
          <w:hyperlink w:anchor="_Toc40778812" w:history="1">
            <w:r w:rsidRPr="00AB7B6D">
              <w:rPr>
                <w:rStyle w:val="Hyperlink"/>
                <w:noProof/>
              </w:rPr>
              <w:t>1.</w:t>
            </w:r>
            <w:r>
              <w:rPr>
                <w:rFonts w:asciiTheme="minorHAnsi" w:eastAsiaTheme="minorEastAsia" w:hAnsiTheme="minorHAnsi" w:cstheme="minorBidi"/>
                <w:b w:val="0"/>
                <w:noProof/>
                <w:szCs w:val="22"/>
                <w:lang w:eastAsia="en-US"/>
              </w:rPr>
              <w:tab/>
            </w:r>
            <w:r w:rsidRPr="00AB7B6D">
              <w:rPr>
                <w:rStyle w:val="Hyperlink"/>
                <w:noProof/>
              </w:rPr>
              <w:t>Overview</w:t>
            </w:r>
            <w:r>
              <w:rPr>
                <w:noProof/>
                <w:webHidden/>
              </w:rPr>
              <w:tab/>
            </w:r>
            <w:r>
              <w:rPr>
                <w:noProof/>
                <w:webHidden/>
              </w:rPr>
              <w:fldChar w:fldCharType="begin"/>
            </w:r>
            <w:r>
              <w:rPr>
                <w:noProof/>
                <w:webHidden/>
              </w:rPr>
              <w:instrText xml:space="preserve"> PAGEREF _Toc40778812 \h </w:instrText>
            </w:r>
            <w:r>
              <w:rPr>
                <w:noProof/>
                <w:webHidden/>
              </w:rPr>
            </w:r>
            <w:r>
              <w:rPr>
                <w:noProof/>
                <w:webHidden/>
              </w:rPr>
              <w:fldChar w:fldCharType="separate"/>
            </w:r>
            <w:r>
              <w:rPr>
                <w:noProof/>
                <w:webHidden/>
              </w:rPr>
              <w:t>2</w:t>
            </w:r>
            <w:r>
              <w:rPr>
                <w:noProof/>
                <w:webHidden/>
              </w:rPr>
              <w:fldChar w:fldCharType="end"/>
            </w:r>
          </w:hyperlink>
        </w:p>
        <w:p w14:paraId="50BE315F" w14:textId="330AA24C" w:rsidR="005C2418" w:rsidRDefault="005C2418">
          <w:pPr>
            <w:pStyle w:val="TOC1"/>
            <w:rPr>
              <w:rFonts w:asciiTheme="minorHAnsi" w:eastAsiaTheme="minorEastAsia" w:hAnsiTheme="minorHAnsi" w:cstheme="minorBidi"/>
              <w:b w:val="0"/>
              <w:noProof/>
              <w:szCs w:val="22"/>
              <w:lang w:eastAsia="en-US"/>
            </w:rPr>
          </w:pPr>
          <w:hyperlink w:anchor="_Toc40778813" w:history="1">
            <w:r w:rsidRPr="00AB7B6D">
              <w:rPr>
                <w:rStyle w:val="Hyperlink"/>
                <w:noProof/>
              </w:rPr>
              <w:t>2.</w:t>
            </w:r>
            <w:r>
              <w:rPr>
                <w:rFonts w:asciiTheme="minorHAnsi" w:eastAsiaTheme="minorEastAsia" w:hAnsiTheme="minorHAnsi" w:cstheme="minorBidi"/>
                <w:b w:val="0"/>
                <w:noProof/>
                <w:szCs w:val="22"/>
                <w:lang w:eastAsia="en-US"/>
              </w:rPr>
              <w:tab/>
            </w:r>
            <w:r w:rsidRPr="00AB7B6D">
              <w:rPr>
                <w:rStyle w:val="Hyperlink"/>
                <w:noProof/>
              </w:rPr>
              <w:t>How to Run Code</w:t>
            </w:r>
            <w:r>
              <w:rPr>
                <w:noProof/>
                <w:webHidden/>
              </w:rPr>
              <w:tab/>
            </w:r>
            <w:r>
              <w:rPr>
                <w:noProof/>
                <w:webHidden/>
              </w:rPr>
              <w:fldChar w:fldCharType="begin"/>
            </w:r>
            <w:r>
              <w:rPr>
                <w:noProof/>
                <w:webHidden/>
              </w:rPr>
              <w:instrText xml:space="preserve"> PAGEREF _Toc40778813 \h </w:instrText>
            </w:r>
            <w:r>
              <w:rPr>
                <w:noProof/>
                <w:webHidden/>
              </w:rPr>
            </w:r>
            <w:r>
              <w:rPr>
                <w:noProof/>
                <w:webHidden/>
              </w:rPr>
              <w:fldChar w:fldCharType="separate"/>
            </w:r>
            <w:r>
              <w:rPr>
                <w:noProof/>
                <w:webHidden/>
              </w:rPr>
              <w:t>3</w:t>
            </w:r>
            <w:r>
              <w:rPr>
                <w:noProof/>
                <w:webHidden/>
              </w:rPr>
              <w:fldChar w:fldCharType="end"/>
            </w:r>
          </w:hyperlink>
        </w:p>
        <w:p w14:paraId="2B78F303" w14:textId="1D5F56E0" w:rsidR="005C2418" w:rsidRDefault="005C2418">
          <w:pPr>
            <w:pStyle w:val="TOC2"/>
            <w:rPr>
              <w:rFonts w:asciiTheme="minorHAnsi" w:eastAsiaTheme="minorEastAsia" w:hAnsiTheme="minorHAnsi" w:cstheme="minorBidi"/>
              <w:b w:val="0"/>
              <w:noProof/>
              <w:sz w:val="22"/>
              <w:szCs w:val="22"/>
              <w:lang w:eastAsia="en-US"/>
            </w:rPr>
          </w:pPr>
          <w:hyperlink w:anchor="_Toc40778814" w:history="1">
            <w:r w:rsidRPr="00AB7B6D">
              <w:rPr>
                <w:rStyle w:val="Hyperlink"/>
                <w:noProof/>
              </w:rPr>
              <w:t>2.1</w:t>
            </w:r>
            <w:r>
              <w:rPr>
                <w:rFonts w:asciiTheme="minorHAnsi" w:eastAsiaTheme="minorEastAsia" w:hAnsiTheme="minorHAnsi" w:cstheme="minorBidi"/>
                <w:b w:val="0"/>
                <w:noProof/>
                <w:sz w:val="22"/>
                <w:szCs w:val="22"/>
                <w:lang w:eastAsia="en-US"/>
              </w:rPr>
              <w:tab/>
            </w:r>
            <w:r w:rsidRPr="00AB7B6D">
              <w:rPr>
                <w:rStyle w:val="Hyperlink"/>
                <w:noProof/>
              </w:rPr>
              <w:t>M3</w:t>
            </w:r>
            <w:r>
              <w:rPr>
                <w:noProof/>
                <w:webHidden/>
              </w:rPr>
              <w:tab/>
            </w:r>
            <w:r>
              <w:rPr>
                <w:noProof/>
                <w:webHidden/>
              </w:rPr>
              <w:fldChar w:fldCharType="begin"/>
            </w:r>
            <w:r>
              <w:rPr>
                <w:noProof/>
                <w:webHidden/>
              </w:rPr>
              <w:instrText xml:space="preserve"> PAGEREF _Toc40778814 \h </w:instrText>
            </w:r>
            <w:r>
              <w:rPr>
                <w:noProof/>
                <w:webHidden/>
              </w:rPr>
            </w:r>
            <w:r>
              <w:rPr>
                <w:noProof/>
                <w:webHidden/>
              </w:rPr>
              <w:fldChar w:fldCharType="separate"/>
            </w:r>
            <w:r>
              <w:rPr>
                <w:noProof/>
                <w:webHidden/>
              </w:rPr>
              <w:t>3</w:t>
            </w:r>
            <w:r>
              <w:rPr>
                <w:noProof/>
                <w:webHidden/>
              </w:rPr>
              <w:fldChar w:fldCharType="end"/>
            </w:r>
          </w:hyperlink>
        </w:p>
        <w:p w14:paraId="5A0F8A56" w14:textId="03BE441C" w:rsidR="005C2418" w:rsidRDefault="005C2418">
          <w:pPr>
            <w:pStyle w:val="TOC2"/>
            <w:rPr>
              <w:rFonts w:asciiTheme="minorHAnsi" w:eastAsiaTheme="minorEastAsia" w:hAnsiTheme="minorHAnsi" w:cstheme="minorBidi"/>
              <w:b w:val="0"/>
              <w:noProof/>
              <w:sz w:val="22"/>
              <w:szCs w:val="22"/>
              <w:lang w:eastAsia="en-US"/>
            </w:rPr>
          </w:pPr>
          <w:hyperlink w:anchor="_Toc40778815" w:history="1">
            <w:r w:rsidRPr="00AB7B6D">
              <w:rPr>
                <w:rStyle w:val="Hyperlink"/>
                <w:noProof/>
              </w:rPr>
              <w:t>2.2</w:t>
            </w:r>
            <w:r>
              <w:rPr>
                <w:rFonts w:asciiTheme="minorHAnsi" w:eastAsiaTheme="minorEastAsia" w:hAnsiTheme="minorHAnsi" w:cstheme="minorBidi"/>
                <w:b w:val="0"/>
                <w:noProof/>
                <w:sz w:val="22"/>
                <w:szCs w:val="22"/>
                <w:lang w:eastAsia="en-US"/>
              </w:rPr>
              <w:tab/>
            </w:r>
            <w:r w:rsidRPr="00AB7B6D">
              <w:rPr>
                <w:rStyle w:val="Hyperlink"/>
                <w:noProof/>
              </w:rPr>
              <w:t>A7 (RZ/N linux)</w:t>
            </w:r>
            <w:r>
              <w:rPr>
                <w:noProof/>
                <w:webHidden/>
              </w:rPr>
              <w:tab/>
            </w:r>
            <w:r>
              <w:rPr>
                <w:noProof/>
                <w:webHidden/>
              </w:rPr>
              <w:fldChar w:fldCharType="begin"/>
            </w:r>
            <w:r>
              <w:rPr>
                <w:noProof/>
                <w:webHidden/>
              </w:rPr>
              <w:instrText xml:space="preserve"> PAGEREF _Toc40778815 \h </w:instrText>
            </w:r>
            <w:r>
              <w:rPr>
                <w:noProof/>
                <w:webHidden/>
              </w:rPr>
            </w:r>
            <w:r>
              <w:rPr>
                <w:noProof/>
                <w:webHidden/>
              </w:rPr>
              <w:fldChar w:fldCharType="separate"/>
            </w:r>
            <w:r>
              <w:rPr>
                <w:noProof/>
                <w:webHidden/>
              </w:rPr>
              <w:t>3</w:t>
            </w:r>
            <w:r>
              <w:rPr>
                <w:noProof/>
                <w:webHidden/>
              </w:rPr>
              <w:fldChar w:fldCharType="end"/>
            </w:r>
          </w:hyperlink>
        </w:p>
        <w:p w14:paraId="213AF3B0" w14:textId="45408CCB" w:rsidR="005C2418" w:rsidRDefault="005C2418">
          <w:pPr>
            <w:pStyle w:val="TOC1"/>
            <w:rPr>
              <w:rFonts w:asciiTheme="minorHAnsi" w:eastAsiaTheme="minorEastAsia" w:hAnsiTheme="minorHAnsi" w:cstheme="minorBidi"/>
              <w:b w:val="0"/>
              <w:noProof/>
              <w:szCs w:val="22"/>
              <w:lang w:eastAsia="en-US"/>
            </w:rPr>
          </w:pPr>
          <w:hyperlink w:anchor="_Toc40778816" w:history="1">
            <w:r w:rsidRPr="00AB7B6D">
              <w:rPr>
                <w:rStyle w:val="Hyperlink"/>
                <w:noProof/>
              </w:rPr>
              <w:t>3.</w:t>
            </w:r>
            <w:r>
              <w:rPr>
                <w:rFonts w:asciiTheme="minorHAnsi" w:eastAsiaTheme="minorEastAsia" w:hAnsiTheme="minorHAnsi" w:cstheme="minorBidi"/>
                <w:b w:val="0"/>
                <w:noProof/>
                <w:szCs w:val="22"/>
                <w:lang w:eastAsia="en-US"/>
              </w:rPr>
              <w:tab/>
            </w:r>
            <w:r w:rsidRPr="00AB7B6D">
              <w:rPr>
                <w:rStyle w:val="Hyperlink"/>
                <w:noProof/>
              </w:rPr>
              <w:t>Interrupts</w:t>
            </w:r>
            <w:r>
              <w:rPr>
                <w:noProof/>
                <w:webHidden/>
              </w:rPr>
              <w:tab/>
            </w:r>
            <w:r>
              <w:rPr>
                <w:noProof/>
                <w:webHidden/>
              </w:rPr>
              <w:fldChar w:fldCharType="begin"/>
            </w:r>
            <w:r>
              <w:rPr>
                <w:noProof/>
                <w:webHidden/>
              </w:rPr>
              <w:instrText xml:space="preserve"> PAGEREF _Toc40778816 \h </w:instrText>
            </w:r>
            <w:r>
              <w:rPr>
                <w:noProof/>
                <w:webHidden/>
              </w:rPr>
            </w:r>
            <w:r>
              <w:rPr>
                <w:noProof/>
                <w:webHidden/>
              </w:rPr>
              <w:fldChar w:fldCharType="separate"/>
            </w:r>
            <w:r>
              <w:rPr>
                <w:noProof/>
                <w:webHidden/>
              </w:rPr>
              <w:t>3</w:t>
            </w:r>
            <w:r>
              <w:rPr>
                <w:noProof/>
                <w:webHidden/>
              </w:rPr>
              <w:fldChar w:fldCharType="end"/>
            </w:r>
          </w:hyperlink>
        </w:p>
        <w:p w14:paraId="6DA376BC" w14:textId="7AD85CB3" w:rsidR="005C2418" w:rsidRDefault="005C2418">
          <w:pPr>
            <w:pStyle w:val="TOC1"/>
            <w:rPr>
              <w:rFonts w:asciiTheme="minorHAnsi" w:eastAsiaTheme="minorEastAsia" w:hAnsiTheme="minorHAnsi" w:cstheme="minorBidi"/>
              <w:b w:val="0"/>
              <w:noProof/>
              <w:szCs w:val="22"/>
              <w:lang w:eastAsia="en-US"/>
            </w:rPr>
          </w:pPr>
          <w:hyperlink w:anchor="_Toc40778817" w:history="1">
            <w:r w:rsidRPr="00AB7B6D">
              <w:rPr>
                <w:rStyle w:val="Hyperlink"/>
                <w:noProof/>
              </w:rPr>
              <w:t>4.</w:t>
            </w:r>
            <w:r>
              <w:rPr>
                <w:rFonts w:asciiTheme="minorHAnsi" w:eastAsiaTheme="minorEastAsia" w:hAnsiTheme="minorHAnsi" w:cstheme="minorBidi"/>
                <w:b w:val="0"/>
                <w:noProof/>
                <w:szCs w:val="22"/>
                <w:lang w:eastAsia="en-US"/>
              </w:rPr>
              <w:tab/>
            </w:r>
            <w:r w:rsidRPr="00AB7B6D">
              <w:rPr>
                <w:rStyle w:val="Hyperlink"/>
                <w:noProof/>
              </w:rPr>
              <w:t>Mailboxes</w:t>
            </w:r>
            <w:r>
              <w:rPr>
                <w:noProof/>
                <w:webHidden/>
              </w:rPr>
              <w:tab/>
            </w:r>
            <w:r>
              <w:rPr>
                <w:noProof/>
                <w:webHidden/>
              </w:rPr>
              <w:fldChar w:fldCharType="begin"/>
            </w:r>
            <w:r>
              <w:rPr>
                <w:noProof/>
                <w:webHidden/>
              </w:rPr>
              <w:instrText xml:space="preserve"> PAGEREF _Toc40778817 \h </w:instrText>
            </w:r>
            <w:r>
              <w:rPr>
                <w:noProof/>
                <w:webHidden/>
              </w:rPr>
            </w:r>
            <w:r>
              <w:rPr>
                <w:noProof/>
                <w:webHidden/>
              </w:rPr>
              <w:fldChar w:fldCharType="separate"/>
            </w:r>
            <w:r>
              <w:rPr>
                <w:noProof/>
                <w:webHidden/>
              </w:rPr>
              <w:t>4</w:t>
            </w:r>
            <w:r>
              <w:rPr>
                <w:noProof/>
                <w:webHidden/>
              </w:rPr>
              <w:fldChar w:fldCharType="end"/>
            </w:r>
          </w:hyperlink>
        </w:p>
        <w:p w14:paraId="330EF54C" w14:textId="18CEE663" w:rsidR="005C2418" w:rsidRDefault="005C2418">
          <w:pPr>
            <w:pStyle w:val="TOC1"/>
            <w:rPr>
              <w:rFonts w:asciiTheme="minorHAnsi" w:eastAsiaTheme="minorEastAsia" w:hAnsiTheme="minorHAnsi" w:cstheme="minorBidi"/>
              <w:b w:val="0"/>
              <w:noProof/>
              <w:szCs w:val="22"/>
              <w:lang w:eastAsia="en-US"/>
            </w:rPr>
          </w:pPr>
          <w:hyperlink w:anchor="_Toc40778818" w:history="1">
            <w:r w:rsidRPr="00AB7B6D">
              <w:rPr>
                <w:rStyle w:val="Hyperlink"/>
                <w:noProof/>
              </w:rPr>
              <w:t>5.</w:t>
            </w:r>
            <w:r>
              <w:rPr>
                <w:rFonts w:asciiTheme="minorHAnsi" w:eastAsiaTheme="minorEastAsia" w:hAnsiTheme="minorHAnsi" w:cstheme="minorBidi"/>
                <w:b w:val="0"/>
                <w:noProof/>
                <w:szCs w:val="22"/>
                <w:lang w:eastAsia="en-US"/>
              </w:rPr>
              <w:tab/>
            </w:r>
            <w:r w:rsidRPr="00AB7B6D">
              <w:rPr>
                <w:rStyle w:val="Hyperlink"/>
                <w:noProof/>
              </w:rPr>
              <w:t>Shared Memory Region</w:t>
            </w:r>
            <w:r>
              <w:rPr>
                <w:noProof/>
                <w:webHidden/>
              </w:rPr>
              <w:tab/>
            </w:r>
            <w:r>
              <w:rPr>
                <w:noProof/>
                <w:webHidden/>
              </w:rPr>
              <w:fldChar w:fldCharType="begin"/>
            </w:r>
            <w:r>
              <w:rPr>
                <w:noProof/>
                <w:webHidden/>
              </w:rPr>
              <w:instrText xml:space="preserve"> PAGEREF _Toc40778818 \h </w:instrText>
            </w:r>
            <w:r>
              <w:rPr>
                <w:noProof/>
                <w:webHidden/>
              </w:rPr>
            </w:r>
            <w:r>
              <w:rPr>
                <w:noProof/>
                <w:webHidden/>
              </w:rPr>
              <w:fldChar w:fldCharType="separate"/>
            </w:r>
            <w:r>
              <w:rPr>
                <w:noProof/>
                <w:webHidden/>
              </w:rPr>
              <w:t>4</w:t>
            </w:r>
            <w:r>
              <w:rPr>
                <w:noProof/>
                <w:webHidden/>
              </w:rPr>
              <w:fldChar w:fldCharType="end"/>
            </w:r>
          </w:hyperlink>
        </w:p>
        <w:p w14:paraId="5FE526C5" w14:textId="087E0D99" w:rsidR="005C2418" w:rsidRDefault="005C2418">
          <w:pPr>
            <w:pStyle w:val="TOC2"/>
            <w:rPr>
              <w:rFonts w:asciiTheme="minorHAnsi" w:eastAsiaTheme="minorEastAsia" w:hAnsiTheme="minorHAnsi" w:cstheme="minorBidi"/>
              <w:b w:val="0"/>
              <w:noProof/>
              <w:sz w:val="22"/>
              <w:szCs w:val="22"/>
              <w:lang w:eastAsia="en-US"/>
            </w:rPr>
          </w:pPr>
          <w:hyperlink w:anchor="_Toc40778819" w:history="1">
            <w:r w:rsidRPr="00AB7B6D">
              <w:rPr>
                <w:rStyle w:val="Hyperlink"/>
                <w:noProof/>
              </w:rPr>
              <w:t>5.1</w:t>
            </w:r>
            <w:r>
              <w:rPr>
                <w:rFonts w:asciiTheme="minorHAnsi" w:eastAsiaTheme="minorEastAsia" w:hAnsiTheme="minorHAnsi" w:cstheme="minorBidi"/>
                <w:b w:val="0"/>
                <w:noProof/>
                <w:sz w:val="22"/>
                <w:szCs w:val="22"/>
                <w:lang w:eastAsia="en-US"/>
              </w:rPr>
              <w:tab/>
            </w:r>
            <w:r w:rsidRPr="00AB7B6D">
              <w:rPr>
                <w:rStyle w:val="Hyperlink"/>
                <w:noProof/>
              </w:rPr>
              <w:t>Transfer M3 =&gt; A7</w:t>
            </w:r>
            <w:r>
              <w:rPr>
                <w:noProof/>
                <w:webHidden/>
              </w:rPr>
              <w:tab/>
            </w:r>
            <w:r>
              <w:rPr>
                <w:noProof/>
                <w:webHidden/>
              </w:rPr>
              <w:fldChar w:fldCharType="begin"/>
            </w:r>
            <w:r>
              <w:rPr>
                <w:noProof/>
                <w:webHidden/>
              </w:rPr>
              <w:instrText xml:space="preserve"> PAGEREF _Toc40778819 \h </w:instrText>
            </w:r>
            <w:r>
              <w:rPr>
                <w:noProof/>
                <w:webHidden/>
              </w:rPr>
            </w:r>
            <w:r>
              <w:rPr>
                <w:noProof/>
                <w:webHidden/>
              </w:rPr>
              <w:fldChar w:fldCharType="separate"/>
            </w:r>
            <w:r>
              <w:rPr>
                <w:noProof/>
                <w:webHidden/>
              </w:rPr>
              <w:t>4</w:t>
            </w:r>
            <w:r>
              <w:rPr>
                <w:noProof/>
                <w:webHidden/>
              </w:rPr>
              <w:fldChar w:fldCharType="end"/>
            </w:r>
          </w:hyperlink>
        </w:p>
        <w:p w14:paraId="750D3C50" w14:textId="170A16C8" w:rsidR="005C2418" w:rsidRDefault="005C2418">
          <w:pPr>
            <w:pStyle w:val="TOC3"/>
            <w:rPr>
              <w:rFonts w:asciiTheme="minorHAnsi" w:eastAsiaTheme="minorEastAsia" w:hAnsiTheme="minorHAnsi" w:cstheme="minorBidi"/>
              <w:b w:val="0"/>
              <w:noProof/>
              <w:sz w:val="22"/>
              <w:szCs w:val="22"/>
              <w:lang w:eastAsia="en-US"/>
            </w:rPr>
          </w:pPr>
          <w:hyperlink w:anchor="_Toc40778820" w:history="1">
            <w:r w:rsidRPr="00AB7B6D">
              <w:rPr>
                <w:rStyle w:val="Hyperlink"/>
                <w:noProof/>
              </w:rPr>
              <w:t>5.1.1</w:t>
            </w:r>
            <w:r>
              <w:rPr>
                <w:rFonts w:asciiTheme="minorHAnsi" w:eastAsiaTheme="minorEastAsia" w:hAnsiTheme="minorHAnsi" w:cstheme="minorBidi"/>
                <w:b w:val="0"/>
                <w:noProof/>
                <w:sz w:val="22"/>
                <w:szCs w:val="22"/>
                <w:lang w:eastAsia="en-US"/>
              </w:rPr>
              <w:tab/>
            </w:r>
            <w:r w:rsidRPr="00AB7B6D">
              <w:rPr>
                <w:rStyle w:val="Hyperlink"/>
                <w:noProof/>
              </w:rPr>
              <w:t>Data exchange mechanism</w:t>
            </w:r>
            <w:r>
              <w:rPr>
                <w:noProof/>
                <w:webHidden/>
              </w:rPr>
              <w:tab/>
            </w:r>
            <w:r>
              <w:rPr>
                <w:noProof/>
                <w:webHidden/>
              </w:rPr>
              <w:fldChar w:fldCharType="begin"/>
            </w:r>
            <w:r>
              <w:rPr>
                <w:noProof/>
                <w:webHidden/>
              </w:rPr>
              <w:instrText xml:space="preserve"> PAGEREF _Toc40778820 \h </w:instrText>
            </w:r>
            <w:r>
              <w:rPr>
                <w:noProof/>
                <w:webHidden/>
              </w:rPr>
            </w:r>
            <w:r>
              <w:rPr>
                <w:noProof/>
                <w:webHidden/>
              </w:rPr>
              <w:fldChar w:fldCharType="separate"/>
            </w:r>
            <w:r>
              <w:rPr>
                <w:noProof/>
                <w:webHidden/>
              </w:rPr>
              <w:t>4</w:t>
            </w:r>
            <w:r>
              <w:rPr>
                <w:noProof/>
                <w:webHidden/>
              </w:rPr>
              <w:fldChar w:fldCharType="end"/>
            </w:r>
          </w:hyperlink>
        </w:p>
        <w:p w14:paraId="17CFC6B8" w14:textId="7655713B" w:rsidR="005C2418" w:rsidRDefault="005C2418">
          <w:pPr>
            <w:pStyle w:val="TOC2"/>
            <w:rPr>
              <w:rFonts w:asciiTheme="minorHAnsi" w:eastAsiaTheme="minorEastAsia" w:hAnsiTheme="minorHAnsi" w:cstheme="minorBidi"/>
              <w:b w:val="0"/>
              <w:noProof/>
              <w:sz w:val="22"/>
              <w:szCs w:val="22"/>
              <w:lang w:eastAsia="en-US"/>
            </w:rPr>
          </w:pPr>
          <w:hyperlink w:anchor="_Toc40778821" w:history="1">
            <w:r w:rsidRPr="00AB7B6D">
              <w:rPr>
                <w:rStyle w:val="Hyperlink"/>
                <w:noProof/>
              </w:rPr>
              <w:t>5.2</w:t>
            </w:r>
            <w:r>
              <w:rPr>
                <w:rFonts w:asciiTheme="minorHAnsi" w:eastAsiaTheme="minorEastAsia" w:hAnsiTheme="minorHAnsi" w:cstheme="minorBidi"/>
                <w:b w:val="0"/>
                <w:noProof/>
                <w:sz w:val="22"/>
                <w:szCs w:val="22"/>
                <w:lang w:eastAsia="en-US"/>
              </w:rPr>
              <w:tab/>
            </w:r>
            <w:r w:rsidRPr="00AB7B6D">
              <w:rPr>
                <w:rStyle w:val="Hyperlink"/>
                <w:noProof/>
              </w:rPr>
              <w:t>Transfer A7 =&gt; M3</w:t>
            </w:r>
            <w:r>
              <w:rPr>
                <w:noProof/>
                <w:webHidden/>
              </w:rPr>
              <w:tab/>
            </w:r>
            <w:r>
              <w:rPr>
                <w:noProof/>
                <w:webHidden/>
              </w:rPr>
              <w:fldChar w:fldCharType="begin"/>
            </w:r>
            <w:r>
              <w:rPr>
                <w:noProof/>
                <w:webHidden/>
              </w:rPr>
              <w:instrText xml:space="preserve"> PAGEREF _Toc40778821 \h </w:instrText>
            </w:r>
            <w:r>
              <w:rPr>
                <w:noProof/>
                <w:webHidden/>
              </w:rPr>
            </w:r>
            <w:r>
              <w:rPr>
                <w:noProof/>
                <w:webHidden/>
              </w:rPr>
              <w:fldChar w:fldCharType="separate"/>
            </w:r>
            <w:r>
              <w:rPr>
                <w:noProof/>
                <w:webHidden/>
              </w:rPr>
              <w:t>4</w:t>
            </w:r>
            <w:r>
              <w:rPr>
                <w:noProof/>
                <w:webHidden/>
              </w:rPr>
              <w:fldChar w:fldCharType="end"/>
            </w:r>
          </w:hyperlink>
        </w:p>
        <w:p w14:paraId="19074BDA" w14:textId="12C4B687" w:rsidR="005C2418" w:rsidRDefault="005C2418">
          <w:pPr>
            <w:pStyle w:val="TOC3"/>
            <w:rPr>
              <w:rFonts w:asciiTheme="minorHAnsi" w:eastAsiaTheme="minorEastAsia" w:hAnsiTheme="minorHAnsi" w:cstheme="minorBidi"/>
              <w:b w:val="0"/>
              <w:noProof/>
              <w:sz w:val="22"/>
              <w:szCs w:val="22"/>
              <w:lang w:eastAsia="en-US"/>
            </w:rPr>
          </w:pPr>
          <w:hyperlink w:anchor="_Toc40778822" w:history="1">
            <w:r w:rsidRPr="00AB7B6D">
              <w:rPr>
                <w:rStyle w:val="Hyperlink"/>
                <w:noProof/>
              </w:rPr>
              <w:t>5.2.1</w:t>
            </w:r>
            <w:r>
              <w:rPr>
                <w:rFonts w:asciiTheme="minorHAnsi" w:eastAsiaTheme="minorEastAsia" w:hAnsiTheme="minorHAnsi" w:cstheme="minorBidi"/>
                <w:b w:val="0"/>
                <w:noProof/>
                <w:sz w:val="22"/>
                <w:szCs w:val="22"/>
                <w:lang w:eastAsia="en-US"/>
              </w:rPr>
              <w:tab/>
            </w:r>
            <w:r w:rsidRPr="00AB7B6D">
              <w:rPr>
                <w:rStyle w:val="Hyperlink"/>
                <w:noProof/>
              </w:rPr>
              <w:t>Data exchange mechanism</w:t>
            </w:r>
            <w:r>
              <w:rPr>
                <w:noProof/>
                <w:webHidden/>
              </w:rPr>
              <w:tab/>
            </w:r>
            <w:r>
              <w:rPr>
                <w:noProof/>
                <w:webHidden/>
              </w:rPr>
              <w:fldChar w:fldCharType="begin"/>
            </w:r>
            <w:r>
              <w:rPr>
                <w:noProof/>
                <w:webHidden/>
              </w:rPr>
              <w:instrText xml:space="preserve"> PAGEREF _Toc40778822 \h </w:instrText>
            </w:r>
            <w:r>
              <w:rPr>
                <w:noProof/>
                <w:webHidden/>
              </w:rPr>
            </w:r>
            <w:r>
              <w:rPr>
                <w:noProof/>
                <w:webHidden/>
              </w:rPr>
              <w:fldChar w:fldCharType="separate"/>
            </w:r>
            <w:r>
              <w:rPr>
                <w:noProof/>
                <w:webHidden/>
              </w:rPr>
              <w:t>4</w:t>
            </w:r>
            <w:r>
              <w:rPr>
                <w:noProof/>
                <w:webHidden/>
              </w:rPr>
              <w:fldChar w:fldCharType="end"/>
            </w:r>
          </w:hyperlink>
        </w:p>
        <w:p w14:paraId="47F596DA" w14:textId="5C9DD230" w:rsidR="005C2418" w:rsidRDefault="005C2418">
          <w:pPr>
            <w:pStyle w:val="TOC1"/>
            <w:rPr>
              <w:rFonts w:asciiTheme="minorHAnsi" w:eastAsiaTheme="minorEastAsia" w:hAnsiTheme="minorHAnsi" w:cstheme="minorBidi"/>
              <w:b w:val="0"/>
              <w:noProof/>
              <w:szCs w:val="22"/>
              <w:lang w:eastAsia="en-US"/>
            </w:rPr>
          </w:pPr>
          <w:hyperlink w:anchor="_Toc40778823" w:history="1">
            <w:r w:rsidRPr="00AB7B6D">
              <w:rPr>
                <w:rStyle w:val="Hyperlink"/>
                <w:noProof/>
              </w:rPr>
              <w:t>6.</w:t>
            </w:r>
            <w:r>
              <w:rPr>
                <w:rFonts w:asciiTheme="minorHAnsi" w:eastAsiaTheme="minorEastAsia" w:hAnsiTheme="minorHAnsi" w:cstheme="minorBidi"/>
                <w:b w:val="0"/>
                <w:noProof/>
                <w:szCs w:val="22"/>
                <w:lang w:eastAsia="en-US"/>
              </w:rPr>
              <w:tab/>
            </w:r>
            <w:r w:rsidRPr="00AB7B6D">
              <w:rPr>
                <w:rStyle w:val="Hyperlink"/>
                <w:noProof/>
              </w:rPr>
              <w:t>M3 Source Code</w:t>
            </w:r>
            <w:r>
              <w:rPr>
                <w:noProof/>
                <w:webHidden/>
              </w:rPr>
              <w:tab/>
            </w:r>
            <w:r>
              <w:rPr>
                <w:noProof/>
                <w:webHidden/>
              </w:rPr>
              <w:fldChar w:fldCharType="begin"/>
            </w:r>
            <w:r>
              <w:rPr>
                <w:noProof/>
                <w:webHidden/>
              </w:rPr>
              <w:instrText xml:space="preserve"> PAGEREF _Toc40778823 \h </w:instrText>
            </w:r>
            <w:r>
              <w:rPr>
                <w:noProof/>
                <w:webHidden/>
              </w:rPr>
            </w:r>
            <w:r>
              <w:rPr>
                <w:noProof/>
                <w:webHidden/>
              </w:rPr>
              <w:fldChar w:fldCharType="separate"/>
            </w:r>
            <w:r>
              <w:rPr>
                <w:noProof/>
                <w:webHidden/>
              </w:rPr>
              <w:t>5</w:t>
            </w:r>
            <w:r>
              <w:rPr>
                <w:noProof/>
                <w:webHidden/>
              </w:rPr>
              <w:fldChar w:fldCharType="end"/>
            </w:r>
          </w:hyperlink>
        </w:p>
        <w:p w14:paraId="33A90CED" w14:textId="1C254596" w:rsidR="005C2418" w:rsidRDefault="005C2418">
          <w:pPr>
            <w:pStyle w:val="TOC2"/>
            <w:rPr>
              <w:rFonts w:asciiTheme="minorHAnsi" w:eastAsiaTheme="minorEastAsia" w:hAnsiTheme="minorHAnsi" w:cstheme="minorBidi"/>
              <w:b w:val="0"/>
              <w:noProof/>
              <w:sz w:val="22"/>
              <w:szCs w:val="22"/>
              <w:lang w:eastAsia="en-US"/>
            </w:rPr>
          </w:pPr>
          <w:hyperlink w:anchor="_Toc40778824" w:history="1">
            <w:r w:rsidRPr="00AB7B6D">
              <w:rPr>
                <w:rStyle w:val="Hyperlink"/>
                <w:noProof/>
              </w:rPr>
              <w:t>6.1</w:t>
            </w:r>
            <w:r>
              <w:rPr>
                <w:rFonts w:asciiTheme="minorHAnsi" w:eastAsiaTheme="minorEastAsia" w:hAnsiTheme="minorHAnsi" w:cstheme="minorBidi"/>
                <w:b w:val="0"/>
                <w:noProof/>
                <w:sz w:val="22"/>
                <w:szCs w:val="22"/>
                <w:lang w:eastAsia="en-US"/>
              </w:rPr>
              <w:tab/>
            </w:r>
            <w:r w:rsidRPr="00AB7B6D">
              <w:rPr>
                <w:rStyle w:val="Hyperlink"/>
                <w:noProof/>
              </w:rPr>
              <w:t>Startup</w:t>
            </w:r>
            <w:r>
              <w:rPr>
                <w:noProof/>
                <w:webHidden/>
              </w:rPr>
              <w:tab/>
            </w:r>
            <w:r>
              <w:rPr>
                <w:noProof/>
                <w:webHidden/>
              </w:rPr>
              <w:fldChar w:fldCharType="begin"/>
            </w:r>
            <w:r>
              <w:rPr>
                <w:noProof/>
                <w:webHidden/>
              </w:rPr>
              <w:instrText xml:space="preserve"> PAGEREF _Toc40778824 \h </w:instrText>
            </w:r>
            <w:r>
              <w:rPr>
                <w:noProof/>
                <w:webHidden/>
              </w:rPr>
            </w:r>
            <w:r>
              <w:rPr>
                <w:noProof/>
                <w:webHidden/>
              </w:rPr>
              <w:fldChar w:fldCharType="separate"/>
            </w:r>
            <w:r>
              <w:rPr>
                <w:noProof/>
                <w:webHidden/>
              </w:rPr>
              <w:t>5</w:t>
            </w:r>
            <w:r>
              <w:rPr>
                <w:noProof/>
                <w:webHidden/>
              </w:rPr>
              <w:fldChar w:fldCharType="end"/>
            </w:r>
          </w:hyperlink>
        </w:p>
        <w:p w14:paraId="7761B0DE" w14:textId="2BE5FD0D" w:rsidR="005C2418" w:rsidRDefault="005C2418">
          <w:pPr>
            <w:pStyle w:val="TOC2"/>
            <w:rPr>
              <w:rFonts w:asciiTheme="minorHAnsi" w:eastAsiaTheme="minorEastAsia" w:hAnsiTheme="minorHAnsi" w:cstheme="minorBidi"/>
              <w:b w:val="0"/>
              <w:noProof/>
              <w:sz w:val="22"/>
              <w:szCs w:val="22"/>
              <w:lang w:eastAsia="en-US"/>
            </w:rPr>
          </w:pPr>
          <w:hyperlink w:anchor="_Toc40778825" w:history="1">
            <w:r w:rsidRPr="00AB7B6D">
              <w:rPr>
                <w:rStyle w:val="Hyperlink"/>
                <w:noProof/>
              </w:rPr>
              <w:t>6.2</w:t>
            </w:r>
            <w:r>
              <w:rPr>
                <w:rFonts w:asciiTheme="minorHAnsi" w:eastAsiaTheme="minorEastAsia" w:hAnsiTheme="minorHAnsi" w:cstheme="minorBidi"/>
                <w:b w:val="0"/>
                <w:noProof/>
                <w:sz w:val="22"/>
                <w:szCs w:val="22"/>
                <w:lang w:eastAsia="en-US"/>
              </w:rPr>
              <w:tab/>
            </w:r>
            <w:r w:rsidRPr="00AB7B6D">
              <w:rPr>
                <w:rStyle w:val="Hyperlink"/>
                <w:noProof/>
              </w:rPr>
              <w:t>CTC Application</w:t>
            </w:r>
            <w:r>
              <w:rPr>
                <w:noProof/>
                <w:webHidden/>
              </w:rPr>
              <w:tab/>
            </w:r>
            <w:r>
              <w:rPr>
                <w:noProof/>
                <w:webHidden/>
              </w:rPr>
              <w:fldChar w:fldCharType="begin"/>
            </w:r>
            <w:r>
              <w:rPr>
                <w:noProof/>
                <w:webHidden/>
              </w:rPr>
              <w:instrText xml:space="preserve"> PAGEREF _Toc40778825 \h </w:instrText>
            </w:r>
            <w:r>
              <w:rPr>
                <w:noProof/>
                <w:webHidden/>
              </w:rPr>
            </w:r>
            <w:r>
              <w:rPr>
                <w:noProof/>
                <w:webHidden/>
              </w:rPr>
              <w:fldChar w:fldCharType="separate"/>
            </w:r>
            <w:r>
              <w:rPr>
                <w:noProof/>
                <w:webHidden/>
              </w:rPr>
              <w:t>5</w:t>
            </w:r>
            <w:r>
              <w:rPr>
                <w:noProof/>
                <w:webHidden/>
              </w:rPr>
              <w:fldChar w:fldCharType="end"/>
            </w:r>
          </w:hyperlink>
        </w:p>
        <w:p w14:paraId="79CB2D81" w14:textId="4C23C14F" w:rsidR="005C2418" w:rsidRDefault="005C2418">
          <w:pPr>
            <w:pStyle w:val="TOC3"/>
            <w:rPr>
              <w:rFonts w:asciiTheme="minorHAnsi" w:eastAsiaTheme="minorEastAsia" w:hAnsiTheme="minorHAnsi" w:cstheme="minorBidi"/>
              <w:b w:val="0"/>
              <w:noProof/>
              <w:sz w:val="22"/>
              <w:szCs w:val="22"/>
              <w:lang w:eastAsia="en-US"/>
            </w:rPr>
          </w:pPr>
          <w:hyperlink w:anchor="_Toc40778826" w:history="1">
            <w:r w:rsidRPr="00AB7B6D">
              <w:rPr>
                <w:rStyle w:val="Hyperlink"/>
                <w:noProof/>
              </w:rPr>
              <w:t>6.2.1</w:t>
            </w:r>
            <w:r>
              <w:rPr>
                <w:rFonts w:asciiTheme="minorHAnsi" w:eastAsiaTheme="minorEastAsia" w:hAnsiTheme="minorHAnsi" w:cstheme="minorBidi"/>
                <w:b w:val="0"/>
                <w:noProof/>
                <w:sz w:val="22"/>
                <w:szCs w:val="22"/>
                <w:lang w:eastAsia="en-US"/>
              </w:rPr>
              <w:tab/>
            </w:r>
            <w:r w:rsidRPr="00AB7B6D">
              <w:rPr>
                <w:rStyle w:val="Hyperlink"/>
                <w:noProof/>
              </w:rPr>
              <w:t>IAR Terminal I/O</w:t>
            </w:r>
            <w:r>
              <w:rPr>
                <w:noProof/>
                <w:webHidden/>
              </w:rPr>
              <w:tab/>
            </w:r>
            <w:r>
              <w:rPr>
                <w:noProof/>
                <w:webHidden/>
              </w:rPr>
              <w:fldChar w:fldCharType="begin"/>
            </w:r>
            <w:r>
              <w:rPr>
                <w:noProof/>
                <w:webHidden/>
              </w:rPr>
              <w:instrText xml:space="preserve"> PAGEREF _Toc40778826 \h </w:instrText>
            </w:r>
            <w:r>
              <w:rPr>
                <w:noProof/>
                <w:webHidden/>
              </w:rPr>
            </w:r>
            <w:r>
              <w:rPr>
                <w:noProof/>
                <w:webHidden/>
              </w:rPr>
              <w:fldChar w:fldCharType="separate"/>
            </w:r>
            <w:r>
              <w:rPr>
                <w:noProof/>
                <w:webHidden/>
              </w:rPr>
              <w:t>5</w:t>
            </w:r>
            <w:r>
              <w:rPr>
                <w:noProof/>
                <w:webHidden/>
              </w:rPr>
              <w:fldChar w:fldCharType="end"/>
            </w:r>
          </w:hyperlink>
        </w:p>
        <w:p w14:paraId="029DAD9F" w14:textId="67EDA359" w:rsidR="005C2418" w:rsidRDefault="005C2418">
          <w:pPr>
            <w:pStyle w:val="TOC2"/>
            <w:rPr>
              <w:rFonts w:asciiTheme="minorHAnsi" w:eastAsiaTheme="minorEastAsia" w:hAnsiTheme="minorHAnsi" w:cstheme="minorBidi"/>
              <w:b w:val="0"/>
              <w:noProof/>
              <w:sz w:val="22"/>
              <w:szCs w:val="22"/>
              <w:lang w:eastAsia="en-US"/>
            </w:rPr>
          </w:pPr>
          <w:hyperlink w:anchor="_Toc40778827" w:history="1">
            <w:r w:rsidRPr="00AB7B6D">
              <w:rPr>
                <w:rStyle w:val="Hyperlink"/>
                <w:noProof/>
              </w:rPr>
              <w:t>6.3</w:t>
            </w:r>
            <w:r>
              <w:rPr>
                <w:rFonts w:asciiTheme="minorHAnsi" w:eastAsiaTheme="minorEastAsia" w:hAnsiTheme="minorHAnsi" w:cstheme="minorBidi"/>
                <w:b w:val="0"/>
                <w:noProof/>
                <w:sz w:val="22"/>
                <w:szCs w:val="22"/>
                <w:lang w:eastAsia="en-US"/>
              </w:rPr>
              <w:tab/>
            </w:r>
            <w:r w:rsidRPr="00AB7B6D">
              <w:rPr>
                <w:rStyle w:val="Hyperlink"/>
                <w:noProof/>
              </w:rPr>
              <w:t>Tasks</w:t>
            </w:r>
            <w:r>
              <w:rPr>
                <w:noProof/>
                <w:webHidden/>
              </w:rPr>
              <w:tab/>
            </w:r>
            <w:r>
              <w:rPr>
                <w:noProof/>
                <w:webHidden/>
              </w:rPr>
              <w:fldChar w:fldCharType="begin"/>
            </w:r>
            <w:r>
              <w:rPr>
                <w:noProof/>
                <w:webHidden/>
              </w:rPr>
              <w:instrText xml:space="preserve"> PAGEREF _Toc40778827 \h </w:instrText>
            </w:r>
            <w:r>
              <w:rPr>
                <w:noProof/>
                <w:webHidden/>
              </w:rPr>
            </w:r>
            <w:r>
              <w:rPr>
                <w:noProof/>
                <w:webHidden/>
              </w:rPr>
              <w:fldChar w:fldCharType="separate"/>
            </w:r>
            <w:r>
              <w:rPr>
                <w:noProof/>
                <w:webHidden/>
              </w:rPr>
              <w:t>5</w:t>
            </w:r>
            <w:r>
              <w:rPr>
                <w:noProof/>
                <w:webHidden/>
              </w:rPr>
              <w:fldChar w:fldCharType="end"/>
            </w:r>
          </w:hyperlink>
        </w:p>
        <w:p w14:paraId="761A54B2" w14:textId="58A6F73A" w:rsidR="005C2418" w:rsidRDefault="005C2418">
          <w:pPr>
            <w:pStyle w:val="TOC3"/>
            <w:rPr>
              <w:rFonts w:asciiTheme="minorHAnsi" w:eastAsiaTheme="minorEastAsia" w:hAnsiTheme="minorHAnsi" w:cstheme="minorBidi"/>
              <w:b w:val="0"/>
              <w:noProof/>
              <w:sz w:val="22"/>
              <w:szCs w:val="22"/>
              <w:lang w:eastAsia="en-US"/>
            </w:rPr>
          </w:pPr>
          <w:hyperlink w:anchor="_Toc40778828" w:history="1">
            <w:r w:rsidRPr="00AB7B6D">
              <w:rPr>
                <w:rStyle w:val="Hyperlink"/>
                <w:noProof/>
              </w:rPr>
              <w:t>6.3.1</w:t>
            </w:r>
            <w:r>
              <w:rPr>
                <w:rFonts w:asciiTheme="minorHAnsi" w:eastAsiaTheme="minorEastAsia" w:hAnsiTheme="minorHAnsi" w:cstheme="minorBidi"/>
                <w:b w:val="0"/>
                <w:noProof/>
                <w:sz w:val="22"/>
                <w:szCs w:val="22"/>
                <w:lang w:eastAsia="en-US"/>
              </w:rPr>
              <w:tab/>
            </w:r>
            <w:r w:rsidRPr="00AB7B6D">
              <w:rPr>
                <w:rStyle w:val="Hyperlink"/>
                <w:noProof/>
              </w:rPr>
              <w:t>init_task</w:t>
            </w:r>
            <w:r>
              <w:rPr>
                <w:noProof/>
                <w:webHidden/>
              </w:rPr>
              <w:tab/>
            </w:r>
            <w:r>
              <w:rPr>
                <w:noProof/>
                <w:webHidden/>
              </w:rPr>
              <w:fldChar w:fldCharType="begin"/>
            </w:r>
            <w:r>
              <w:rPr>
                <w:noProof/>
                <w:webHidden/>
              </w:rPr>
              <w:instrText xml:space="preserve"> PAGEREF _Toc40778828 \h </w:instrText>
            </w:r>
            <w:r>
              <w:rPr>
                <w:noProof/>
                <w:webHidden/>
              </w:rPr>
            </w:r>
            <w:r>
              <w:rPr>
                <w:noProof/>
                <w:webHidden/>
              </w:rPr>
              <w:fldChar w:fldCharType="separate"/>
            </w:r>
            <w:r>
              <w:rPr>
                <w:noProof/>
                <w:webHidden/>
              </w:rPr>
              <w:t>5</w:t>
            </w:r>
            <w:r>
              <w:rPr>
                <w:noProof/>
                <w:webHidden/>
              </w:rPr>
              <w:fldChar w:fldCharType="end"/>
            </w:r>
          </w:hyperlink>
        </w:p>
        <w:p w14:paraId="6B3029C0" w14:textId="430E1233" w:rsidR="005C2418" w:rsidRDefault="005C2418">
          <w:pPr>
            <w:pStyle w:val="TOC3"/>
            <w:rPr>
              <w:rFonts w:asciiTheme="minorHAnsi" w:eastAsiaTheme="minorEastAsia" w:hAnsiTheme="minorHAnsi" w:cstheme="minorBidi"/>
              <w:b w:val="0"/>
              <w:noProof/>
              <w:sz w:val="22"/>
              <w:szCs w:val="22"/>
              <w:lang w:eastAsia="en-US"/>
            </w:rPr>
          </w:pPr>
          <w:hyperlink w:anchor="_Toc40778829" w:history="1">
            <w:r w:rsidRPr="00AB7B6D">
              <w:rPr>
                <w:rStyle w:val="Hyperlink"/>
                <w:noProof/>
              </w:rPr>
              <w:t>6.3.2</w:t>
            </w:r>
            <w:r>
              <w:rPr>
                <w:rFonts w:asciiTheme="minorHAnsi" w:eastAsiaTheme="minorEastAsia" w:hAnsiTheme="minorHAnsi" w:cstheme="minorBidi"/>
                <w:b w:val="0"/>
                <w:noProof/>
                <w:sz w:val="22"/>
                <w:szCs w:val="22"/>
                <w:lang w:eastAsia="en-US"/>
              </w:rPr>
              <w:tab/>
            </w:r>
            <w:r w:rsidRPr="00AB7B6D">
              <w:rPr>
                <w:rStyle w:val="Hyperlink"/>
                <w:noProof/>
              </w:rPr>
              <w:t>pl320_tx_task</w:t>
            </w:r>
            <w:r>
              <w:rPr>
                <w:noProof/>
                <w:webHidden/>
              </w:rPr>
              <w:tab/>
            </w:r>
            <w:r>
              <w:rPr>
                <w:noProof/>
                <w:webHidden/>
              </w:rPr>
              <w:fldChar w:fldCharType="begin"/>
            </w:r>
            <w:r>
              <w:rPr>
                <w:noProof/>
                <w:webHidden/>
              </w:rPr>
              <w:instrText xml:space="preserve"> PAGEREF _Toc40778829 \h </w:instrText>
            </w:r>
            <w:r>
              <w:rPr>
                <w:noProof/>
                <w:webHidden/>
              </w:rPr>
            </w:r>
            <w:r>
              <w:rPr>
                <w:noProof/>
                <w:webHidden/>
              </w:rPr>
              <w:fldChar w:fldCharType="separate"/>
            </w:r>
            <w:r>
              <w:rPr>
                <w:noProof/>
                <w:webHidden/>
              </w:rPr>
              <w:t>5</w:t>
            </w:r>
            <w:r>
              <w:rPr>
                <w:noProof/>
                <w:webHidden/>
              </w:rPr>
              <w:fldChar w:fldCharType="end"/>
            </w:r>
          </w:hyperlink>
        </w:p>
        <w:p w14:paraId="31BE89AF" w14:textId="7F88FD33" w:rsidR="005C2418" w:rsidRDefault="005C2418">
          <w:pPr>
            <w:pStyle w:val="TOC3"/>
            <w:rPr>
              <w:rFonts w:asciiTheme="minorHAnsi" w:eastAsiaTheme="minorEastAsia" w:hAnsiTheme="minorHAnsi" w:cstheme="minorBidi"/>
              <w:b w:val="0"/>
              <w:noProof/>
              <w:sz w:val="22"/>
              <w:szCs w:val="22"/>
              <w:lang w:eastAsia="en-US"/>
            </w:rPr>
          </w:pPr>
          <w:hyperlink w:anchor="_Toc40778830" w:history="1">
            <w:r w:rsidRPr="00AB7B6D">
              <w:rPr>
                <w:rStyle w:val="Hyperlink"/>
                <w:noProof/>
              </w:rPr>
              <w:t>6.3.1</w:t>
            </w:r>
            <w:r>
              <w:rPr>
                <w:rFonts w:asciiTheme="minorHAnsi" w:eastAsiaTheme="minorEastAsia" w:hAnsiTheme="minorHAnsi" w:cstheme="minorBidi"/>
                <w:b w:val="0"/>
                <w:noProof/>
                <w:sz w:val="22"/>
                <w:szCs w:val="22"/>
                <w:lang w:eastAsia="en-US"/>
              </w:rPr>
              <w:tab/>
            </w:r>
            <w:r w:rsidRPr="00AB7B6D">
              <w:rPr>
                <w:rStyle w:val="Hyperlink"/>
                <w:noProof/>
              </w:rPr>
              <w:t>pl320_rx_task</w:t>
            </w:r>
            <w:r>
              <w:rPr>
                <w:noProof/>
                <w:webHidden/>
              </w:rPr>
              <w:tab/>
            </w:r>
            <w:r>
              <w:rPr>
                <w:noProof/>
                <w:webHidden/>
              </w:rPr>
              <w:fldChar w:fldCharType="begin"/>
            </w:r>
            <w:r>
              <w:rPr>
                <w:noProof/>
                <w:webHidden/>
              </w:rPr>
              <w:instrText xml:space="preserve"> PAGEREF _Toc40778830 \h </w:instrText>
            </w:r>
            <w:r>
              <w:rPr>
                <w:noProof/>
                <w:webHidden/>
              </w:rPr>
            </w:r>
            <w:r>
              <w:rPr>
                <w:noProof/>
                <w:webHidden/>
              </w:rPr>
              <w:fldChar w:fldCharType="separate"/>
            </w:r>
            <w:r>
              <w:rPr>
                <w:noProof/>
                <w:webHidden/>
              </w:rPr>
              <w:t>5</w:t>
            </w:r>
            <w:r>
              <w:rPr>
                <w:noProof/>
                <w:webHidden/>
              </w:rPr>
              <w:fldChar w:fldCharType="end"/>
            </w:r>
          </w:hyperlink>
        </w:p>
        <w:p w14:paraId="75B4DDCE" w14:textId="21CC889B" w:rsidR="005C2418" w:rsidRDefault="005C2418">
          <w:pPr>
            <w:pStyle w:val="TOC3"/>
            <w:rPr>
              <w:rFonts w:asciiTheme="minorHAnsi" w:eastAsiaTheme="minorEastAsia" w:hAnsiTheme="minorHAnsi" w:cstheme="minorBidi"/>
              <w:b w:val="0"/>
              <w:noProof/>
              <w:sz w:val="22"/>
              <w:szCs w:val="22"/>
              <w:lang w:eastAsia="en-US"/>
            </w:rPr>
          </w:pPr>
          <w:hyperlink w:anchor="_Toc40778831" w:history="1">
            <w:r w:rsidRPr="00AB7B6D">
              <w:rPr>
                <w:rStyle w:val="Hyperlink"/>
                <w:noProof/>
              </w:rPr>
              <w:t>6.3.2</w:t>
            </w:r>
            <w:r>
              <w:rPr>
                <w:rFonts w:asciiTheme="minorHAnsi" w:eastAsiaTheme="minorEastAsia" w:hAnsiTheme="minorHAnsi" w:cstheme="minorBidi"/>
                <w:b w:val="0"/>
                <w:noProof/>
                <w:sz w:val="22"/>
                <w:szCs w:val="22"/>
                <w:lang w:eastAsia="en-US"/>
              </w:rPr>
              <w:tab/>
            </w:r>
            <w:r w:rsidRPr="00AB7B6D">
              <w:rPr>
                <w:rStyle w:val="Hyperlink"/>
                <w:noProof/>
              </w:rPr>
              <w:t>idle_task</w:t>
            </w:r>
            <w:r>
              <w:rPr>
                <w:noProof/>
                <w:webHidden/>
              </w:rPr>
              <w:tab/>
            </w:r>
            <w:r>
              <w:rPr>
                <w:noProof/>
                <w:webHidden/>
              </w:rPr>
              <w:fldChar w:fldCharType="begin"/>
            </w:r>
            <w:r>
              <w:rPr>
                <w:noProof/>
                <w:webHidden/>
              </w:rPr>
              <w:instrText xml:space="preserve"> PAGEREF _Toc40778831 \h </w:instrText>
            </w:r>
            <w:r>
              <w:rPr>
                <w:noProof/>
                <w:webHidden/>
              </w:rPr>
            </w:r>
            <w:r>
              <w:rPr>
                <w:noProof/>
                <w:webHidden/>
              </w:rPr>
              <w:fldChar w:fldCharType="separate"/>
            </w:r>
            <w:r>
              <w:rPr>
                <w:noProof/>
                <w:webHidden/>
              </w:rPr>
              <w:t>6</w:t>
            </w:r>
            <w:r>
              <w:rPr>
                <w:noProof/>
                <w:webHidden/>
              </w:rPr>
              <w:fldChar w:fldCharType="end"/>
            </w:r>
          </w:hyperlink>
        </w:p>
        <w:p w14:paraId="36AE22DE" w14:textId="1A41890C" w:rsidR="005C2418" w:rsidRDefault="005C2418">
          <w:pPr>
            <w:pStyle w:val="TOC3"/>
            <w:rPr>
              <w:rFonts w:asciiTheme="minorHAnsi" w:eastAsiaTheme="minorEastAsia" w:hAnsiTheme="minorHAnsi" w:cstheme="minorBidi"/>
              <w:b w:val="0"/>
              <w:noProof/>
              <w:sz w:val="22"/>
              <w:szCs w:val="22"/>
              <w:lang w:eastAsia="en-US"/>
            </w:rPr>
          </w:pPr>
          <w:hyperlink w:anchor="_Toc40778832" w:history="1">
            <w:r w:rsidRPr="00AB7B6D">
              <w:rPr>
                <w:rStyle w:val="Hyperlink"/>
                <w:noProof/>
              </w:rPr>
              <w:t>6.3.1</w:t>
            </w:r>
            <w:r>
              <w:rPr>
                <w:rFonts w:asciiTheme="minorHAnsi" w:eastAsiaTheme="minorEastAsia" w:hAnsiTheme="minorHAnsi" w:cstheme="minorBidi"/>
                <w:b w:val="0"/>
                <w:noProof/>
                <w:sz w:val="22"/>
                <w:szCs w:val="22"/>
                <w:lang w:eastAsia="en-US"/>
              </w:rPr>
              <w:tab/>
            </w:r>
            <w:r w:rsidRPr="00AB7B6D">
              <w:rPr>
                <w:rStyle w:val="Hyperlink"/>
                <w:noProof/>
              </w:rPr>
              <w:t>monitor_task</w:t>
            </w:r>
            <w:r>
              <w:rPr>
                <w:noProof/>
                <w:webHidden/>
              </w:rPr>
              <w:tab/>
            </w:r>
            <w:r>
              <w:rPr>
                <w:noProof/>
                <w:webHidden/>
              </w:rPr>
              <w:fldChar w:fldCharType="begin"/>
            </w:r>
            <w:r>
              <w:rPr>
                <w:noProof/>
                <w:webHidden/>
              </w:rPr>
              <w:instrText xml:space="preserve"> PAGEREF _Toc40778832 \h </w:instrText>
            </w:r>
            <w:r>
              <w:rPr>
                <w:noProof/>
                <w:webHidden/>
              </w:rPr>
            </w:r>
            <w:r>
              <w:rPr>
                <w:noProof/>
                <w:webHidden/>
              </w:rPr>
              <w:fldChar w:fldCharType="separate"/>
            </w:r>
            <w:r>
              <w:rPr>
                <w:noProof/>
                <w:webHidden/>
              </w:rPr>
              <w:t>6</w:t>
            </w:r>
            <w:r>
              <w:rPr>
                <w:noProof/>
                <w:webHidden/>
              </w:rPr>
              <w:fldChar w:fldCharType="end"/>
            </w:r>
          </w:hyperlink>
        </w:p>
        <w:p w14:paraId="517C8261" w14:textId="607E160A" w:rsidR="005C2418" w:rsidRDefault="005C2418">
          <w:pPr>
            <w:pStyle w:val="TOC1"/>
            <w:rPr>
              <w:rFonts w:asciiTheme="minorHAnsi" w:eastAsiaTheme="minorEastAsia" w:hAnsiTheme="minorHAnsi" w:cstheme="minorBidi"/>
              <w:b w:val="0"/>
              <w:noProof/>
              <w:szCs w:val="22"/>
              <w:lang w:eastAsia="en-US"/>
            </w:rPr>
          </w:pPr>
          <w:hyperlink w:anchor="_Toc40778833" w:history="1">
            <w:r w:rsidRPr="00AB7B6D">
              <w:rPr>
                <w:rStyle w:val="Hyperlink"/>
                <w:noProof/>
              </w:rPr>
              <w:t>7.</w:t>
            </w:r>
            <w:r>
              <w:rPr>
                <w:rFonts w:asciiTheme="minorHAnsi" w:eastAsiaTheme="minorEastAsia" w:hAnsiTheme="minorHAnsi" w:cstheme="minorBidi"/>
                <w:b w:val="0"/>
                <w:noProof/>
                <w:szCs w:val="22"/>
                <w:lang w:eastAsia="en-US"/>
              </w:rPr>
              <w:tab/>
            </w:r>
            <w:r w:rsidRPr="00AB7B6D">
              <w:rPr>
                <w:rStyle w:val="Hyperlink"/>
                <w:noProof/>
              </w:rPr>
              <w:t>A7 Source Code</w:t>
            </w:r>
            <w:r>
              <w:rPr>
                <w:noProof/>
                <w:webHidden/>
              </w:rPr>
              <w:tab/>
            </w:r>
            <w:r>
              <w:rPr>
                <w:noProof/>
                <w:webHidden/>
              </w:rPr>
              <w:fldChar w:fldCharType="begin"/>
            </w:r>
            <w:r>
              <w:rPr>
                <w:noProof/>
                <w:webHidden/>
              </w:rPr>
              <w:instrText xml:space="preserve"> PAGEREF _Toc40778833 \h </w:instrText>
            </w:r>
            <w:r>
              <w:rPr>
                <w:noProof/>
                <w:webHidden/>
              </w:rPr>
            </w:r>
            <w:r>
              <w:rPr>
                <w:noProof/>
                <w:webHidden/>
              </w:rPr>
              <w:fldChar w:fldCharType="separate"/>
            </w:r>
            <w:r>
              <w:rPr>
                <w:noProof/>
                <w:webHidden/>
              </w:rPr>
              <w:t>6</w:t>
            </w:r>
            <w:r>
              <w:rPr>
                <w:noProof/>
                <w:webHidden/>
              </w:rPr>
              <w:fldChar w:fldCharType="end"/>
            </w:r>
          </w:hyperlink>
        </w:p>
        <w:p w14:paraId="30A29403" w14:textId="646A9198" w:rsidR="005C2418" w:rsidRDefault="005C2418">
          <w:pPr>
            <w:pStyle w:val="TOC2"/>
            <w:rPr>
              <w:rFonts w:asciiTheme="minorHAnsi" w:eastAsiaTheme="minorEastAsia" w:hAnsiTheme="minorHAnsi" w:cstheme="minorBidi"/>
              <w:b w:val="0"/>
              <w:noProof/>
              <w:sz w:val="22"/>
              <w:szCs w:val="22"/>
              <w:lang w:eastAsia="en-US"/>
            </w:rPr>
          </w:pPr>
          <w:hyperlink w:anchor="_Toc40778834" w:history="1">
            <w:r w:rsidRPr="00AB7B6D">
              <w:rPr>
                <w:rStyle w:val="Hyperlink"/>
                <w:noProof/>
              </w:rPr>
              <w:t>7.1</w:t>
            </w:r>
            <w:r>
              <w:rPr>
                <w:rFonts w:asciiTheme="minorHAnsi" w:eastAsiaTheme="minorEastAsia" w:hAnsiTheme="minorHAnsi" w:cstheme="minorBidi"/>
                <w:b w:val="0"/>
                <w:noProof/>
                <w:sz w:val="22"/>
                <w:szCs w:val="22"/>
                <w:lang w:eastAsia="en-US"/>
              </w:rPr>
              <w:tab/>
            </w:r>
            <w:r w:rsidRPr="00AB7B6D">
              <w:rPr>
                <w:rStyle w:val="Hyperlink"/>
                <w:noProof/>
              </w:rPr>
              <w:t>The CTC Application</w:t>
            </w:r>
            <w:r>
              <w:rPr>
                <w:noProof/>
                <w:webHidden/>
              </w:rPr>
              <w:tab/>
            </w:r>
            <w:r>
              <w:rPr>
                <w:noProof/>
                <w:webHidden/>
              </w:rPr>
              <w:fldChar w:fldCharType="begin"/>
            </w:r>
            <w:r>
              <w:rPr>
                <w:noProof/>
                <w:webHidden/>
              </w:rPr>
              <w:instrText xml:space="preserve"> PAGEREF _Toc40778834 \h </w:instrText>
            </w:r>
            <w:r>
              <w:rPr>
                <w:noProof/>
                <w:webHidden/>
              </w:rPr>
            </w:r>
            <w:r>
              <w:rPr>
                <w:noProof/>
                <w:webHidden/>
              </w:rPr>
              <w:fldChar w:fldCharType="separate"/>
            </w:r>
            <w:r>
              <w:rPr>
                <w:noProof/>
                <w:webHidden/>
              </w:rPr>
              <w:t>6</w:t>
            </w:r>
            <w:r>
              <w:rPr>
                <w:noProof/>
                <w:webHidden/>
              </w:rPr>
              <w:fldChar w:fldCharType="end"/>
            </w:r>
          </w:hyperlink>
        </w:p>
        <w:p w14:paraId="674A280C" w14:textId="5DB10C93" w:rsidR="002F066E" w:rsidRDefault="003D7D35" w:rsidP="002F066E">
          <w:pPr>
            <w:pStyle w:val="introductionheader"/>
            <w:rPr>
              <w:noProof/>
            </w:rPr>
          </w:pPr>
          <w:r>
            <w:rPr>
              <w:b w:val="0"/>
            </w:rPr>
            <w:fldChar w:fldCharType="end"/>
          </w:r>
        </w:p>
      </w:sdtContent>
    </w:sdt>
    <w:bookmarkEnd w:id="5" w:displacedByCustomXml="prev"/>
    <w:bookmarkStart w:id="6" w:name="_Hlk501053535" w:displacedByCustomXml="prev"/>
    <w:p w14:paraId="280A2A50" w14:textId="77777777" w:rsidR="00EC32C0" w:rsidRPr="00C2543D" w:rsidRDefault="00EC32C0" w:rsidP="00EC32C0">
      <w:pPr>
        <w:pStyle w:val="Heading1"/>
      </w:pPr>
      <w:bookmarkStart w:id="7" w:name="_Toc40778812"/>
      <w:r w:rsidRPr="00C2543D">
        <w:t>Overview</w:t>
      </w:r>
      <w:bookmarkEnd w:id="7"/>
    </w:p>
    <w:p w14:paraId="29060C51" w14:textId="7579DD4A" w:rsidR="00EC32C0" w:rsidRDefault="00EC32C0" w:rsidP="00EC32C0">
      <w:pPr>
        <w:autoSpaceDE w:val="0"/>
        <w:autoSpaceDN w:val="0"/>
      </w:pPr>
      <w:r w:rsidRPr="00B51185">
        <w:t xml:space="preserve">The </w:t>
      </w:r>
      <w:r>
        <w:t xml:space="preserve">RZ/N </w:t>
      </w:r>
      <w:r w:rsidRPr="00B51185">
        <w:t xml:space="preserve">IPCM </w:t>
      </w:r>
      <w:r>
        <w:t xml:space="preserve">peripheral </w:t>
      </w:r>
      <w:r w:rsidRPr="00B51185">
        <w:t>provides three mailboxes with control logic and interrupt</w:t>
      </w:r>
      <w:r>
        <w:t>s</w:t>
      </w:r>
      <w:r w:rsidRPr="00B51185">
        <w:t xml:space="preserve"> to support inter-processor communication between </w:t>
      </w:r>
      <w:r>
        <w:t xml:space="preserve">the two </w:t>
      </w:r>
      <w:r w:rsidRPr="00B51185">
        <w:t xml:space="preserve">Cortex-A7 </w:t>
      </w:r>
      <w:r>
        <w:t>cores an</w:t>
      </w:r>
      <w:r w:rsidR="005C2418">
        <w:t>d</w:t>
      </w:r>
      <w:r>
        <w:t xml:space="preserve"> the </w:t>
      </w:r>
      <w:r w:rsidRPr="00B51185">
        <w:t>Cortex-M3</w:t>
      </w:r>
      <w:r>
        <w:t xml:space="preserve">: </w:t>
      </w:r>
      <w:r w:rsidRPr="00B51185">
        <w:t>Three mailboxes, each comprising seven 32-bit data registers to store the message.</w:t>
      </w:r>
      <w:r>
        <w:t xml:space="preserve"> </w:t>
      </w:r>
    </w:p>
    <w:p w14:paraId="68133D50" w14:textId="1F37410F" w:rsidR="00EC32C0" w:rsidRDefault="00EC32C0" w:rsidP="00EC32C0">
      <w:pPr>
        <w:autoSpaceDE w:val="0"/>
        <w:autoSpaceDN w:val="0"/>
      </w:pPr>
      <w:r>
        <w:t xml:space="preserve">Observe that the RZ/N has three cores, but also three mailboxes. These are shared between the cores. That is, </w:t>
      </w:r>
      <w:r w:rsidR="0028424B">
        <w:t>e</w:t>
      </w:r>
      <w:r>
        <w:t>ach mailbox contains seven data registers to hold the message.</w:t>
      </w:r>
      <w:r w:rsidR="005C2418" w:rsidRPr="005C2418">
        <w:rPr>
          <w:i/>
        </w:rPr>
        <w:t xml:space="preserve"> </w:t>
      </w:r>
      <w:r w:rsidR="005C2418">
        <w:rPr>
          <w:i/>
        </w:rPr>
        <w:t xml:space="preserve">As </w:t>
      </w:r>
      <w:r w:rsidR="005C2418" w:rsidRPr="00E066DC">
        <w:rPr>
          <w:i/>
        </w:rPr>
        <w:t xml:space="preserve">the RZ/N has </w:t>
      </w:r>
      <w:r w:rsidR="005C2418" w:rsidRPr="005C2418">
        <w:rPr>
          <w:i/>
          <w:u w:val="single"/>
        </w:rPr>
        <w:t>both</w:t>
      </w:r>
      <w:r w:rsidR="005C2418">
        <w:rPr>
          <w:i/>
        </w:rPr>
        <w:t xml:space="preserve"> </w:t>
      </w:r>
      <w:r w:rsidR="005C2418" w:rsidRPr="00E066DC">
        <w:rPr>
          <w:i/>
        </w:rPr>
        <w:t>three cores and three mailboxes, do</w:t>
      </w:r>
      <w:r w:rsidR="005C2418">
        <w:rPr>
          <w:i/>
        </w:rPr>
        <w:t xml:space="preserve"> </w:t>
      </w:r>
      <w:r w:rsidR="005C2418" w:rsidRPr="00E066DC">
        <w:rPr>
          <w:i/>
        </w:rPr>
        <w:t>n</w:t>
      </w:r>
      <w:r w:rsidR="005C2418">
        <w:rPr>
          <w:i/>
        </w:rPr>
        <w:t>o</w:t>
      </w:r>
      <w:r w:rsidR="005C2418" w:rsidRPr="00E066DC">
        <w:rPr>
          <w:i/>
        </w:rPr>
        <w:t xml:space="preserve">t confuse </w:t>
      </w:r>
      <w:r w:rsidR="005C2418">
        <w:rPr>
          <w:i/>
        </w:rPr>
        <w:t xml:space="preserve">them </w:t>
      </w:r>
      <w:r w:rsidR="005C2418" w:rsidRPr="00E066DC">
        <w:rPr>
          <w:i/>
        </w:rPr>
        <w:t xml:space="preserve">with </w:t>
      </w:r>
      <w:r w:rsidR="005C2418">
        <w:rPr>
          <w:i/>
        </w:rPr>
        <w:t xml:space="preserve">each </w:t>
      </w:r>
      <w:r w:rsidR="005C2418" w:rsidRPr="00E066DC">
        <w:rPr>
          <w:i/>
        </w:rPr>
        <w:t>other.</w:t>
      </w:r>
    </w:p>
    <w:p w14:paraId="4524279D" w14:textId="64BA5115" w:rsidR="00EC32C0" w:rsidRDefault="00EC32C0" w:rsidP="00FF0193">
      <w:pPr>
        <w:pStyle w:val="ListParagraph"/>
        <w:numPr>
          <w:ilvl w:val="0"/>
          <w:numId w:val="19"/>
        </w:numPr>
        <w:ind w:leftChars="0"/>
      </w:pPr>
      <w:r w:rsidRPr="002E56F1">
        <w:rPr>
          <w:b/>
        </w:rPr>
        <w:lastRenderedPageBreak/>
        <w:t>M3</w:t>
      </w:r>
      <w:r>
        <w:t xml:space="preserve"> or CM3 is the real-time 12</w:t>
      </w:r>
      <w:r w:rsidR="006F1C35">
        <w:t>5</w:t>
      </w:r>
      <w:r>
        <w:t xml:space="preserve"> MHz clocked </w:t>
      </w:r>
      <w:r w:rsidRPr="003A6CA9">
        <w:t>real</w:t>
      </w:r>
      <w:r>
        <w:t xml:space="preserve"> time core of the RZ/N. This is the Renesas R-IN32; where the real time industrial ethernet </w:t>
      </w:r>
      <w:r w:rsidR="005C2418">
        <w:t xml:space="preserve">and related </w:t>
      </w:r>
      <w:r>
        <w:t xml:space="preserve">protocols reside. </w:t>
      </w:r>
      <w:r w:rsidR="005C2418">
        <w:t>H</w:t>
      </w:r>
      <w:r>
        <w:t>ere is where the HW-RTOS and Ethernet accelerator, checksum enhancement features are.</w:t>
      </w:r>
    </w:p>
    <w:p w14:paraId="0B93EA91" w14:textId="0E5C031B" w:rsidR="00E066DC" w:rsidRPr="005C2418" w:rsidRDefault="00EC32C0" w:rsidP="00E066DC">
      <w:pPr>
        <w:pStyle w:val="ListParagraph"/>
        <w:numPr>
          <w:ilvl w:val="0"/>
          <w:numId w:val="19"/>
        </w:numPr>
        <w:autoSpaceDE w:val="0"/>
        <w:autoSpaceDN w:val="0"/>
        <w:ind w:leftChars="0"/>
      </w:pPr>
      <w:r w:rsidRPr="002E56F1">
        <w:rPr>
          <w:b/>
        </w:rPr>
        <w:t>A7</w:t>
      </w:r>
      <w:r>
        <w:t xml:space="preserve"> refers to the 500 MHz clocked core of the RZ/N running linu</w:t>
      </w:r>
      <w:r w:rsidR="005C2418">
        <w:t>x with a large amount of DDR memory.</w:t>
      </w:r>
    </w:p>
    <w:p w14:paraId="46B208EC" w14:textId="70258A8D" w:rsidR="00AE0C0F" w:rsidRDefault="00AE0C0F" w:rsidP="00AE0C0F">
      <w:pPr>
        <w:pStyle w:val="Heading1"/>
      </w:pPr>
      <w:bookmarkStart w:id="8" w:name="_Toc40778813"/>
      <w:r>
        <w:t xml:space="preserve">How </w:t>
      </w:r>
      <w:r w:rsidR="004A093D">
        <w:t>to</w:t>
      </w:r>
      <w:r>
        <w:t xml:space="preserve"> Run Code</w:t>
      </w:r>
      <w:bookmarkEnd w:id="8"/>
    </w:p>
    <w:p w14:paraId="1F0B6323" w14:textId="1B0CBB56" w:rsidR="00E066DC" w:rsidRPr="00E066DC" w:rsidRDefault="00AE0C0F" w:rsidP="00E066DC">
      <w:r w:rsidRPr="00EC32C0">
        <w:t>The example code to show usage of (test) the IPCM</w:t>
      </w:r>
      <w:r>
        <w:t xml:space="preserve"> consists of two parts. One M3 code set, and one A7 code set.</w:t>
      </w:r>
      <w:r w:rsidR="005C2418">
        <w:t xml:space="preserve"> </w:t>
      </w:r>
      <w:r w:rsidR="00E066DC" w:rsidRPr="00E066DC">
        <w:t xml:space="preserve">The </w:t>
      </w:r>
      <w:r w:rsidR="00E066DC">
        <w:t xml:space="preserve">code sends data both ways, but since the M3 is the slower core, the code is written to be able to flexibly test various transfer speeds from A7 to M3 without recompiling. The M3 </w:t>
      </w:r>
      <w:r w:rsidR="005C2418">
        <w:t xml:space="preserve">just </w:t>
      </w:r>
      <w:r w:rsidR="00E066DC">
        <w:t xml:space="preserve">sends data every </w:t>
      </w:r>
      <w:r w:rsidR="00E066DC" w:rsidRPr="00E066DC">
        <w:t>TX_SLEEP_TIME_MS</w:t>
      </w:r>
      <w:r w:rsidR="00E066DC">
        <w:t xml:space="preserve"> to the A7 as set in </w:t>
      </w:r>
      <w:r w:rsidR="00E066DC" w:rsidRPr="00E066DC">
        <w:rPr>
          <w:i/>
        </w:rPr>
        <w:t>sample_app.c</w:t>
      </w:r>
      <w:r w:rsidR="007954E2">
        <w:rPr>
          <w:i/>
        </w:rPr>
        <w:t xml:space="preserve"> </w:t>
      </w:r>
      <w:r w:rsidR="007954E2">
        <w:t>(default 1000 ms)</w:t>
      </w:r>
      <w:r w:rsidR="00E066DC">
        <w:t>.</w:t>
      </w:r>
    </w:p>
    <w:p w14:paraId="0EC8CD56" w14:textId="665F9E51" w:rsidR="00AE0C0F" w:rsidRDefault="00AE0C0F" w:rsidP="00B5169F">
      <w:pPr>
        <w:pStyle w:val="Heading2"/>
      </w:pPr>
      <w:bookmarkStart w:id="9" w:name="_Toc40778814"/>
      <w:r w:rsidRPr="00B5169F">
        <w:t>M3</w:t>
      </w:r>
      <w:bookmarkEnd w:id="9"/>
      <w:r>
        <w:t xml:space="preserve"> </w:t>
      </w:r>
    </w:p>
    <w:p w14:paraId="487A05D4" w14:textId="284FE61E" w:rsidR="00AE0C0F" w:rsidRDefault="00AE0C0F" w:rsidP="00AE0C0F">
      <w:r>
        <w:t xml:space="preserve">The M3 code </w:t>
      </w:r>
      <w:r w:rsidRPr="00EC32C0">
        <w:t xml:space="preserve">is </w:t>
      </w:r>
      <w:r w:rsidR="009727F0">
        <w:t xml:space="preserve">in </w:t>
      </w:r>
      <w:r>
        <w:t xml:space="preserve">an </w:t>
      </w:r>
      <w:r w:rsidRPr="00EC32C0">
        <w:t>IAR-EW workspace</w:t>
      </w:r>
      <w:r>
        <w:t xml:space="preserve">. Please use IAR 8.20 or above to </w:t>
      </w:r>
      <w:r w:rsidR="009727F0">
        <w:t>download/debug</w:t>
      </w:r>
      <w:r>
        <w:t xml:space="preserve">. The workspace is </w:t>
      </w:r>
    </w:p>
    <w:p w14:paraId="0C3E6897" w14:textId="1B231EB0" w:rsidR="00AE0C0F" w:rsidRPr="0031195C" w:rsidRDefault="00E56847" w:rsidP="0031195C">
      <w:pPr>
        <w:pStyle w:val="code"/>
      </w:pPr>
      <w:r>
        <w:t>.\</w:t>
      </w:r>
      <w:r w:rsidRPr="00E56847">
        <w:t>IPCM\M3\IPCM\rzn1d_ipcm</w:t>
      </w:r>
      <w:r>
        <w:t>.</w:t>
      </w:r>
      <w:r w:rsidR="00AE0C0F" w:rsidRPr="0031195C">
        <w:t>eww</w:t>
      </w:r>
    </w:p>
    <w:p w14:paraId="513F22C6" w14:textId="7DF25AAF" w:rsidR="00AE0C0F" w:rsidRPr="00EC32C0" w:rsidRDefault="00AE0C0F" w:rsidP="00AE0C0F">
      <w:r>
        <w:t>To run in debug mode, compile, download and debug after the RZ/N has been started with appropriate U-Boot settings. See the RZ/N QSG of the DVD for this.</w:t>
      </w:r>
    </w:p>
    <w:p w14:paraId="7E25EF6D" w14:textId="5EA04251" w:rsidR="00AE0C0F" w:rsidRDefault="00AE0C0F" w:rsidP="00AE0C0F">
      <w:pPr>
        <w:pStyle w:val="Heading2"/>
      </w:pPr>
      <w:bookmarkStart w:id="10" w:name="_Ref40690160"/>
      <w:bookmarkStart w:id="11" w:name="_Toc40778815"/>
      <w:r>
        <w:t>A7 (</w:t>
      </w:r>
      <w:r w:rsidR="00313980">
        <w:t xml:space="preserve">RZ/N </w:t>
      </w:r>
      <w:r>
        <w:t>linux)</w:t>
      </w:r>
      <w:bookmarkEnd w:id="10"/>
      <w:bookmarkEnd w:id="11"/>
    </w:p>
    <w:p w14:paraId="105F1F36" w14:textId="1CCE1F93" w:rsidR="00AE0C0F" w:rsidRPr="00AE0C0F" w:rsidRDefault="00AE0C0F" w:rsidP="00AE0C0F">
      <w:pPr>
        <w:rPr>
          <w:b/>
        </w:rPr>
      </w:pPr>
      <w:r>
        <w:t xml:space="preserve">How to build and download </w:t>
      </w:r>
      <w:r w:rsidR="00313980">
        <w:t xml:space="preserve">the code </w:t>
      </w:r>
      <w:r>
        <w:t xml:space="preserve">to the linux file system is not covered in this manual. See </w:t>
      </w:r>
      <w:r w:rsidR="00313980">
        <w:t xml:space="preserve">separate documentation under References on </w:t>
      </w:r>
      <w:r>
        <w:t>how to build and deploy. The sample code comes with a very simple Makefile.</w:t>
      </w:r>
    </w:p>
    <w:p w14:paraId="2C3D22C6" w14:textId="3558B998" w:rsidR="00AE0C0F" w:rsidRPr="00B22E73" w:rsidRDefault="00AE0C0F" w:rsidP="00AE0C0F">
      <w:r w:rsidRPr="00B22E73">
        <w:t xml:space="preserve">With the M3 side running, </w:t>
      </w:r>
      <w:r w:rsidR="00313980">
        <w:t xml:space="preserve">and </w:t>
      </w:r>
      <w:r w:rsidRPr="00B22E73">
        <w:t>after booting and logging in to linux, navigate to the folder where</w:t>
      </w:r>
      <w:r>
        <w:t xml:space="preserve"> the A7 binary has been downloaded</w:t>
      </w:r>
      <w:r w:rsidR="00CD69A7">
        <w:t xml:space="preserve"> and enter the name of the binary and add three arguments. The syntax is</w:t>
      </w:r>
    </w:p>
    <w:p w14:paraId="406BDCB2" w14:textId="385F7B7C" w:rsidR="00AE0C0F" w:rsidRPr="007E5860" w:rsidRDefault="00CD69A7" w:rsidP="00474836">
      <w:pPr>
        <w:pStyle w:val="code"/>
      </w:pPr>
      <w:r>
        <w:t>#./</w:t>
      </w:r>
      <w:r w:rsidR="00AE0C0F" w:rsidRPr="007E5860">
        <w:t xml:space="preserve">pl320 </w:t>
      </w:r>
      <w:r w:rsidR="00AE0C0F">
        <w:t xml:space="preserve"> </w:t>
      </w:r>
      <w:r w:rsidR="00AE0C0F" w:rsidRPr="007E5860">
        <w:t>sleep_time_</w:t>
      </w:r>
      <w:r w:rsidR="00AE0C0F">
        <w:t>us</w:t>
      </w:r>
      <w:r w:rsidR="00AE0C0F" w:rsidRPr="007E5860">
        <w:t xml:space="preserve"> </w:t>
      </w:r>
      <w:r w:rsidR="00AE0C0F">
        <w:t xml:space="preserve"> </w:t>
      </w:r>
      <w:r w:rsidR="00AE0C0F" w:rsidRPr="007E5860">
        <w:t xml:space="preserve">shm_size_bytes </w:t>
      </w:r>
      <w:r w:rsidR="00AE0C0F">
        <w:t xml:space="preserve"> </w:t>
      </w:r>
      <w:r w:rsidR="00AE0C0F" w:rsidRPr="007E5860">
        <w:t>show_M3_to_A7_content</w:t>
      </w:r>
    </w:p>
    <w:p w14:paraId="04FE7F8B" w14:textId="599A44D4" w:rsidR="00AE0C0F" w:rsidRPr="00B22E73" w:rsidRDefault="00CD69A7" w:rsidP="00AE0C0F">
      <w:r>
        <w:t>The text is to be replaced with numbers as follows:</w:t>
      </w:r>
    </w:p>
    <w:p w14:paraId="326FBA09" w14:textId="06D487B7" w:rsidR="00AE0C0F" w:rsidRPr="00313980" w:rsidRDefault="00D81508" w:rsidP="00313980">
      <w:pPr>
        <w:pStyle w:val="ListBullet2"/>
      </w:pPr>
      <w:r>
        <w:rPr>
          <w:b/>
        </w:rPr>
        <w:t>s</w:t>
      </w:r>
      <w:r w:rsidR="00AE0C0F" w:rsidRPr="00313980">
        <w:rPr>
          <w:b/>
        </w:rPr>
        <w:t>leep</w:t>
      </w:r>
      <w:r>
        <w:rPr>
          <w:b/>
        </w:rPr>
        <w:t xml:space="preserve"> </w:t>
      </w:r>
      <w:r w:rsidR="00AE0C0F" w:rsidRPr="00313980">
        <w:rPr>
          <w:b/>
        </w:rPr>
        <w:t>time</w:t>
      </w:r>
      <w:r>
        <w:rPr>
          <w:b/>
        </w:rPr>
        <w:t xml:space="preserve"> </w:t>
      </w:r>
      <w:r w:rsidR="00AE0C0F" w:rsidRPr="00313980">
        <w:rPr>
          <w:b/>
        </w:rPr>
        <w:t>microsec</w:t>
      </w:r>
      <w:r w:rsidR="00AE0C0F" w:rsidRPr="00313980">
        <w:t xml:space="preserve"> is the n</w:t>
      </w:r>
      <w:r w:rsidR="00CD69A7">
        <w:t>umbe</w:t>
      </w:r>
      <w:r w:rsidR="00AE0C0F" w:rsidRPr="00313980">
        <w:t>r of microseconds between transmission to M3 side.</w:t>
      </w:r>
      <w:r>
        <w:t xml:space="preserve"> This is not </w:t>
      </w:r>
    </w:p>
    <w:p w14:paraId="0340AA23" w14:textId="574855FE" w:rsidR="00AE0C0F" w:rsidRPr="00313980" w:rsidRDefault="00AE0C0F" w:rsidP="00313980">
      <w:pPr>
        <w:pStyle w:val="ListBullet2"/>
      </w:pPr>
      <w:r w:rsidRPr="00313980">
        <w:rPr>
          <w:b/>
        </w:rPr>
        <w:t>shm_size</w:t>
      </w:r>
      <w:r w:rsidR="00D81508" w:rsidRPr="00313980">
        <w:rPr>
          <w:b/>
        </w:rPr>
        <w:t>_</w:t>
      </w:r>
      <w:r w:rsidRPr="00313980">
        <w:rPr>
          <w:b/>
        </w:rPr>
        <w:t>bytes</w:t>
      </w:r>
      <w:r w:rsidRPr="00313980">
        <w:t xml:space="preserve"> should be at least 8 since two first four bytes </w:t>
      </w:r>
      <w:r w:rsidR="00E56847">
        <w:t xml:space="preserve">(word) is </w:t>
      </w:r>
      <w:r w:rsidRPr="00313980">
        <w:t>transferred for verification</w:t>
      </w:r>
      <w:r w:rsidR="00E56847">
        <w:t xml:space="preserve"> of core number. See </w:t>
      </w:r>
      <w:r w:rsidR="00E56847">
        <w:fldChar w:fldCharType="begin"/>
      </w:r>
      <w:r w:rsidR="00E56847">
        <w:instrText xml:space="preserve"> REF _Ref40783734 \r \h </w:instrText>
      </w:r>
      <w:r w:rsidR="00E56847">
        <w:fldChar w:fldCharType="separate"/>
      </w:r>
      <w:r w:rsidR="00E56847">
        <w:t>7.1</w:t>
      </w:r>
      <w:r w:rsidR="00E56847">
        <w:fldChar w:fldCharType="end"/>
      </w:r>
      <w:r w:rsidR="00E56847">
        <w:t>.</w:t>
      </w:r>
      <w:bookmarkStart w:id="12" w:name="_GoBack"/>
      <w:bookmarkEnd w:id="12"/>
    </w:p>
    <w:p w14:paraId="62CBC366" w14:textId="739C10E8" w:rsidR="00AE0C0F" w:rsidRPr="00313980" w:rsidRDefault="00D81508" w:rsidP="00313980">
      <w:pPr>
        <w:pStyle w:val="ListBullet2"/>
      </w:pPr>
      <w:r>
        <w:rPr>
          <w:b/>
        </w:rPr>
        <w:t>s</w:t>
      </w:r>
      <w:r w:rsidR="00AE0C0F" w:rsidRPr="00313980">
        <w:rPr>
          <w:b/>
        </w:rPr>
        <w:t>how</w:t>
      </w:r>
      <w:r>
        <w:rPr>
          <w:b/>
        </w:rPr>
        <w:t xml:space="preserve"> </w:t>
      </w:r>
      <w:r w:rsidR="00AE0C0F" w:rsidRPr="00313980">
        <w:rPr>
          <w:b/>
        </w:rPr>
        <w:t>M3</w:t>
      </w:r>
      <w:r>
        <w:rPr>
          <w:b/>
        </w:rPr>
        <w:t xml:space="preserve"> </w:t>
      </w:r>
      <w:r w:rsidR="00AE0C0F" w:rsidRPr="00313980">
        <w:rPr>
          <w:b/>
        </w:rPr>
        <w:t>to</w:t>
      </w:r>
      <w:r>
        <w:rPr>
          <w:b/>
        </w:rPr>
        <w:t xml:space="preserve"> </w:t>
      </w:r>
      <w:r w:rsidR="00AE0C0F" w:rsidRPr="00313980">
        <w:rPr>
          <w:b/>
        </w:rPr>
        <w:t>A7</w:t>
      </w:r>
      <w:r>
        <w:rPr>
          <w:b/>
        </w:rPr>
        <w:t xml:space="preserve"> </w:t>
      </w:r>
      <w:r w:rsidR="00AE0C0F" w:rsidRPr="00313980">
        <w:rPr>
          <w:b/>
        </w:rPr>
        <w:t>content</w:t>
      </w:r>
      <w:r w:rsidR="00AE0C0F" w:rsidRPr="00313980">
        <w:t xml:space="preserve"> is a flag, 0 or 1, controlling whether to present the memory content received from M3.</w:t>
      </w:r>
    </w:p>
    <w:p w14:paraId="3BDF383F" w14:textId="0C69FC29" w:rsidR="00402D53" w:rsidRDefault="00394C43" w:rsidP="00402D53">
      <w:pPr>
        <w:pStyle w:val="Heading1"/>
      </w:pPr>
      <w:bookmarkStart w:id="13" w:name="_Toc40778816"/>
      <w:r>
        <w:t>I</w:t>
      </w:r>
      <w:r w:rsidR="00402D53" w:rsidRPr="00C2543D">
        <w:t>nterrupt</w:t>
      </w:r>
      <w:r w:rsidR="00402D53">
        <w:t>s</w:t>
      </w:r>
      <w:bookmarkEnd w:id="13"/>
    </w:p>
    <w:p w14:paraId="4D18634B" w14:textId="6FCFCD1F" w:rsidR="00313980" w:rsidRDefault="00313980" w:rsidP="00313980">
      <w:r>
        <w:t>RZ/N IPCM has three interrupt vectors.</w:t>
      </w:r>
      <w:r w:rsidRPr="00313980">
        <w:t xml:space="preserve"> </w:t>
      </w:r>
      <w:r>
        <w:t>One for each core.</w:t>
      </w:r>
    </w:p>
    <w:p w14:paraId="5F5515C1" w14:textId="77777777" w:rsidR="00313980" w:rsidRPr="00313980" w:rsidRDefault="00313980" w:rsidP="00313980">
      <w:pPr>
        <w:pStyle w:val="ListBullet2"/>
      </w:pPr>
      <w:r w:rsidRPr="0028424B">
        <w:rPr>
          <w:b/>
        </w:rPr>
        <w:t>#59 IPCM_Int[0]</w:t>
      </w:r>
      <w:r w:rsidRPr="00313980">
        <w:t xml:space="preserve"> Mailbox interrupt for CM3 core.</w:t>
      </w:r>
    </w:p>
    <w:p w14:paraId="5E30660D" w14:textId="4C86BED8" w:rsidR="00313980" w:rsidRPr="00313980" w:rsidRDefault="00313980" w:rsidP="00313980">
      <w:pPr>
        <w:pStyle w:val="ListBullet2"/>
      </w:pPr>
      <w:r w:rsidRPr="0028424B">
        <w:rPr>
          <w:b/>
        </w:rPr>
        <w:t>#60 IPCM_Int[1]</w:t>
      </w:r>
      <w:r w:rsidRPr="00313980">
        <w:t xml:space="preserve"> Mailbox interrupt for A7 core. This is the core used in SMP mode which is the standard linux compile (release on DVD)</w:t>
      </w:r>
      <w:r w:rsidR="00607AE8">
        <w:t>.</w:t>
      </w:r>
      <w:r w:rsidRPr="00313980">
        <w:t xml:space="preserve"> This core corresponds to </w:t>
      </w:r>
      <w:r w:rsidRPr="00F16FA9">
        <w:rPr>
          <w:b/>
        </w:rPr>
        <w:t>/dev/mbox_2</w:t>
      </w:r>
      <w:r w:rsidRPr="00313980">
        <w:t xml:space="preserve"> when linux is running on RZ/N</w:t>
      </w:r>
      <w:r w:rsidR="00F16FA9">
        <w:t xml:space="preserve"> and the mailbox has been opened from the A7 linux application</w:t>
      </w:r>
      <w:r w:rsidRPr="00313980">
        <w:t>.</w:t>
      </w:r>
    </w:p>
    <w:p w14:paraId="01C7F1DE" w14:textId="77777777" w:rsidR="00313980" w:rsidRPr="0028424B" w:rsidRDefault="00313980" w:rsidP="00313980">
      <w:pPr>
        <w:pStyle w:val="ListBullet2"/>
        <w:rPr>
          <w:color w:val="000000" w:themeColor="text1"/>
        </w:rPr>
      </w:pPr>
      <w:r w:rsidRPr="0028424B">
        <w:rPr>
          <w:b/>
          <w:color w:val="000000" w:themeColor="text1"/>
        </w:rPr>
        <w:t>#61 IPCM_Int[2]</w:t>
      </w:r>
      <w:r w:rsidRPr="0028424B">
        <w:rPr>
          <w:color w:val="000000" w:themeColor="text1"/>
        </w:rPr>
        <w:t xml:space="preserve"> Mailbox interrupt for A7 core.</w:t>
      </w:r>
    </w:p>
    <w:p w14:paraId="2EE26FB3" w14:textId="22409D40" w:rsidR="002554B8" w:rsidRDefault="002554B8" w:rsidP="009159CC">
      <w:r>
        <w:rPr>
          <w:color w:val="000000" w:themeColor="text1"/>
        </w:rPr>
        <w:t xml:space="preserve">Interrupt </w:t>
      </w:r>
      <w:r w:rsidR="00313980" w:rsidRPr="0028424B">
        <w:rPr>
          <w:color w:val="000000" w:themeColor="text1"/>
        </w:rPr>
        <w:t>#</w:t>
      </w:r>
      <w:r w:rsidR="0028424B">
        <w:rPr>
          <w:color w:val="000000" w:themeColor="text1"/>
        </w:rPr>
        <w:t>59</w:t>
      </w:r>
      <w:r w:rsidR="00313980" w:rsidRPr="0028424B">
        <w:rPr>
          <w:color w:val="000000" w:themeColor="text1"/>
        </w:rPr>
        <w:t xml:space="preserve"> is the M3 IPCM</w:t>
      </w:r>
      <w:r>
        <w:rPr>
          <w:color w:val="000000" w:themeColor="text1"/>
        </w:rPr>
        <w:t>, and</w:t>
      </w:r>
      <w:r w:rsidR="00313980" w:rsidRPr="0028424B">
        <w:rPr>
          <w:color w:val="000000" w:themeColor="text1"/>
        </w:rPr>
        <w:t xml:space="preserve"> </w:t>
      </w:r>
      <w:r w:rsidR="0028424B">
        <w:rPr>
          <w:color w:val="000000" w:themeColor="text1"/>
        </w:rPr>
        <w:t>#60</w:t>
      </w:r>
      <w:r w:rsidR="00313980" w:rsidRPr="0028424B">
        <w:rPr>
          <w:color w:val="000000" w:themeColor="text1"/>
        </w:rPr>
        <w:t xml:space="preserve"> </w:t>
      </w:r>
      <w:r w:rsidR="00F16FA9">
        <w:rPr>
          <w:color w:val="000000" w:themeColor="text1"/>
        </w:rPr>
        <w:t>(</w:t>
      </w:r>
      <w:r w:rsidR="00313980" w:rsidRPr="0028424B">
        <w:rPr>
          <w:color w:val="000000" w:themeColor="text1"/>
        </w:rPr>
        <w:t>and #</w:t>
      </w:r>
      <w:r w:rsidR="0028424B">
        <w:rPr>
          <w:color w:val="000000" w:themeColor="text1"/>
        </w:rPr>
        <w:t>61</w:t>
      </w:r>
      <w:r w:rsidR="00F16FA9">
        <w:rPr>
          <w:color w:val="000000" w:themeColor="text1"/>
        </w:rPr>
        <w:t>)</w:t>
      </w:r>
      <w:r w:rsidR="00313980" w:rsidRPr="0028424B">
        <w:rPr>
          <w:color w:val="000000" w:themeColor="text1"/>
        </w:rPr>
        <w:t xml:space="preserve"> are for </w:t>
      </w:r>
      <w:r w:rsidR="0028424B">
        <w:rPr>
          <w:color w:val="000000" w:themeColor="text1"/>
        </w:rPr>
        <w:t xml:space="preserve">the </w:t>
      </w:r>
      <w:r w:rsidR="00313980" w:rsidRPr="0028424B">
        <w:rPr>
          <w:color w:val="000000" w:themeColor="text1"/>
        </w:rPr>
        <w:t xml:space="preserve">A7. Observe </w:t>
      </w:r>
      <w:r w:rsidR="00313980">
        <w:t>that the interrupt numbers are not 0,</w:t>
      </w:r>
      <w:r w:rsidR="009159CC">
        <w:t xml:space="preserve"> </w:t>
      </w:r>
      <w:r w:rsidR="00313980">
        <w:t>1,</w:t>
      </w:r>
      <w:r w:rsidR="009159CC">
        <w:t xml:space="preserve"> </w:t>
      </w:r>
      <w:r w:rsidR="00313980">
        <w:t xml:space="preserve">2, but rather bits in in </w:t>
      </w:r>
      <w:r w:rsidR="009159CC">
        <w:t xml:space="preserve">a </w:t>
      </w:r>
      <w:r w:rsidR="00313980">
        <w:t>bit mask; bits 0</w:t>
      </w:r>
      <w:r w:rsidR="0028424B">
        <w:t>,</w:t>
      </w:r>
      <w:r w:rsidR="00313980">
        <w:t xml:space="preserve"> 1</w:t>
      </w:r>
      <w:r w:rsidR="0028424B">
        <w:t>,</w:t>
      </w:r>
      <w:r w:rsidR="00313980">
        <w:t xml:space="preserve"> and 2</w:t>
      </w:r>
      <w:r w:rsidR="00F16FA9">
        <w:t xml:space="preserve">. Therefore, </w:t>
      </w:r>
      <w:r w:rsidR="0028424B">
        <w:t xml:space="preserve">the code </w:t>
      </w:r>
      <w:r w:rsidR="00F16FA9">
        <w:t xml:space="preserve">has </w:t>
      </w:r>
      <w:r w:rsidR="009159CC" w:rsidRPr="009159CC">
        <w:t>IPCM</w:t>
      </w:r>
      <w:r w:rsidR="009159CC">
        <w:t>x</w:t>
      </w:r>
      <w:r w:rsidR="009159CC" w:rsidRPr="009159CC">
        <w:t xml:space="preserve">SOURCE SRC_SET </w:t>
      </w:r>
      <w:r w:rsidR="009159CC">
        <w:t xml:space="preserve">bits </w:t>
      </w:r>
      <w:r w:rsidR="0028424B">
        <w:t xml:space="preserve">are </w:t>
      </w:r>
      <w:r w:rsidR="009159CC">
        <w:t xml:space="preserve">assigned </w:t>
      </w:r>
      <w:r w:rsidR="00F16FA9">
        <w:t xml:space="preserve">as </w:t>
      </w:r>
      <w:r w:rsidR="0028424B">
        <w:t>“1” and ‘2”</w:t>
      </w:r>
      <w:r w:rsidR="00313980">
        <w:t>.</w:t>
      </w:r>
      <w:r w:rsidR="009159CC">
        <w:t xml:space="preserve"> “1 is the M3 core. “2” is the A7</w:t>
      </w:r>
      <w:r>
        <w:t xml:space="preserve"> which </w:t>
      </w:r>
      <w:r w:rsidR="009159CC">
        <w:t>is the only interrupt used for the A7</w:t>
      </w:r>
      <w:r w:rsidR="00F16FA9">
        <w:t xml:space="preserve"> as</w:t>
      </w:r>
      <w:r>
        <w:t xml:space="preserve"> the </w:t>
      </w:r>
      <w:r w:rsidR="009159CC">
        <w:t xml:space="preserve">A7 </w:t>
      </w:r>
      <w:r>
        <w:t xml:space="preserve">is running </w:t>
      </w:r>
      <w:r w:rsidR="00402D53">
        <w:t>in SMP mode</w:t>
      </w:r>
      <w:r w:rsidR="00F16FA9">
        <w:t xml:space="preserve"> </w:t>
      </w:r>
      <w:r w:rsidR="009159CC">
        <w:t>(symmetric multiprocessing mode)</w:t>
      </w:r>
      <w:r w:rsidR="00402D53">
        <w:t xml:space="preserve"> which is the standard linux compile </w:t>
      </w:r>
      <w:r>
        <w:t xml:space="preserve">of the </w:t>
      </w:r>
      <w:r w:rsidR="00402D53">
        <w:t>release on DVD</w:t>
      </w:r>
      <w:r w:rsidR="009159CC">
        <w:t>.</w:t>
      </w:r>
      <w:r w:rsidR="00402D53">
        <w:t xml:space="preserve"> </w:t>
      </w:r>
      <w:r w:rsidR="00F16FA9">
        <w:t>Again, t</w:t>
      </w:r>
      <w:r w:rsidR="00402D53">
        <w:t xml:space="preserve">his </w:t>
      </w:r>
      <w:r w:rsidR="009159CC">
        <w:t xml:space="preserve">interrupt </w:t>
      </w:r>
      <w:r w:rsidR="00402D53">
        <w:t xml:space="preserve">corresponds to </w:t>
      </w:r>
      <w:r w:rsidR="009159CC">
        <w:t xml:space="preserve">device </w:t>
      </w:r>
      <w:r w:rsidR="00402D53" w:rsidRPr="005477A0">
        <w:rPr>
          <w:b/>
        </w:rPr>
        <w:t>/dev</w:t>
      </w:r>
      <w:r w:rsidR="00402D53">
        <w:rPr>
          <w:b/>
        </w:rPr>
        <w:t>/</w:t>
      </w:r>
      <w:r w:rsidR="00402D53" w:rsidRPr="005477A0">
        <w:rPr>
          <w:b/>
        </w:rPr>
        <w:t>mb</w:t>
      </w:r>
      <w:r w:rsidR="00402D53">
        <w:rPr>
          <w:b/>
        </w:rPr>
        <w:t>o</w:t>
      </w:r>
      <w:r w:rsidR="00402D53" w:rsidRPr="005477A0">
        <w:rPr>
          <w:b/>
        </w:rPr>
        <w:t>x</w:t>
      </w:r>
      <w:r w:rsidR="00402D53">
        <w:rPr>
          <w:b/>
        </w:rPr>
        <w:t>_2</w:t>
      </w:r>
      <w:r w:rsidR="00402D53">
        <w:t xml:space="preserve"> </w:t>
      </w:r>
      <w:r w:rsidR="009159CC">
        <w:t xml:space="preserve">when </w:t>
      </w:r>
      <w:r w:rsidR="00402D53">
        <w:t xml:space="preserve">linux is running on RZ/N. </w:t>
      </w:r>
    </w:p>
    <w:p w14:paraId="24919553" w14:textId="1ABB0E12" w:rsidR="009159CC" w:rsidRDefault="009159CC" w:rsidP="009159CC">
      <w:pPr>
        <w:pStyle w:val="Heading1"/>
      </w:pPr>
      <w:bookmarkStart w:id="14" w:name="_Toc40778817"/>
      <w:r>
        <w:lastRenderedPageBreak/>
        <w:t>Mailboxes</w:t>
      </w:r>
      <w:bookmarkEnd w:id="14"/>
    </w:p>
    <w:p w14:paraId="7DF242A3" w14:textId="039B664D" w:rsidR="002554B8" w:rsidRDefault="009159CC" w:rsidP="00402D53">
      <w:r>
        <w:t>T</w:t>
      </w:r>
      <w:r w:rsidR="00402D53" w:rsidRPr="006519B2">
        <w:t xml:space="preserve">he RZ/N </w:t>
      </w:r>
      <w:r w:rsidR="002554B8">
        <w:t xml:space="preserve">IPCM </w:t>
      </w:r>
      <w:r w:rsidR="00402D53" w:rsidRPr="006519B2">
        <w:t xml:space="preserve">has three mailboxes. These are shared between the cores. </w:t>
      </w:r>
    </w:p>
    <w:p w14:paraId="7BB0520A" w14:textId="14777BC9" w:rsidR="00A61B99" w:rsidRDefault="00A61B99" w:rsidP="00A61B99">
      <w:r>
        <w:t>Mailbox 0 is used for M3 to A7 data transfer, and mailbox 1 for A7-&gt;M3 transfer.</w:t>
      </w:r>
    </w:p>
    <w:p w14:paraId="08F7CC7A" w14:textId="66E8ACC2" w:rsidR="00402D53" w:rsidRDefault="002554B8" w:rsidP="00402D53">
      <w:r>
        <w:t>E</w:t>
      </w:r>
      <w:r w:rsidR="00402D53" w:rsidRPr="006519B2">
        <w:t xml:space="preserve">ach mailbox contains seven data registers to hold </w:t>
      </w:r>
      <w:r>
        <w:t xml:space="preserve">a </w:t>
      </w:r>
      <w:r w:rsidR="00402D53" w:rsidRPr="006519B2">
        <w:t>message.</w:t>
      </w:r>
      <w:r>
        <w:t xml:space="preserve"> Not all of them are used in the test code. Shared memory is used to exchange actual ‘payload’ data.</w:t>
      </w:r>
    </w:p>
    <w:p w14:paraId="17AAF957" w14:textId="71DD2908" w:rsidR="00402D53" w:rsidRDefault="00402D53" w:rsidP="005931C8">
      <w:pPr>
        <w:pStyle w:val="Heading1"/>
      </w:pPr>
      <w:bookmarkStart w:id="15" w:name="_Toc40778818"/>
      <w:r>
        <w:t xml:space="preserve">Shared </w:t>
      </w:r>
      <w:r w:rsidR="00A75A68">
        <w:t>M</w:t>
      </w:r>
      <w:r>
        <w:t>emory</w:t>
      </w:r>
      <w:r w:rsidR="00A75A68">
        <w:t xml:space="preserve"> Region</w:t>
      </w:r>
      <w:bookmarkEnd w:id="15"/>
    </w:p>
    <w:p w14:paraId="22E24C8B" w14:textId="1F136101" w:rsidR="00A75A68" w:rsidRPr="0031195C" w:rsidRDefault="00D63E00" w:rsidP="00A75A68">
      <w:pPr>
        <w:pStyle w:val="BodyText"/>
        <w:rPr>
          <w:i/>
          <w:iCs/>
        </w:rPr>
      </w:pPr>
      <w:r>
        <w:t>Here are the m</w:t>
      </w:r>
      <w:r w:rsidR="00402D53" w:rsidRPr="007E5860">
        <w:t xml:space="preserve">emory regions </w:t>
      </w:r>
      <w:r w:rsidR="00402D53">
        <w:t xml:space="preserve">used for transferring data using the </w:t>
      </w:r>
      <w:r>
        <w:t xml:space="preserve">IPCM </w:t>
      </w:r>
      <w:r w:rsidR="00402D53">
        <w:t>mailboxe</w:t>
      </w:r>
      <w:r w:rsidR="00055E75">
        <w:t>s</w:t>
      </w:r>
      <w:r w:rsidR="00A75A68">
        <w:t xml:space="preserve"> for the example code</w:t>
      </w:r>
      <w:r>
        <w:t>.</w:t>
      </w:r>
      <w:r w:rsidR="00A75A68">
        <w:t xml:space="preserve"> Shared memory size is </w:t>
      </w:r>
      <w:r w:rsidR="00A75A68" w:rsidRPr="0031195C">
        <w:rPr>
          <w:i/>
          <w:iCs/>
        </w:rPr>
        <w:t>0x8000</w:t>
      </w:r>
      <w:r w:rsidR="00A75A68">
        <w:rPr>
          <w:i/>
          <w:iCs/>
        </w:rPr>
        <w:t xml:space="preserve"> starting at </w:t>
      </w:r>
      <w:r w:rsidR="00A75A68" w:rsidRPr="0031195C">
        <w:rPr>
          <w:i/>
          <w:iCs/>
        </w:rPr>
        <w:t>0x200F8000</w:t>
      </w:r>
      <w:r w:rsidR="00A75A68">
        <w:rPr>
          <w:i/>
          <w:iCs/>
        </w:rPr>
        <w:t>.</w:t>
      </w:r>
    </w:p>
    <w:p w14:paraId="0DF0BEA9" w14:textId="1D5ACA6C" w:rsidR="00402D53" w:rsidRPr="007E5860" w:rsidRDefault="00402D53" w:rsidP="00FF0193">
      <w:pPr>
        <w:pStyle w:val="ListParagraph"/>
        <w:numPr>
          <w:ilvl w:val="0"/>
          <w:numId w:val="20"/>
        </w:numPr>
        <w:ind w:leftChars="0"/>
      </w:pPr>
      <w:r w:rsidRPr="007E5860">
        <w:t>M3</w:t>
      </w:r>
      <w:r>
        <w:t xml:space="preserve"> to </w:t>
      </w:r>
      <w:r w:rsidRPr="007E5860">
        <w:t xml:space="preserve">A7 </w:t>
      </w:r>
      <w:r w:rsidR="000E708F">
        <w:t>data is written starting at</w:t>
      </w:r>
      <w:r>
        <w:t xml:space="preserve"> </w:t>
      </w:r>
      <w:r w:rsidRPr="00F138EC">
        <w:rPr>
          <w:b/>
        </w:rPr>
        <w:t>0x200</w:t>
      </w:r>
      <w:r w:rsidR="00B22E73" w:rsidRPr="00F138EC">
        <w:rPr>
          <w:b/>
        </w:rPr>
        <w:t>FC</w:t>
      </w:r>
      <w:r w:rsidRPr="00F138EC">
        <w:rPr>
          <w:b/>
        </w:rPr>
        <w:t>000</w:t>
      </w:r>
      <w:r>
        <w:t>.</w:t>
      </w:r>
    </w:p>
    <w:p w14:paraId="048C79E0" w14:textId="0077FC69" w:rsidR="00402D53" w:rsidRDefault="000E708F" w:rsidP="00FF0193">
      <w:pPr>
        <w:pStyle w:val="ListParagraph"/>
        <w:numPr>
          <w:ilvl w:val="0"/>
          <w:numId w:val="20"/>
        </w:numPr>
        <w:ind w:leftChars="0"/>
      </w:pPr>
      <w:r>
        <w:t>A7</w:t>
      </w:r>
      <w:r w:rsidR="00402D53">
        <w:t xml:space="preserve"> to </w:t>
      </w:r>
      <w:r>
        <w:t>M3</w:t>
      </w:r>
      <w:r w:rsidR="00402D53" w:rsidRPr="007E5860">
        <w:t xml:space="preserve"> </w:t>
      </w:r>
      <w:r>
        <w:t xml:space="preserve">data is written starting at </w:t>
      </w:r>
      <w:r w:rsidR="00402D53" w:rsidRPr="00F138EC">
        <w:rPr>
          <w:b/>
        </w:rPr>
        <w:t>0x200F8000</w:t>
      </w:r>
      <w:r w:rsidR="00402D53">
        <w:t>.</w:t>
      </w:r>
    </w:p>
    <w:p w14:paraId="161AF242" w14:textId="5D4B3F58" w:rsidR="000E708F" w:rsidRDefault="000E708F" w:rsidP="000E708F">
      <w:r>
        <w:t>Data is not exchanged using the mailboxes directly. The mailboxes are merely used to signal that data has been written to shared memory. The mailbox data register</w:t>
      </w:r>
      <w:r w:rsidR="00B22E73">
        <w:t xml:space="preserve"> usage is described below.</w:t>
      </w:r>
    </w:p>
    <w:p w14:paraId="24AA4198" w14:textId="5842E803" w:rsidR="00F35DDB" w:rsidRDefault="001F3DAB" w:rsidP="00F35DDB">
      <w:pPr>
        <w:pStyle w:val="Heading2"/>
      </w:pPr>
      <w:bookmarkStart w:id="16" w:name="_Toc40778819"/>
      <w:r>
        <w:t xml:space="preserve">Transfer </w:t>
      </w:r>
      <w:r w:rsidR="00F35DDB">
        <w:t>M3 =&gt; A7</w:t>
      </w:r>
      <w:bookmarkEnd w:id="16"/>
    </w:p>
    <w:p w14:paraId="40C3BCB8" w14:textId="77777777" w:rsidR="0031195C" w:rsidRDefault="000E708F" w:rsidP="0031195C">
      <w:bookmarkStart w:id="17" w:name="_Hlk39741501"/>
      <w:r>
        <w:t xml:space="preserve">The </w:t>
      </w:r>
      <w:r w:rsidR="00507E23">
        <w:t>l</w:t>
      </w:r>
      <w:r>
        <w:t xml:space="preserve">inux </w:t>
      </w:r>
      <w:r w:rsidR="00507E23">
        <w:t xml:space="preserve">side code </w:t>
      </w:r>
      <w:r>
        <w:t xml:space="preserve">requires </w:t>
      </w:r>
      <w:r w:rsidR="00F35DDB">
        <w:t xml:space="preserve">mailbox </w:t>
      </w:r>
      <w:r>
        <w:t>data reg</w:t>
      </w:r>
      <w:r w:rsidR="00F35DDB">
        <w:t xml:space="preserve">ister </w:t>
      </w:r>
      <w:r>
        <w:t xml:space="preserve">0 </w:t>
      </w:r>
      <w:r w:rsidR="00F35DDB">
        <w:t xml:space="preserve">to be </w:t>
      </w:r>
      <w:r>
        <w:t>destination core ID</w:t>
      </w:r>
      <w:r w:rsidR="00F35DDB">
        <w:t>. This is the second core (</w:t>
      </w:r>
      <w:r w:rsidR="00507E23">
        <w:t>bitmask=</w:t>
      </w:r>
      <w:r w:rsidR="00F35DDB">
        <w:t>2) of the system as seen from the M3</w:t>
      </w:r>
      <w:r w:rsidR="00507E23">
        <w:t xml:space="preserve"> (A7 is destination)</w:t>
      </w:r>
      <w:r w:rsidR="00F35DDB">
        <w:t>. This is how the pl320 source comes by default</w:t>
      </w:r>
      <w:r w:rsidR="00507E23">
        <w:t xml:space="preserve"> in linux</w:t>
      </w:r>
      <w:r w:rsidR="00F35DDB">
        <w:t>.</w:t>
      </w:r>
      <w:r w:rsidR="00C64B7C">
        <w:t xml:space="preserve"> No other data is sent using the mailbox data registers.</w:t>
      </w:r>
    </w:p>
    <w:p w14:paraId="6EA23667" w14:textId="4894C002" w:rsidR="0031195C" w:rsidRDefault="0031195C" w:rsidP="0031195C">
      <w:r>
        <w:t>D</w:t>
      </w:r>
      <w:r w:rsidRPr="00F35DDB">
        <w:t xml:space="preserve">ata registers 1 and 2 </w:t>
      </w:r>
      <w:r>
        <w:t xml:space="preserve">are assigned an enumeration </w:t>
      </w:r>
      <w:r w:rsidRPr="00F35DDB">
        <w:t xml:space="preserve">cycle pattern to </w:t>
      </w:r>
      <w:r>
        <w:t xml:space="preserve">be able to </w:t>
      </w:r>
      <w:r w:rsidRPr="00F35DDB">
        <w:t xml:space="preserve">verify consistency on </w:t>
      </w:r>
      <w:r>
        <w:t xml:space="preserve">the </w:t>
      </w:r>
      <w:r w:rsidRPr="00F35DDB">
        <w:t>A7 side</w:t>
      </w:r>
      <w:r>
        <w:t xml:space="preserve"> after transfer. These contain the first bytes of the shared memory data M3-&gt;A7. Can be used e.g. for debug trace.</w:t>
      </w:r>
    </w:p>
    <w:p w14:paraId="0A8D0255" w14:textId="605908B2" w:rsidR="00507E23" w:rsidRDefault="00507E23" w:rsidP="00507E23">
      <w:pPr>
        <w:pStyle w:val="Heading3"/>
      </w:pPr>
      <w:bookmarkStart w:id="18" w:name="_Ref39840364"/>
      <w:bookmarkStart w:id="19" w:name="_Toc40778820"/>
      <w:bookmarkEnd w:id="17"/>
      <w:r>
        <w:t>Data exchange</w:t>
      </w:r>
      <w:r w:rsidR="00D63E00">
        <w:t xml:space="preserve"> mechanism</w:t>
      </w:r>
      <w:bookmarkEnd w:id="18"/>
      <w:bookmarkEnd w:id="19"/>
    </w:p>
    <w:p w14:paraId="437803AB" w14:textId="050D1EF2" w:rsidR="00507E23" w:rsidRDefault="00507E23" w:rsidP="000E708F">
      <w:r>
        <w:t xml:space="preserve">The ‘payload’ test data is </w:t>
      </w:r>
      <w:r w:rsidR="0091040D">
        <w:t xml:space="preserve">exchanged </w:t>
      </w:r>
      <w:r>
        <w:t>via shared memory.</w:t>
      </w:r>
    </w:p>
    <w:p w14:paraId="1FBEBDCB" w14:textId="0E2FD223" w:rsidR="00F35DDB" w:rsidRDefault="001F3DAB" w:rsidP="00F35DDB">
      <w:pPr>
        <w:pStyle w:val="Heading2"/>
      </w:pPr>
      <w:bookmarkStart w:id="20" w:name="_Toc40778821"/>
      <w:r>
        <w:t xml:space="preserve">Transfer </w:t>
      </w:r>
      <w:r w:rsidR="00F35DDB">
        <w:t>A7 =&gt; M3</w:t>
      </w:r>
      <w:bookmarkEnd w:id="20"/>
    </w:p>
    <w:p w14:paraId="09156C44" w14:textId="3756D5EF" w:rsidR="00507E23" w:rsidRDefault="00507E23" w:rsidP="00507E23">
      <w:r>
        <w:t>Again, linux requires mailbox data register 0 to be destination core ID. This is the first core (bitmask=1) of the system as seen from the A7 (M3 is destination).</w:t>
      </w:r>
    </w:p>
    <w:p w14:paraId="1C50C96A" w14:textId="4E026FB4" w:rsidR="00507E23" w:rsidRDefault="00507E23" w:rsidP="00507E23">
      <w:pPr>
        <w:pStyle w:val="Heading3"/>
      </w:pPr>
      <w:bookmarkStart w:id="21" w:name="_Toc40778822"/>
      <w:r>
        <w:t>Data exchange</w:t>
      </w:r>
      <w:r w:rsidR="00D63E00">
        <w:t xml:space="preserve"> mechanism</w:t>
      </w:r>
      <w:bookmarkEnd w:id="21"/>
    </w:p>
    <w:p w14:paraId="792F12B0" w14:textId="533E91BC" w:rsidR="00F35DDB" w:rsidRDefault="00F35DDB" w:rsidP="00F35DDB">
      <w:r>
        <w:t>D</w:t>
      </w:r>
      <w:r w:rsidRPr="00F35DDB">
        <w:t>ata register</w:t>
      </w:r>
      <w:r>
        <w:t xml:space="preserve"> 0 contains</w:t>
      </w:r>
      <w:r w:rsidR="00BD3F89">
        <w:t xml:space="preserve"> the</w:t>
      </w:r>
      <w:r>
        <w:t xml:space="preserve"> destination core ID. </w:t>
      </w:r>
      <w:r w:rsidR="00BD3F89">
        <w:t>The Linux kernel drive code is by default written so data register 0 is destination core ID. This is the “first core” (0) of the system as seen from the M3.</w:t>
      </w:r>
    </w:p>
    <w:p w14:paraId="1DECE559" w14:textId="4F065431" w:rsidR="00F35DDB" w:rsidRDefault="00BD3F89" w:rsidP="00F35DDB">
      <w:r>
        <w:t>D</w:t>
      </w:r>
      <w:r w:rsidRPr="00F35DDB">
        <w:t>ata register</w:t>
      </w:r>
      <w:r w:rsidR="0091040D">
        <w:t>s</w:t>
      </w:r>
      <w:r>
        <w:t xml:space="preserve"> </w:t>
      </w:r>
      <w:r w:rsidR="00F35DDB">
        <w:t xml:space="preserve">1 </w:t>
      </w:r>
      <w:r w:rsidR="0091040D">
        <w:t xml:space="preserve">and 2 </w:t>
      </w:r>
      <w:r w:rsidR="00F35DDB">
        <w:t xml:space="preserve">contain </w:t>
      </w:r>
      <w:r w:rsidR="0091040D">
        <w:t xml:space="preserve">the </w:t>
      </w:r>
      <w:r w:rsidR="00F35DDB">
        <w:t xml:space="preserve">first </w:t>
      </w:r>
      <w:r>
        <w:t>byte</w:t>
      </w:r>
      <w:r w:rsidR="0091040D">
        <w:t>s</w:t>
      </w:r>
      <w:r w:rsidR="00F35DDB">
        <w:t xml:space="preserve"> of shared data</w:t>
      </w:r>
      <w:r w:rsidR="0091040D">
        <w:t xml:space="preserve"> A7-&gt;M3 </w:t>
      </w:r>
      <w:r w:rsidR="0091040D" w:rsidRPr="00F35DDB">
        <w:t xml:space="preserve">to </w:t>
      </w:r>
      <w:r w:rsidR="0091040D">
        <w:t xml:space="preserve">be able to </w:t>
      </w:r>
      <w:r w:rsidR="0091040D" w:rsidRPr="00F35DDB">
        <w:t xml:space="preserve">verify consistency on </w:t>
      </w:r>
      <w:r w:rsidR="0091040D">
        <w:t>the M3</w:t>
      </w:r>
      <w:r w:rsidR="0091040D" w:rsidRPr="00F35DDB">
        <w:t xml:space="preserve"> side</w:t>
      </w:r>
      <w:r w:rsidR="0091040D">
        <w:t xml:space="preserve"> after transfer, and just as for the M3 side can be used e.g. for debug trace.</w:t>
      </w:r>
    </w:p>
    <w:p w14:paraId="2427411B" w14:textId="3F15D6D6" w:rsidR="00F35DDB" w:rsidRDefault="00BD3F89" w:rsidP="00F35DDB">
      <w:r>
        <w:t>D</w:t>
      </w:r>
      <w:r w:rsidRPr="00F35DDB">
        <w:t>ata register</w:t>
      </w:r>
      <w:r>
        <w:t xml:space="preserve"> </w:t>
      </w:r>
      <w:r w:rsidR="00F35DDB">
        <w:t xml:space="preserve">2 contains second </w:t>
      </w:r>
      <w:r>
        <w:t>byte</w:t>
      </w:r>
      <w:r w:rsidR="00F35DDB">
        <w:t xml:space="preserve"> of shared data.</w:t>
      </w:r>
    </w:p>
    <w:p w14:paraId="10F95E03" w14:textId="606CA35B" w:rsidR="00F35DDB" w:rsidRDefault="00BD3F89" w:rsidP="00F35DDB">
      <w:r>
        <w:t>D</w:t>
      </w:r>
      <w:r w:rsidRPr="00F35DDB">
        <w:t>ata register</w:t>
      </w:r>
      <w:r>
        <w:t xml:space="preserve"> </w:t>
      </w:r>
      <w:r w:rsidR="00F35DDB">
        <w:t xml:space="preserve">3 contains </w:t>
      </w:r>
      <w:r>
        <w:t xml:space="preserve">the number of </w:t>
      </w:r>
      <w:r w:rsidR="00F35DDB">
        <w:t>bytes sent this</w:t>
      </w:r>
      <w:r w:rsidR="00C64B7C">
        <w:t xml:space="preserve"> transfer</w:t>
      </w:r>
      <w:r w:rsidR="00F35DDB">
        <w:t>.</w:t>
      </w:r>
    </w:p>
    <w:p w14:paraId="6C266F54" w14:textId="0A190916" w:rsidR="00F35DDB" w:rsidRDefault="00BD3F89" w:rsidP="00F35DDB">
      <w:r>
        <w:t>D</w:t>
      </w:r>
      <w:r w:rsidRPr="00F35DDB">
        <w:t>ata register</w:t>
      </w:r>
      <w:r>
        <w:t xml:space="preserve">s </w:t>
      </w:r>
      <w:r w:rsidR="00F35DDB">
        <w:t>4,</w:t>
      </w:r>
      <w:r>
        <w:t xml:space="preserve"> </w:t>
      </w:r>
      <w:r w:rsidR="00F35DDB">
        <w:t>5,</w:t>
      </w:r>
      <w:r w:rsidR="00AF48EF">
        <w:t xml:space="preserve"> </w:t>
      </w:r>
      <w:r>
        <w:t xml:space="preserve">and </w:t>
      </w:r>
      <w:r w:rsidR="00F35DDB">
        <w:t xml:space="preserve">6 </w:t>
      </w:r>
      <w:r>
        <w:t xml:space="preserve">are </w:t>
      </w:r>
      <w:r w:rsidR="00F35DDB">
        <w:t>not used.</w:t>
      </w:r>
    </w:p>
    <w:p w14:paraId="453DF76A" w14:textId="789E6815" w:rsidR="00507E23" w:rsidRPr="007E5860" w:rsidRDefault="00507E23" w:rsidP="00F35DDB">
      <w:r>
        <w:t xml:space="preserve">The ‘payload’ test data is </w:t>
      </w:r>
      <w:r w:rsidR="0091040D">
        <w:t xml:space="preserve">exchanged </w:t>
      </w:r>
      <w:r>
        <w:t>via shared memory.</w:t>
      </w:r>
    </w:p>
    <w:p w14:paraId="003EED11" w14:textId="0F8DC737" w:rsidR="007575A0" w:rsidRDefault="00394C43" w:rsidP="005931C8">
      <w:pPr>
        <w:pStyle w:val="Heading1"/>
      </w:pPr>
      <w:bookmarkStart w:id="22" w:name="_Toc40778823"/>
      <w:r>
        <w:t>M3</w:t>
      </w:r>
      <w:r w:rsidR="00A71302">
        <w:t xml:space="preserve"> Source </w:t>
      </w:r>
      <w:r w:rsidR="007575A0" w:rsidRPr="007575A0">
        <w:t>Code</w:t>
      </w:r>
      <w:bookmarkEnd w:id="22"/>
    </w:p>
    <w:p w14:paraId="42C4B611" w14:textId="680C14F3" w:rsidR="001F5550" w:rsidRDefault="001F5550" w:rsidP="001F5550">
      <w:pPr>
        <w:pStyle w:val="Heading2"/>
      </w:pPr>
      <w:bookmarkStart w:id="23" w:name="_Toc40778824"/>
      <w:r>
        <w:t>Startup</w:t>
      </w:r>
      <w:bookmarkEnd w:id="23"/>
    </w:p>
    <w:p w14:paraId="4643D309" w14:textId="364479D3" w:rsidR="007575A0" w:rsidRDefault="007575A0" w:rsidP="007575A0">
      <w:r>
        <w:t xml:space="preserve">The example code is based </w:t>
      </w:r>
      <w:r w:rsidR="000E708F">
        <w:t>up</w:t>
      </w:r>
      <w:r>
        <w:t xml:space="preserve">on the </w:t>
      </w:r>
      <w:r w:rsidR="000E708F">
        <w:t xml:space="preserve">startup code </w:t>
      </w:r>
      <w:r>
        <w:t>provided in the Bare</w:t>
      </w:r>
      <w:r w:rsidR="000864AE">
        <w:t xml:space="preserve"> </w:t>
      </w:r>
      <w:r>
        <w:t xml:space="preserve">Metals Driver example code </w:t>
      </w:r>
      <w:r w:rsidR="000E708F">
        <w:t xml:space="preserve">from the </w:t>
      </w:r>
      <w:r>
        <w:t>RZ/N DVD.</w:t>
      </w:r>
    </w:p>
    <w:p w14:paraId="7C026758" w14:textId="1A54512F" w:rsidR="00A61B99" w:rsidRDefault="00A61B99" w:rsidP="00A61B99">
      <w:pPr>
        <w:pStyle w:val="BodyText"/>
      </w:pPr>
      <w:r>
        <w:t xml:space="preserve">All tasks in </w:t>
      </w:r>
      <w:r w:rsidRPr="00A61B99">
        <w:rPr>
          <w:i/>
        </w:rPr>
        <w:t>sample_app.c</w:t>
      </w:r>
      <w:r>
        <w:t xml:space="preserve"> are run by HW-RTOS, according to settings in </w:t>
      </w:r>
      <w:r w:rsidR="00DC51A6" w:rsidRPr="00DC51A6">
        <w:rPr>
          <w:i/>
        </w:rPr>
        <w:t>kernel_cfg.c</w:t>
      </w:r>
      <w:r>
        <w:t>.</w:t>
      </w:r>
    </w:p>
    <w:p w14:paraId="122838F5" w14:textId="6851DF8D" w:rsidR="005931C8" w:rsidRDefault="00A370F3" w:rsidP="00402D53">
      <w:pPr>
        <w:pStyle w:val="Heading2"/>
      </w:pPr>
      <w:bookmarkStart w:id="24" w:name="_Hlk39496819"/>
      <w:bookmarkStart w:id="25" w:name="_Toc40778825"/>
      <w:r>
        <w:lastRenderedPageBreak/>
        <w:t>CTC Application</w:t>
      </w:r>
      <w:bookmarkEnd w:id="25"/>
    </w:p>
    <w:bookmarkEnd w:id="24"/>
    <w:p w14:paraId="003DCB45" w14:textId="7752187C" w:rsidR="000864AE" w:rsidRDefault="00A10D6A" w:rsidP="000864AE">
      <w:r>
        <w:t xml:space="preserve">The source code of interest </w:t>
      </w:r>
      <w:r w:rsidR="007A01C9">
        <w:t xml:space="preserve">for </w:t>
      </w:r>
      <w:r w:rsidR="001D5ECA">
        <w:t>IPCM/CTC</w:t>
      </w:r>
      <w:r w:rsidR="007A01C9">
        <w:t xml:space="preserve"> </w:t>
      </w:r>
      <w:r>
        <w:t xml:space="preserve">is </w:t>
      </w:r>
      <w:r w:rsidR="000864AE">
        <w:t>mainly in files</w:t>
      </w:r>
      <w:r w:rsidR="002F066E">
        <w:t xml:space="preserve"> </w:t>
      </w:r>
      <w:r w:rsidR="002F066E" w:rsidRPr="002F066E">
        <w:rPr>
          <w:i/>
        </w:rPr>
        <w:t>sample_app.c</w:t>
      </w:r>
      <w:r w:rsidR="002F066E">
        <w:t xml:space="preserve"> and </w:t>
      </w:r>
      <w:r w:rsidR="002F066E" w:rsidRPr="002F066E">
        <w:rPr>
          <w:i/>
        </w:rPr>
        <w:t>kernel_cfg.c</w:t>
      </w:r>
      <w:r w:rsidR="002F066E">
        <w:t>.</w:t>
      </w:r>
    </w:p>
    <w:p w14:paraId="142B6FD4" w14:textId="65C2517E" w:rsidR="0070171E" w:rsidRPr="00AC6DD6" w:rsidRDefault="00AC6DD6" w:rsidP="006F1C35">
      <w:pPr>
        <w:spacing w:after="0"/>
      </w:pPr>
      <w:r w:rsidRPr="00AC6DD6">
        <w:t>Th</w:t>
      </w:r>
      <w:r>
        <w:t>e sample app c</w:t>
      </w:r>
      <w:r w:rsidRPr="00AC6DD6">
        <w:t>ommon data’s purpose is to show the performanc</w:t>
      </w:r>
      <w:r>
        <w:t>e</w:t>
      </w:r>
      <w:r w:rsidRPr="00AC6DD6">
        <w:t xml:space="preserve"> of the co-to-core operation. </w:t>
      </w:r>
    </w:p>
    <w:p w14:paraId="64DC2904" w14:textId="3D5D57FF" w:rsidR="00A370F3" w:rsidRDefault="00A370F3" w:rsidP="00A370F3">
      <w:pPr>
        <w:pStyle w:val="ListBullet2"/>
        <w:numPr>
          <w:ilvl w:val="0"/>
          <w:numId w:val="0"/>
        </w:numPr>
      </w:pPr>
      <w:r w:rsidRPr="00A370F3">
        <w:t xml:space="preserve">To follow the </w:t>
      </w:r>
      <w:r w:rsidR="00CF2067">
        <w:t xml:space="preserve">CTC </w:t>
      </w:r>
      <w:r w:rsidRPr="00A370F3">
        <w:t>progr</w:t>
      </w:r>
      <w:r w:rsidR="00CF2067">
        <w:t>e</w:t>
      </w:r>
      <w:r w:rsidRPr="00A370F3">
        <w:t>ssion of transfer</w:t>
      </w:r>
      <w:r w:rsidR="00CF2067">
        <w:t>s,</w:t>
      </w:r>
      <w:r w:rsidRPr="00A370F3">
        <w:t xml:space="preserve"> add these </w:t>
      </w:r>
      <w:r w:rsidR="009F77BE">
        <w:t xml:space="preserve">global </w:t>
      </w:r>
      <w:r w:rsidRPr="00A370F3">
        <w:t xml:space="preserve">variables </w:t>
      </w:r>
      <w:r w:rsidR="009F77BE">
        <w:t xml:space="preserve">of </w:t>
      </w:r>
      <w:r w:rsidR="009F77BE" w:rsidRPr="009F77BE">
        <w:rPr>
          <w:i/>
        </w:rPr>
        <w:t>sample_app.c</w:t>
      </w:r>
      <w:r w:rsidR="009F77BE">
        <w:t xml:space="preserve"> </w:t>
      </w:r>
      <w:r w:rsidRPr="00A370F3">
        <w:t>to IAR’s watch window</w:t>
      </w:r>
      <w:r w:rsidR="009F77BE">
        <w:t>.</w:t>
      </w:r>
    </w:p>
    <w:p w14:paraId="07FC9CF1" w14:textId="7A829D61" w:rsidR="00CF2067" w:rsidRPr="00A370F3" w:rsidRDefault="00CF2067" w:rsidP="00CF2067">
      <w:pPr>
        <w:pStyle w:val="ListParagraph"/>
        <w:numPr>
          <w:ilvl w:val="0"/>
          <w:numId w:val="27"/>
        </w:numPr>
        <w:ind w:leftChars="0"/>
      </w:pPr>
      <w:r w:rsidRPr="00221EC3">
        <w:rPr>
          <w:b/>
        </w:rPr>
        <w:t>M3_to_A7_mem_write_try_cnt</w:t>
      </w:r>
      <w:r w:rsidRPr="00A370F3">
        <w:t xml:space="preserve"> </w:t>
      </w:r>
      <w:r>
        <w:tab/>
        <w:t>Number of attempted writes to shared memory.</w:t>
      </w:r>
    </w:p>
    <w:p w14:paraId="6098BD4F" w14:textId="75A2AAD5" w:rsidR="0070171E" w:rsidRPr="00A370F3" w:rsidRDefault="0070171E" w:rsidP="00CF2067">
      <w:pPr>
        <w:pStyle w:val="ListParagraph"/>
        <w:numPr>
          <w:ilvl w:val="0"/>
          <w:numId w:val="27"/>
        </w:numPr>
        <w:ind w:leftChars="0"/>
      </w:pPr>
      <w:r w:rsidRPr="00221EC3">
        <w:rPr>
          <w:b/>
        </w:rPr>
        <w:t>M3_to_A7_mem_write_cnt</w:t>
      </w:r>
      <w:r w:rsidR="00CF2067" w:rsidRPr="00A370F3">
        <w:t xml:space="preserve"> </w:t>
      </w:r>
      <w:r w:rsidR="00CF2067">
        <w:tab/>
      </w:r>
      <w:r w:rsidR="00CF2067">
        <w:tab/>
        <w:t>Number of actual writes to shared memory</w:t>
      </w:r>
    </w:p>
    <w:p w14:paraId="3CC88822" w14:textId="1D28E227" w:rsidR="0070171E" w:rsidRPr="00A370F3" w:rsidRDefault="0070171E" w:rsidP="00CF2067">
      <w:pPr>
        <w:pStyle w:val="ListParagraph"/>
        <w:numPr>
          <w:ilvl w:val="0"/>
          <w:numId w:val="27"/>
        </w:numPr>
        <w:ind w:leftChars="0"/>
      </w:pPr>
      <w:r w:rsidRPr="00221EC3">
        <w:rPr>
          <w:b/>
        </w:rPr>
        <w:t>M3_to_A7_mem_write_delta_cnt</w:t>
      </w:r>
      <w:r w:rsidR="00CF2067" w:rsidRPr="00221EC3">
        <w:rPr>
          <w:b/>
        </w:rPr>
        <w:t xml:space="preserve"> </w:t>
      </w:r>
      <w:r w:rsidR="00CF2067">
        <w:tab/>
        <w:t>Number of failed attempts writing to shared memory.</w:t>
      </w:r>
    </w:p>
    <w:p w14:paraId="53E62209" w14:textId="6FAC6D26" w:rsidR="00221EC3" w:rsidRDefault="0070171E" w:rsidP="00221EC3">
      <w:pPr>
        <w:pStyle w:val="ListParagraph"/>
        <w:numPr>
          <w:ilvl w:val="0"/>
          <w:numId w:val="27"/>
        </w:numPr>
        <w:ind w:leftChars="0"/>
      </w:pPr>
      <w:r w:rsidRPr="00221EC3">
        <w:rPr>
          <w:b/>
        </w:rPr>
        <w:t>M3_to_A7_mem_write_sleep_cnt</w:t>
      </w:r>
      <w:r w:rsidR="00A370F3">
        <w:tab/>
      </w:r>
      <w:r w:rsidR="00CF2067">
        <w:t xml:space="preserve">Number of </w:t>
      </w:r>
      <w:r w:rsidR="00221EC3">
        <w:t>program loops w</w:t>
      </w:r>
      <w:r w:rsidR="00221EC3" w:rsidRPr="00221EC3">
        <w:t>ait</w:t>
      </w:r>
      <w:r w:rsidR="00221EC3">
        <w:t>ing</w:t>
      </w:r>
      <w:r w:rsidR="00221EC3" w:rsidRPr="00221EC3">
        <w:t xml:space="preserve"> for </w:t>
      </w:r>
      <w:r w:rsidR="009F77BE">
        <w:t xml:space="preserve">mailbox </w:t>
      </w:r>
      <w:r w:rsidR="00221EC3" w:rsidRPr="00221EC3">
        <w:t>send register</w:t>
      </w:r>
      <w:r w:rsidR="00221EC3">
        <w:br/>
        <w:t xml:space="preserve">                                                                 </w:t>
      </w:r>
      <w:r w:rsidR="00221EC3" w:rsidRPr="00221EC3">
        <w:t>to become active.</w:t>
      </w:r>
    </w:p>
    <w:p w14:paraId="433C9494" w14:textId="22E03375" w:rsidR="00A370F3" w:rsidRDefault="00F138EC" w:rsidP="00221EC3">
      <w:pPr>
        <w:pStyle w:val="ListParagraph"/>
        <w:numPr>
          <w:ilvl w:val="0"/>
          <w:numId w:val="27"/>
        </w:numPr>
        <w:ind w:leftChars="0"/>
      </w:pPr>
      <w:r>
        <w:rPr>
          <w:b/>
        </w:rPr>
        <w:t>E</w:t>
      </w:r>
      <w:r w:rsidR="00A370F3" w:rsidRPr="00221EC3">
        <w:rPr>
          <w:b/>
        </w:rPr>
        <w:t>rror</w:t>
      </w:r>
      <w:r w:rsidR="00A370F3">
        <w:tab/>
      </w:r>
      <w:r w:rsidR="00A370F3">
        <w:tab/>
      </w:r>
      <w:r w:rsidR="00A370F3">
        <w:tab/>
      </w:r>
      <w:r w:rsidR="00A370F3">
        <w:tab/>
      </w:r>
      <w:r w:rsidR="00A370F3">
        <w:tab/>
        <w:t>Number of write errors to shared memory.</w:t>
      </w:r>
    </w:p>
    <w:p w14:paraId="238E9660" w14:textId="7C1E41D4" w:rsidR="006F1C35" w:rsidRDefault="006F1C35" w:rsidP="006F1C35">
      <w:pPr>
        <w:pStyle w:val="Heading3"/>
      </w:pPr>
      <w:bookmarkStart w:id="26" w:name="_Toc40778826"/>
      <w:r>
        <w:t>IAR Terminal I/O</w:t>
      </w:r>
      <w:bookmarkEnd w:id="26"/>
    </w:p>
    <w:p w14:paraId="0E22CBD3" w14:textId="5B8104F1" w:rsidR="006F1C35" w:rsidRPr="006F1C35" w:rsidRDefault="006F1C35" w:rsidP="006F1C35">
      <w:pPr>
        <w:spacing w:after="0"/>
        <w:rPr>
          <w:rFonts w:eastAsia="Times New Roman"/>
        </w:rPr>
      </w:pPr>
      <w:r>
        <w:t>T</w:t>
      </w:r>
      <w:r w:rsidRPr="00AC6DD6">
        <w:t xml:space="preserve">he demo shows data transfer </w:t>
      </w:r>
      <w:r>
        <w:t xml:space="preserve">updates every </w:t>
      </w:r>
      <w:r w:rsidRPr="00A370F3">
        <w:t xml:space="preserve">DISPLAY_UPDATE_MAXCOUNT </w:t>
      </w:r>
      <w:r>
        <w:t xml:space="preserve">in the </w:t>
      </w:r>
      <w:r w:rsidRPr="00AC6DD6">
        <w:t>IAR Terminal I/O</w:t>
      </w:r>
      <w:r>
        <w:t xml:space="preserve"> window.</w:t>
      </w:r>
      <w:r w:rsidRPr="006F1C35">
        <w:rPr>
          <w:rFonts w:eastAsia="Times New Roman"/>
        </w:rPr>
        <w:t xml:space="preserve"> Usage of Terminal I/O window may significantly compromise CPU performance at the high rates of CTC. </w:t>
      </w:r>
      <w:r>
        <w:rPr>
          <w:rFonts w:eastAsia="Times New Roman"/>
        </w:rPr>
        <w:t xml:space="preserve">So best is to stay with using </w:t>
      </w:r>
      <w:r w:rsidRPr="006F1C35">
        <w:rPr>
          <w:rFonts w:eastAsia="Times New Roman"/>
        </w:rPr>
        <w:t>only Live Watch monitoring</w:t>
      </w:r>
      <w:r>
        <w:rPr>
          <w:rFonts w:eastAsia="Times New Roman"/>
        </w:rPr>
        <w:t>.</w:t>
      </w:r>
    </w:p>
    <w:p w14:paraId="43D6B8E6" w14:textId="3B416ECD" w:rsidR="00D87C14" w:rsidRDefault="004F38A2" w:rsidP="00A27F95">
      <w:pPr>
        <w:pStyle w:val="Heading2"/>
      </w:pPr>
      <w:bookmarkStart w:id="27" w:name="_Toc40778827"/>
      <w:r>
        <w:t>Tasks</w:t>
      </w:r>
      <w:bookmarkEnd w:id="27"/>
    </w:p>
    <w:p w14:paraId="584474E7" w14:textId="4E48F9C4" w:rsidR="005139C7" w:rsidRDefault="005139C7" w:rsidP="005139C7">
      <w:r>
        <w:t xml:space="preserve">The code runs in </w:t>
      </w:r>
      <w:r w:rsidRPr="005139C7">
        <w:t>HW</w:t>
      </w:r>
      <w:r>
        <w:t>-RT</w:t>
      </w:r>
      <w:r w:rsidRPr="005139C7">
        <w:t>OS</w:t>
      </w:r>
      <w:r w:rsidR="00555138">
        <w:t xml:space="preserve"> </w:t>
      </w:r>
      <w:r>
        <w:t>t</w:t>
      </w:r>
      <w:r w:rsidRPr="005139C7">
        <w:t>asks</w:t>
      </w:r>
      <w:r>
        <w:t>.</w:t>
      </w:r>
    </w:p>
    <w:p w14:paraId="4FD2EEDA" w14:textId="6B3649B7" w:rsidR="005139C7" w:rsidRDefault="005139C7" w:rsidP="005139C7">
      <w:pPr>
        <w:pStyle w:val="Heading3"/>
      </w:pPr>
      <w:bookmarkStart w:id="28" w:name="_Toc40778828"/>
      <w:r>
        <w:t>init_task</w:t>
      </w:r>
      <w:bookmarkEnd w:id="28"/>
    </w:p>
    <w:p w14:paraId="7C553654" w14:textId="528B0B0C" w:rsidR="005139C7" w:rsidRPr="005936C2" w:rsidRDefault="00555138" w:rsidP="005139C7">
      <w:pPr>
        <w:pStyle w:val="BodyText"/>
      </w:pPr>
      <w:r>
        <w:t>This task c</w:t>
      </w:r>
      <w:r w:rsidR="007E5860">
        <w:t>onfigures the HWOS s</w:t>
      </w:r>
      <w:r w:rsidR="007E5860" w:rsidRPr="007575A0">
        <w:t>ys</w:t>
      </w:r>
      <w:r w:rsidR="007E5860">
        <w:t>tem t</w:t>
      </w:r>
      <w:r w:rsidR="007E5860" w:rsidRPr="007575A0">
        <w:t>ick</w:t>
      </w:r>
      <w:r>
        <w:t>,</w:t>
      </w:r>
      <w:r w:rsidR="007E5860">
        <w:t xml:space="preserve"> then</w:t>
      </w:r>
      <w:r w:rsidR="007755C8">
        <w:t xml:space="preserve"> just sleeps and wakes up once per second. </w:t>
      </w:r>
      <w:r>
        <w:br/>
      </w:r>
      <w:r w:rsidR="007755C8">
        <w:t>Can be used for addition</w:t>
      </w:r>
      <w:r w:rsidR="007755C8" w:rsidRPr="005936C2">
        <w:t>al features.</w:t>
      </w:r>
      <w:r w:rsidR="007E5860" w:rsidRPr="005936C2">
        <w:t xml:space="preserve"> </w:t>
      </w:r>
    </w:p>
    <w:p w14:paraId="4686C029" w14:textId="77777777" w:rsidR="005139C7" w:rsidRPr="005936C2" w:rsidRDefault="005139C7" w:rsidP="005139C7">
      <w:pPr>
        <w:pStyle w:val="Heading3"/>
      </w:pPr>
      <w:bookmarkStart w:id="29" w:name="_Toc40778829"/>
      <w:r w:rsidRPr="005936C2">
        <w:t>pl320_tx_task</w:t>
      </w:r>
      <w:bookmarkEnd w:id="29"/>
    </w:p>
    <w:p w14:paraId="4C380E0F" w14:textId="5BDDC166" w:rsidR="0031195C" w:rsidRPr="005936C2" w:rsidRDefault="001D5ECA" w:rsidP="0031195C">
      <w:pPr>
        <w:pStyle w:val="BodyText"/>
      </w:pPr>
      <w:r w:rsidRPr="005936C2">
        <w:t>This task s</w:t>
      </w:r>
      <w:r w:rsidR="007E5860" w:rsidRPr="005936C2">
        <w:t>leeps</w:t>
      </w:r>
      <w:r w:rsidR="007E5860" w:rsidRPr="005936C2">
        <w:rPr>
          <w:sz w:val="18"/>
        </w:rPr>
        <w:t xml:space="preserve"> </w:t>
      </w:r>
      <w:r w:rsidRPr="005936C2">
        <w:rPr>
          <w:sz w:val="18"/>
        </w:rPr>
        <w:t>TX_SLEEP_TIME_MS</w:t>
      </w:r>
      <w:r w:rsidR="007E5860" w:rsidRPr="005936C2">
        <w:t xml:space="preserve"> then writes to shared memory</w:t>
      </w:r>
      <w:r w:rsidR="003862F0" w:rsidRPr="005936C2">
        <w:t xml:space="preserve"> </w:t>
      </w:r>
      <w:r w:rsidRPr="005936C2">
        <w:t>a</w:t>
      </w:r>
      <w:r w:rsidR="003862F0" w:rsidRPr="005936C2">
        <w:t xml:space="preserve"> number of bytes given by </w:t>
      </w:r>
      <w:r w:rsidR="003862F0" w:rsidRPr="005936C2">
        <w:rPr>
          <w:sz w:val="18"/>
        </w:rPr>
        <w:t>M3_TO_A7_MEM_WRITE_SIZE_BYTES</w:t>
      </w:r>
      <w:r w:rsidR="003862F0" w:rsidRPr="005936C2">
        <w:t>. It then w</w:t>
      </w:r>
      <w:r w:rsidR="007E5860" w:rsidRPr="005936C2">
        <w:t>ait</w:t>
      </w:r>
      <w:r w:rsidR="003862F0" w:rsidRPr="005936C2">
        <w:t>s</w:t>
      </w:r>
      <w:r w:rsidR="007E5860" w:rsidRPr="005936C2">
        <w:t xml:space="preserve"> for </w:t>
      </w:r>
      <w:r w:rsidR="003862F0" w:rsidRPr="005936C2">
        <w:t xml:space="preserve">the IPCM </w:t>
      </w:r>
      <w:r w:rsidR="00D62DC2" w:rsidRPr="005936C2">
        <w:t xml:space="preserve">mailbox </w:t>
      </w:r>
      <w:r w:rsidR="007E5860" w:rsidRPr="005936C2">
        <w:t>send register</w:t>
      </w:r>
      <w:r w:rsidR="0031195C" w:rsidRPr="005936C2">
        <w:t xml:space="preserve"> </w:t>
      </w:r>
      <w:r w:rsidR="007E5860" w:rsidRPr="005936C2">
        <w:t>to become active</w:t>
      </w:r>
      <w:r w:rsidR="0031195C" w:rsidRPr="005936C2">
        <w:t xml:space="preserve"> again</w:t>
      </w:r>
      <w:r w:rsidR="007E5860" w:rsidRPr="005936C2">
        <w:t>.</w:t>
      </w:r>
      <w:r w:rsidR="0031195C" w:rsidRPr="005936C2">
        <w:t xml:space="preserve"> </w:t>
      </w:r>
      <w:r w:rsidR="00E13FC2" w:rsidRPr="005936C2">
        <w:t xml:space="preserve">The function </w:t>
      </w:r>
      <w:r w:rsidR="00E13FC2" w:rsidRPr="005936C2">
        <w:rPr>
          <w:i/>
        </w:rPr>
        <w:t>write_to_shm</w:t>
      </w:r>
      <w:r w:rsidR="00E13FC2" w:rsidRPr="005936C2">
        <w:t xml:space="preserve"> writes the data to the shared memory area.</w:t>
      </w:r>
    </w:p>
    <w:p w14:paraId="6A219C2D" w14:textId="37EA029C" w:rsidR="007E5860" w:rsidRPr="005936C2" w:rsidRDefault="0031195C" w:rsidP="0031195C">
      <w:pPr>
        <w:pStyle w:val="BodyText"/>
      </w:pPr>
      <w:r w:rsidRPr="005936C2">
        <w:t>T</w:t>
      </w:r>
      <w:r w:rsidR="007E5860" w:rsidRPr="005936C2">
        <w:t xml:space="preserve">he Linux kernel requires to fill data reg. 0 with destination core ID. </w:t>
      </w:r>
      <w:r w:rsidRPr="005936C2">
        <w:t xml:space="preserve">See </w:t>
      </w:r>
      <w:r w:rsidRPr="005936C2">
        <w:fldChar w:fldCharType="begin"/>
      </w:r>
      <w:r w:rsidRPr="005936C2">
        <w:instrText xml:space="preserve"> REF _Ref39840364 \r \h </w:instrText>
      </w:r>
      <w:r w:rsidR="005936C2">
        <w:instrText xml:space="preserve"> \* MERGEFORMAT </w:instrText>
      </w:r>
      <w:r w:rsidRPr="005936C2">
        <w:fldChar w:fldCharType="separate"/>
      </w:r>
      <w:r w:rsidRPr="005936C2">
        <w:t>5.1.1</w:t>
      </w:r>
      <w:r w:rsidRPr="005936C2">
        <w:fldChar w:fldCharType="end"/>
      </w:r>
      <w:r w:rsidRPr="005936C2">
        <w:t>.</w:t>
      </w:r>
    </w:p>
    <w:p w14:paraId="39864381" w14:textId="2B7CB1BE" w:rsidR="00D62DC2" w:rsidRPr="005936C2" w:rsidRDefault="00D62DC2" w:rsidP="0031195C">
      <w:pPr>
        <w:pStyle w:val="BodyText"/>
      </w:pPr>
      <w:r w:rsidRPr="005936C2">
        <w:t xml:space="preserve">The payload data is </w:t>
      </w:r>
      <w:r w:rsidR="00AF48EF" w:rsidRPr="005936C2">
        <w:t>simply</w:t>
      </w:r>
      <w:r w:rsidR="00E13FC2" w:rsidRPr="005936C2">
        <w:t xml:space="preserve"> </w:t>
      </w:r>
      <w:r w:rsidRPr="005936C2">
        <w:t xml:space="preserve">an enumeration of </w:t>
      </w:r>
      <w:r w:rsidR="00AF48EF" w:rsidRPr="005936C2">
        <w:t>ever-increasing</w:t>
      </w:r>
      <w:r w:rsidRPr="005936C2">
        <w:t xml:space="preserve"> numbers.</w:t>
      </w:r>
    </w:p>
    <w:p w14:paraId="0C99CA23" w14:textId="75865988" w:rsidR="007E5860" w:rsidRPr="005936C2" w:rsidRDefault="007E5860" w:rsidP="00283A50">
      <w:pPr>
        <w:pStyle w:val="BodyText"/>
      </w:pPr>
      <w:r w:rsidRPr="005936C2">
        <w:t xml:space="preserve">M3 starts to run much earlier than Linux. So </w:t>
      </w:r>
      <w:r w:rsidR="0013271F" w:rsidRPr="005936C2">
        <w:t xml:space="preserve">it does not start reading shared memory until </w:t>
      </w:r>
      <w:r w:rsidRPr="005936C2">
        <w:t>data from Linux becomes operational</w:t>
      </w:r>
      <w:r w:rsidR="0013271F" w:rsidRPr="005936C2">
        <w:t>.</w:t>
      </w:r>
      <w:r w:rsidR="009F7A01" w:rsidRPr="005936C2">
        <w:t xml:space="preserve"> This is determined by looking at </w:t>
      </w:r>
      <w:r w:rsidR="00115AF8" w:rsidRPr="005936C2">
        <w:t xml:space="preserve">data register 0, or </w:t>
      </w:r>
      <w:r w:rsidR="00115AF8" w:rsidRPr="005936C2">
        <w:rPr>
          <w:sz w:val="18"/>
        </w:rPr>
        <w:t>IPCM-&gt;IPCM1DR3</w:t>
      </w:r>
      <w:r w:rsidR="00115AF8" w:rsidRPr="005936C2">
        <w:t>. (Destination core</w:t>
      </w:r>
      <w:r w:rsidR="00AF48EF">
        <w:t xml:space="preserve"> nr</w:t>
      </w:r>
      <w:r w:rsidR="00115AF8" w:rsidRPr="005936C2">
        <w:t xml:space="preserve">, see above.) </w:t>
      </w:r>
    </w:p>
    <w:p w14:paraId="3D12D682" w14:textId="4DAB96AA" w:rsidR="00E13FC2" w:rsidRPr="005936C2" w:rsidRDefault="00E13FC2" w:rsidP="00115AF8">
      <w:pPr>
        <w:pStyle w:val="Heading3"/>
        <w:numPr>
          <w:ilvl w:val="2"/>
          <w:numId w:val="24"/>
        </w:numPr>
      </w:pPr>
      <w:bookmarkStart w:id="30" w:name="_Hlk40173184"/>
      <w:bookmarkStart w:id="31" w:name="_Toc40778830"/>
      <w:r w:rsidRPr="005936C2">
        <w:t>pl320_rx_task</w:t>
      </w:r>
      <w:bookmarkEnd w:id="31"/>
    </w:p>
    <w:bookmarkEnd w:id="30"/>
    <w:p w14:paraId="1210F19B" w14:textId="1783450A" w:rsidR="00E13FC2" w:rsidRPr="005936C2" w:rsidRDefault="00E13FC2" w:rsidP="00E13FC2">
      <w:pPr>
        <w:pStyle w:val="BodyText"/>
      </w:pPr>
      <w:r w:rsidRPr="005936C2">
        <w:t xml:space="preserve">This task sets up the mailboxes; which core is source and which destination, then goes into a forever loop that awakens via HW-RTOS when the </w:t>
      </w:r>
      <w:r w:rsidRPr="005936C2">
        <w:rPr>
          <w:sz w:val="18"/>
        </w:rPr>
        <w:t>RZN1_IRQ_IPCM_0</w:t>
      </w:r>
      <w:r w:rsidRPr="005936C2">
        <w:t xml:space="preserve"> interrupt triggers. </w:t>
      </w:r>
      <w:r w:rsidR="00E22A1A" w:rsidRPr="005936C2">
        <w:t xml:space="preserve">This </w:t>
      </w:r>
      <w:r w:rsidR="00474313" w:rsidRPr="005936C2">
        <w:t xml:space="preserve">interrupt triggers when the first of the three cores, the M3, receives data. </w:t>
      </w:r>
      <w:r w:rsidR="00474313" w:rsidRPr="005936C2">
        <w:br/>
      </w:r>
      <w:r w:rsidRPr="005936C2">
        <w:t xml:space="preserve">See </w:t>
      </w:r>
      <w:r w:rsidR="00474313" w:rsidRPr="005936C2">
        <w:t xml:space="preserve">also </w:t>
      </w:r>
      <w:r w:rsidRPr="005936C2">
        <w:rPr>
          <w:i/>
        </w:rPr>
        <w:t>static_hwisr_table[]</w:t>
      </w:r>
      <w:r w:rsidRPr="005936C2">
        <w:t xml:space="preserve"> in </w:t>
      </w:r>
      <w:r w:rsidRPr="005936C2">
        <w:rPr>
          <w:i/>
        </w:rPr>
        <w:t>kernel_cfg.c</w:t>
      </w:r>
      <w:r w:rsidRPr="005936C2">
        <w:t>.</w:t>
      </w:r>
    </w:p>
    <w:p w14:paraId="21FC61C8" w14:textId="23DD6064" w:rsidR="00474313" w:rsidRPr="005936C2" w:rsidRDefault="00474313" w:rsidP="00E13FC2">
      <w:pPr>
        <w:pStyle w:val="BodyText"/>
      </w:pPr>
      <w:r w:rsidRPr="005936C2">
        <w:rPr>
          <w:i/>
        </w:rPr>
        <w:t>pl320_rx_task()</w:t>
      </w:r>
      <w:r w:rsidRPr="005936C2">
        <w:t xml:space="preserve"> calls </w:t>
      </w:r>
      <w:r w:rsidRPr="005936C2">
        <w:rPr>
          <w:i/>
          <w:iCs/>
        </w:rPr>
        <w:t>check_memory()</w:t>
      </w:r>
      <w:r w:rsidRPr="005936C2">
        <w:rPr>
          <w:iCs/>
        </w:rPr>
        <w:t xml:space="preserve"> which checks that the data is </w:t>
      </w:r>
      <w:r w:rsidR="00A238A8" w:rsidRPr="005936C2">
        <w:rPr>
          <w:iCs/>
        </w:rPr>
        <w:t xml:space="preserve">an </w:t>
      </w:r>
      <w:r w:rsidRPr="005936C2">
        <w:rPr>
          <w:iCs/>
        </w:rPr>
        <w:t>expected enumeration</w:t>
      </w:r>
      <w:r w:rsidR="00A238A8" w:rsidRPr="005936C2">
        <w:rPr>
          <w:iCs/>
        </w:rPr>
        <w:t xml:space="preserve"> sequence</w:t>
      </w:r>
      <w:r w:rsidRPr="005936C2">
        <w:rPr>
          <w:iCs/>
        </w:rPr>
        <w:t>. This could be sped up using a checksum</w:t>
      </w:r>
      <w:r w:rsidR="006D3244" w:rsidRPr="005936C2">
        <w:rPr>
          <w:iCs/>
        </w:rPr>
        <w:t>.</w:t>
      </w:r>
    </w:p>
    <w:p w14:paraId="08639704" w14:textId="17E8124D" w:rsidR="00115AF8" w:rsidRPr="005936C2" w:rsidRDefault="00115AF8" w:rsidP="00115AF8">
      <w:pPr>
        <w:pStyle w:val="Heading3"/>
        <w:numPr>
          <w:ilvl w:val="2"/>
          <w:numId w:val="24"/>
        </w:numPr>
      </w:pPr>
      <w:bookmarkStart w:id="32" w:name="_Toc40778831"/>
      <w:r w:rsidRPr="005936C2">
        <w:t>idle_task</w:t>
      </w:r>
      <w:bookmarkEnd w:id="32"/>
    </w:p>
    <w:p w14:paraId="53D329FA" w14:textId="32454C3F" w:rsidR="00D87C14" w:rsidRPr="005936C2" w:rsidRDefault="00E57E72" w:rsidP="002033B4">
      <w:r>
        <w:t>T</w:t>
      </w:r>
      <w:r w:rsidR="002033B4" w:rsidRPr="005936C2">
        <w:t xml:space="preserve">his task does nothing </w:t>
      </w:r>
      <w:r w:rsidR="00115AF8" w:rsidRPr="005936C2">
        <w:t>except spin in a forever spin at the lowest priority level</w:t>
      </w:r>
      <w:r>
        <w:t xml:space="preserve"> - as is the ideal case for the Idle task.</w:t>
      </w:r>
    </w:p>
    <w:p w14:paraId="44B26367" w14:textId="278AECCC" w:rsidR="00F63D4E" w:rsidRDefault="00F63D4E" w:rsidP="00F63D4E">
      <w:pPr>
        <w:pStyle w:val="Heading3"/>
        <w:numPr>
          <w:ilvl w:val="2"/>
          <w:numId w:val="28"/>
        </w:numPr>
      </w:pPr>
      <w:bookmarkStart w:id="33" w:name="_Toc40778832"/>
      <w:r w:rsidRPr="005936C2">
        <w:t>monitor_task</w:t>
      </w:r>
      <w:bookmarkEnd w:id="33"/>
    </w:p>
    <w:p w14:paraId="17AB14C5" w14:textId="0A4F956B" w:rsidR="00E57E72" w:rsidRPr="00E57E72" w:rsidRDefault="00E57E72" w:rsidP="00E57E72">
      <w:r>
        <w:t>This task is for monitoring CPU usage.</w:t>
      </w:r>
    </w:p>
    <w:p w14:paraId="6F0C1062" w14:textId="77777777" w:rsidR="002C4425" w:rsidRPr="005936C2" w:rsidRDefault="002C4425" w:rsidP="002C4425">
      <w:pPr>
        <w:pStyle w:val="Heading1"/>
      </w:pPr>
      <w:bookmarkStart w:id="34" w:name="_Toc465241683"/>
      <w:bookmarkStart w:id="35" w:name="_Toc40778833"/>
      <w:bookmarkEnd w:id="6"/>
      <w:r w:rsidRPr="005936C2">
        <w:lastRenderedPageBreak/>
        <w:t>A7 Source Code</w:t>
      </w:r>
      <w:bookmarkEnd w:id="35"/>
      <w:r w:rsidRPr="005936C2">
        <w:t xml:space="preserve"> </w:t>
      </w:r>
    </w:p>
    <w:p w14:paraId="4DE89795" w14:textId="4EF2905E" w:rsidR="002C4425" w:rsidRPr="005936C2" w:rsidRDefault="002C4425" w:rsidP="002C4425">
      <w:r w:rsidRPr="005936C2">
        <w:t>The code operates as an EXT4 executable under linu</w:t>
      </w:r>
      <w:r w:rsidR="00C13FC1" w:rsidRPr="005936C2">
        <w:t>x</w:t>
      </w:r>
      <w:r w:rsidRPr="005936C2">
        <w:t>. The example executable communicates with the M3 to show usage of the IPCM.</w:t>
      </w:r>
    </w:p>
    <w:p w14:paraId="634976BA" w14:textId="77777777" w:rsidR="00557BE7" w:rsidRDefault="00A75A68" w:rsidP="00557BE7">
      <w:pPr>
        <w:pStyle w:val="BodyText"/>
      </w:pPr>
      <w:r w:rsidRPr="005936C2">
        <w:t>The source file</w:t>
      </w:r>
      <w:r w:rsidR="00C13FC1" w:rsidRPr="005936C2">
        <w:t>s</w:t>
      </w:r>
      <w:r w:rsidRPr="005936C2">
        <w:t xml:space="preserve"> of main interest are</w:t>
      </w:r>
      <w:r w:rsidR="002D6326" w:rsidRPr="005936C2">
        <w:t xml:space="preserve"> in the </w:t>
      </w:r>
      <w:r w:rsidR="002D6326" w:rsidRPr="005936C2">
        <w:rPr>
          <w:i/>
        </w:rPr>
        <w:t>../Linux/pl320</w:t>
      </w:r>
      <w:r w:rsidR="002D6326" w:rsidRPr="005936C2">
        <w:t xml:space="preserve"> folder;</w:t>
      </w:r>
      <w:r w:rsidRPr="005936C2">
        <w:rPr>
          <w:i/>
        </w:rPr>
        <w:t xml:space="preserve"> shm.h</w:t>
      </w:r>
      <w:r w:rsidR="002D6326" w:rsidRPr="005936C2">
        <w:rPr>
          <w:i/>
        </w:rPr>
        <w:t>/c</w:t>
      </w:r>
      <w:r w:rsidR="00C13FC1" w:rsidRPr="005936C2">
        <w:t>.</w:t>
      </w:r>
      <w:r w:rsidR="002D6326" w:rsidRPr="005936C2">
        <w:t xml:space="preserve"> The kernel source is in </w:t>
      </w:r>
      <w:r w:rsidR="002D6326" w:rsidRPr="005936C2">
        <w:rPr>
          <w:i/>
        </w:rPr>
        <w:t>../rzn1_linux/drivers/mailbox</w:t>
      </w:r>
      <w:r w:rsidR="002D6326" w:rsidRPr="005936C2">
        <w:t xml:space="preserve">, files </w:t>
      </w:r>
      <w:r w:rsidR="00C13FC1" w:rsidRPr="005936C2">
        <w:rPr>
          <w:i/>
        </w:rPr>
        <w:t>shm.h/c, mailbox.h/c, pl320.h/c, pl320-ipc.h/c</w:t>
      </w:r>
      <w:r w:rsidR="00C13FC1" w:rsidRPr="005936C2">
        <w:t>.</w:t>
      </w:r>
      <w:r w:rsidR="00557BE7">
        <w:t xml:space="preserve"> </w:t>
      </w:r>
      <w:r w:rsidR="00557BE7">
        <w:br/>
        <w:t>See also ..</w:t>
      </w:r>
      <w:r w:rsidR="00557BE7" w:rsidRPr="00557BE7">
        <w:rPr>
          <w:i/>
        </w:rPr>
        <w:t>/rzn1_linux-4.19_bsp/output/rzn1_linux/include/linux/interrupt.h</w:t>
      </w:r>
      <w:r w:rsidR="00557BE7">
        <w:t>.</w:t>
      </w:r>
    </w:p>
    <w:p w14:paraId="0332C25E" w14:textId="232774B5" w:rsidR="00A370F3" w:rsidRPr="005936C2" w:rsidRDefault="00557BE7" w:rsidP="00A370F3">
      <w:pPr>
        <w:pStyle w:val="Heading2"/>
      </w:pPr>
      <w:bookmarkStart w:id="36" w:name="_Toc40778834"/>
      <w:bookmarkStart w:id="37" w:name="_Ref40783734"/>
      <w:r>
        <w:t xml:space="preserve">The </w:t>
      </w:r>
      <w:r w:rsidR="00A370F3" w:rsidRPr="005936C2">
        <w:t>CTC Application</w:t>
      </w:r>
      <w:bookmarkEnd w:id="36"/>
      <w:bookmarkEnd w:id="37"/>
    </w:p>
    <w:p w14:paraId="18E61F42" w14:textId="459F4A14" w:rsidR="00C13FC1" w:rsidRPr="005936C2" w:rsidRDefault="00C13FC1" w:rsidP="00C13FC1">
      <w:r w:rsidRPr="005936C2">
        <w:t xml:space="preserve">The main </w:t>
      </w:r>
      <w:r w:rsidR="00AF48EF" w:rsidRPr="005936C2">
        <w:t>application</w:t>
      </w:r>
      <w:r w:rsidRPr="005936C2">
        <w:t xml:space="preserve"> is in file </w:t>
      </w:r>
      <w:r w:rsidRPr="005936C2">
        <w:rPr>
          <w:i/>
        </w:rPr>
        <w:t>pl320.c</w:t>
      </w:r>
      <w:r w:rsidRPr="005936C2">
        <w:t>.</w:t>
      </w:r>
    </w:p>
    <w:p w14:paraId="22EA39E8" w14:textId="0118163B" w:rsidR="00C903D3" w:rsidRPr="005936C2" w:rsidRDefault="00C13FC1" w:rsidP="004069B0">
      <w:r w:rsidRPr="005936C2">
        <w:t xml:space="preserve">The main </w:t>
      </w:r>
      <w:r w:rsidR="00AF48EF" w:rsidRPr="005936C2">
        <w:t>function</w:t>
      </w:r>
      <w:r w:rsidRPr="005936C2">
        <w:t xml:space="preserve"> parses the user command line arguments as explained in </w:t>
      </w:r>
      <w:r w:rsidRPr="005936C2">
        <w:fldChar w:fldCharType="begin"/>
      </w:r>
      <w:r w:rsidRPr="005936C2">
        <w:instrText xml:space="preserve"> REF _Ref40690160 \r \h </w:instrText>
      </w:r>
      <w:r w:rsidR="005936C2">
        <w:instrText xml:space="preserve"> \* MERGEFORMAT </w:instrText>
      </w:r>
      <w:r w:rsidRPr="005936C2">
        <w:fldChar w:fldCharType="separate"/>
      </w:r>
      <w:r w:rsidRPr="005936C2">
        <w:t>2.2</w:t>
      </w:r>
      <w:r w:rsidRPr="005936C2">
        <w:fldChar w:fldCharType="end"/>
      </w:r>
      <w:r w:rsidRPr="005936C2">
        <w:t xml:space="preserve">, namely </w:t>
      </w:r>
      <w:r w:rsidRPr="005936C2">
        <w:rPr>
          <w:b/>
        </w:rPr>
        <w:t>sleep_time_us</w:t>
      </w:r>
      <w:r w:rsidRPr="005936C2">
        <w:t xml:space="preserve">, </w:t>
      </w:r>
      <w:r w:rsidRPr="00E56847">
        <w:rPr>
          <w:b/>
        </w:rPr>
        <w:t>shm</w:t>
      </w:r>
      <w:r w:rsidRPr="005936C2">
        <w:rPr>
          <w:b/>
        </w:rPr>
        <w:t>_size_bytes</w:t>
      </w:r>
      <w:r w:rsidR="00E56847" w:rsidRPr="00E56847">
        <w:t xml:space="preserve">, </w:t>
      </w:r>
      <w:r w:rsidR="00E56847">
        <w:t>and</w:t>
      </w:r>
      <w:r w:rsidRPr="005936C2">
        <w:t xml:space="preserve"> </w:t>
      </w:r>
      <w:r w:rsidRPr="005936C2">
        <w:rPr>
          <w:b/>
        </w:rPr>
        <w:t>show_M3_to_A7_content_flag</w:t>
      </w:r>
      <w:r w:rsidRPr="005936C2">
        <w:t>.</w:t>
      </w:r>
      <w:r w:rsidR="00E56847">
        <w:t xml:space="preserve"> </w:t>
      </w:r>
      <w:r w:rsidR="004069B0" w:rsidRPr="005936C2">
        <w:t xml:space="preserve">It then opens the </w:t>
      </w:r>
      <w:r w:rsidR="00AF48EF" w:rsidRPr="005936C2">
        <w:t>mailbox</w:t>
      </w:r>
      <w:r w:rsidR="004069B0" w:rsidRPr="005936C2">
        <w:t xml:space="preserve"> device </w:t>
      </w:r>
      <w:r w:rsidRPr="005936C2">
        <w:rPr>
          <w:i/>
        </w:rPr>
        <w:t>MBOX_DEVICE_MASTER_NAME</w:t>
      </w:r>
      <w:r w:rsidR="00E56847">
        <w:t xml:space="preserve">, as </w:t>
      </w:r>
      <w:r w:rsidR="004069B0" w:rsidRPr="005936C2">
        <w:t xml:space="preserve">defined in </w:t>
      </w:r>
      <w:r w:rsidRPr="005936C2">
        <w:rPr>
          <w:i/>
        </w:rPr>
        <w:t>./rzn1_linux-4.19_bsp/output/rzn1_linux/drivers/char/mailbox</w:t>
      </w:r>
      <w:r w:rsidR="004069B0" w:rsidRPr="005936C2">
        <w:t>.</w:t>
      </w:r>
    </w:p>
    <w:p w14:paraId="0135FA70" w14:textId="38D82ECB" w:rsidR="005936C2" w:rsidRPr="005936C2" w:rsidRDefault="005936C2" w:rsidP="005936C2">
      <w:r w:rsidRPr="005936C2">
        <w:t xml:space="preserve">The </w:t>
      </w:r>
      <w:r w:rsidR="00C13FC1" w:rsidRPr="005936C2">
        <w:t>mailbox device</w:t>
      </w:r>
      <w:r w:rsidRPr="005936C2">
        <w:t xml:space="preserve"> is the second c</w:t>
      </w:r>
      <w:r w:rsidR="00C13FC1" w:rsidRPr="005936C2">
        <w:t xml:space="preserve">ore </w:t>
      </w:r>
      <w:r w:rsidRPr="005936C2">
        <w:t>(2) two</w:t>
      </w:r>
      <w:r w:rsidR="00C13FC1" w:rsidRPr="005936C2">
        <w:t xml:space="preserve"> </w:t>
      </w:r>
      <w:r w:rsidRPr="005936C2">
        <w:t xml:space="preserve">(of three) </w:t>
      </w:r>
      <w:r w:rsidR="00C13FC1" w:rsidRPr="005936C2">
        <w:t>of the RZ/N</w:t>
      </w:r>
      <w:r w:rsidRPr="005936C2">
        <w:t xml:space="preserve">. There are two </w:t>
      </w:r>
      <w:r w:rsidR="00C13FC1" w:rsidRPr="005936C2">
        <w:t xml:space="preserve">A7 </w:t>
      </w:r>
      <w:r w:rsidRPr="005936C2">
        <w:t xml:space="preserve">cores </w:t>
      </w:r>
      <w:r w:rsidR="00C13FC1" w:rsidRPr="005936C2">
        <w:t xml:space="preserve">running in SMP </w:t>
      </w:r>
      <w:r w:rsidR="00AF48EF" w:rsidRPr="005936C2">
        <w:t>mode. This</w:t>
      </w:r>
      <w:r w:rsidRPr="005936C2">
        <w:t xml:space="preserve"> results in the </w:t>
      </w:r>
      <w:r w:rsidR="00AF48EF" w:rsidRPr="005936C2">
        <w:t>ability</w:t>
      </w:r>
      <w:r w:rsidRPr="005936C2">
        <w:t xml:space="preserve"> to op</w:t>
      </w:r>
      <w:r w:rsidR="00C13FC1" w:rsidRPr="005936C2">
        <w:t xml:space="preserve">en </w:t>
      </w:r>
      <w:r w:rsidR="00C13FC1" w:rsidRPr="005936C2">
        <w:rPr>
          <w:b/>
        </w:rPr>
        <w:t>/dev/mbox_2</w:t>
      </w:r>
      <w:r w:rsidR="00C13FC1" w:rsidRPr="005936C2">
        <w:t xml:space="preserve"> in RW mode.</w:t>
      </w:r>
    </w:p>
    <w:p w14:paraId="6FCA416F" w14:textId="17269824" w:rsidR="00C13FC1" w:rsidRPr="005936C2" w:rsidRDefault="005936C2" w:rsidP="00C13FC1">
      <w:r w:rsidRPr="005936C2">
        <w:t xml:space="preserve">The task then sleeps for the user specified time and then </w:t>
      </w:r>
      <w:r w:rsidR="00C13FC1" w:rsidRPr="005936C2">
        <w:t>write</w:t>
      </w:r>
      <w:r w:rsidRPr="005936C2">
        <w:t xml:space="preserve">s </w:t>
      </w:r>
      <w:r w:rsidR="00C13FC1" w:rsidRPr="005936C2">
        <w:t>to</w:t>
      </w:r>
      <w:r w:rsidRPr="005936C2">
        <w:t xml:space="preserve"> the shared memory area the specified number of bytes.</w:t>
      </w:r>
    </w:p>
    <w:p w14:paraId="552B3992" w14:textId="52BD1E84" w:rsidR="00C13FC1" w:rsidRDefault="00E56847" w:rsidP="005936C2">
      <w:r>
        <w:t>Again, the i</w:t>
      </w:r>
      <w:r w:rsidR="005936C2" w:rsidRPr="005936C2">
        <w:t>n linux t</w:t>
      </w:r>
      <w:r w:rsidR="00C13FC1" w:rsidRPr="005936C2">
        <w:t xml:space="preserve">he first </w:t>
      </w:r>
      <w:r w:rsidR="005936C2" w:rsidRPr="005936C2">
        <w:t>four</w:t>
      </w:r>
      <w:r w:rsidR="00C13FC1" w:rsidRPr="005936C2">
        <w:t xml:space="preserve"> bytes of IPCM </w:t>
      </w:r>
      <w:r w:rsidR="005936C2" w:rsidRPr="005936C2">
        <w:t xml:space="preserve">(the first data register) </w:t>
      </w:r>
      <w:r w:rsidR="00D30EEF">
        <w:t xml:space="preserve">is </w:t>
      </w:r>
      <w:r w:rsidR="00C13FC1" w:rsidRPr="005936C2">
        <w:t>used for Core ID</w:t>
      </w:r>
      <w:r w:rsidR="00D30EEF">
        <w:t>#</w:t>
      </w:r>
      <w:r w:rsidR="00C13FC1" w:rsidRPr="005936C2">
        <w:t>.</w:t>
      </w:r>
      <w:r w:rsidR="005936C2" w:rsidRPr="005936C2">
        <w:t xml:space="preserve"> The main application then </w:t>
      </w:r>
      <w:r w:rsidR="00AF48EF" w:rsidRPr="005936C2">
        <w:t xml:space="preserve">fills </w:t>
      </w:r>
      <w:r w:rsidR="00C13FC1" w:rsidRPr="005936C2">
        <w:t>IPCM data register</w:t>
      </w:r>
      <w:r w:rsidR="00D30EEF">
        <w:t>s</w:t>
      </w:r>
      <w:r w:rsidR="00C13FC1" w:rsidRPr="005936C2">
        <w:t xml:space="preserve"> </w:t>
      </w:r>
      <w:r w:rsidR="00D30EEF" w:rsidRPr="005936C2">
        <w:t xml:space="preserve">#1 and #2 </w:t>
      </w:r>
      <w:r w:rsidR="00C13FC1" w:rsidRPr="005936C2">
        <w:t xml:space="preserve">with </w:t>
      </w:r>
      <w:r w:rsidR="005936C2" w:rsidRPr="005936C2">
        <w:t xml:space="preserve">a </w:t>
      </w:r>
      <w:proofErr w:type="gramStart"/>
      <w:r w:rsidR="00D30EEF">
        <w:t>never ending</w:t>
      </w:r>
      <w:proofErr w:type="gramEnd"/>
      <w:r w:rsidR="00D30EEF">
        <w:t xml:space="preserve"> enumeration sequence </w:t>
      </w:r>
      <w:r w:rsidR="005936C2" w:rsidRPr="005936C2">
        <w:t xml:space="preserve">so as to to easily </w:t>
      </w:r>
      <w:r w:rsidR="00C13FC1" w:rsidRPr="005936C2">
        <w:t xml:space="preserve">verify consistency on </w:t>
      </w:r>
      <w:r w:rsidR="00D30EEF">
        <w:t xml:space="preserve">the </w:t>
      </w:r>
      <w:r w:rsidR="00C13FC1" w:rsidRPr="005936C2">
        <w:t>M3 side</w:t>
      </w:r>
      <w:r w:rsidR="005936C2" w:rsidRPr="005936C2">
        <w:t>.</w:t>
      </w:r>
    </w:p>
    <w:p w14:paraId="4790A8EC" w14:textId="77777777" w:rsidR="00A75A68" w:rsidRPr="00A75A68" w:rsidRDefault="00A75A68" w:rsidP="00A75A68"/>
    <w:bookmarkEnd w:id="34"/>
    <w:p w14:paraId="2076DE57" w14:textId="77777777" w:rsidR="003862F0" w:rsidRPr="0031195C" w:rsidRDefault="003862F0" w:rsidP="0031195C">
      <w:pPr>
        <w:pStyle w:val="BodyText"/>
      </w:pPr>
      <w:r>
        <w:br w:type="page"/>
      </w:r>
    </w:p>
    <w:p w14:paraId="5B71501F" w14:textId="6F8A1C91" w:rsidR="00352C08" w:rsidRDefault="00352C08" w:rsidP="00352C08">
      <w:pPr>
        <w:pStyle w:val="websiteandsupport"/>
      </w:pPr>
      <w:r>
        <w:lastRenderedPageBreak/>
        <w:t>Website and</w:t>
      </w:r>
      <w:r w:rsidR="001D57FE">
        <w:t xml:space="preserve"> Support</w:t>
      </w:r>
    </w:p>
    <w:p w14:paraId="251B98EB" w14:textId="77777777" w:rsidR="00352C08" w:rsidRDefault="00352C08" w:rsidP="00352C08">
      <w:pPr>
        <w:pStyle w:val="Level1ordered"/>
      </w:pPr>
      <w:r>
        <w:t>Renesas Electronics Website</w:t>
      </w:r>
    </w:p>
    <w:p w14:paraId="2EC6392D" w14:textId="42254FA8" w:rsidR="001D57FE" w:rsidRPr="001D57FE" w:rsidRDefault="005C2418" w:rsidP="001D57FE">
      <w:pPr>
        <w:pStyle w:val="Level1cont"/>
      </w:pPr>
      <w:hyperlink r:id="rId10" w:history="1">
        <w:r w:rsidR="00352C08">
          <w:rPr>
            <w:rStyle w:val="Hyperlink"/>
          </w:rPr>
          <w:t>http://www.renesas.com/</w:t>
        </w:r>
      </w:hyperlink>
      <w:r w:rsidR="001D57FE">
        <w:rPr>
          <w:rStyle w:val="Hyperlink"/>
        </w:rPr>
        <w:br/>
      </w:r>
      <w:hyperlink r:id="rId11" w:history="1">
        <w:r w:rsidR="001D57FE" w:rsidRPr="001D57FE">
          <w:rPr>
            <w:color w:val="0000FF"/>
            <w:u w:val="single"/>
          </w:rPr>
          <w:t>RZ/N1-1 homepage</w:t>
        </w:r>
      </w:hyperlink>
      <w:r w:rsidR="001D57FE">
        <w:br/>
      </w:r>
      <w:hyperlink r:id="rId12" w:history="1">
        <w:r w:rsidR="00C40626">
          <w:rPr>
            <w:rStyle w:val="Hyperlink"/>
          </w:rPr>
          <w:t xml:space="preserve">RZN1 </w:t>
        </w:r>
        <w:r w:rsidR="001A7F93">
          <w:rPr>
            <w:rStyle w:val="Hyperlink"/>
          </w:rPr>
          <w:t>DVD</w:t>
        </w:r>
      </w:hyperlink>
    </w:p>
    <w:p w14:paraId="058C49F8" w14:textId="77777777" w:rsidR="00352C08" w:rsidRDefault="00352C08" w:rsidP="00352C08">
      <w:pPr>
        <w:pStyle w:val="listend"/>
      </w:pPr>
    </w:p>
    <w:p w14:paraId="71FE61AB" w14:textId="77777777" w:rsidR="00352C08" w:rsidRDefault="00352C08" w:rsidP="00352C08">
      <w:pPr>
        <w:pStyle w:val="Level1ordered"/>
      </w:pPr>
      <w:r>
        <w:t>Inquiries</w:t>
      </w:r>
    </w:p>
    <w:p w14:paraId="46F5CE43" w14:textId="2C6DBAFF" w:rsidR="00352C08" w:rsidRPr="00960398" w:rsidRDefault="005C2418" w:rsidP="00352C08">
      <w:pPr>
        <w:pStyle w:val="Level1cont"/>
      </w:pPr>
      <w:hyperlink r:id="rId13" w:history="1">
        <w:r w:rsidR="00352C08" w:rsidRPr="00960398">
          <w:rPr>
            <w:rStyle w:val="Hyperlink"/>
          </w:rPr>
          <w:t>http://www.renesas.com/contact/</w:t>
        </w:r>
      </w:hyperlink>
    </w:p>
    <w:p w14:paraId="5EF6C4F8" w14:textId="77777777" w:rsidR="00352C08" w:rsidRDefault="00352C08" w:rsidP="00352C08">
      <w:pPr>
        <w:pStyle w:val="listend"/>
      </w:pPr>
    </w:p>
    <w:p w14:paraId="3BEF35C3" w14:textId="77777777" w:rsidR="00352C08" w:rsidRDefault="00352C08" w:rsidP="00352C08">
      <w:pPr>
        <w:pStyle w:val="Space"/>
      </w:pPr>
    </w:p>
    <w:p w14:paraId="62EE413F" w14:textId="77777777" w:rsidR="00352C08" w:rsidRDefault="00352C08" w:rsidP="00352C08">
      <w:pPr>
        <w:pStyle w:val="Space"/>
      </w:pPr>
    </w:p>
    <w:p w14:paraId="6949EBB2" w14:textId="77777777" w:rsidR="00352C08" w:rsidRDefault="00352C08" w:rsidP="00352C08">
      <w:pPr>
        <w:pStyle w:val="Space"/>
      </w:pPr>
    </w:p>
    <w:p w14:paraId="53E3F563" w14:textId="77777777" w:rsidR="00352C08" w:rsidRDefault="00352C08" w:rsidP="00352C08">
      <w:pPr>
        <w:pStyle w:val="Space"/>
      </w:pPr>
    </w:p>
    <w:p w14:paraId="6B49BC1E" w14:textId="77777777" w:rsidR="00352C08" w:rsidRDefault="00352C08" w:rsidP="00352C08">
      <w:pPr>
        <w:pStyle w:val="Space"/>
      </w:pPr>
    </w:p>
    <w:p w14:paraId="06C2ACFC" w14:textId="77777777" w:rsidR="00352C08" w:rsidRDefault="00352C08" w:rsidP="00352C08">
      <w:pPr>
        <w:pStyle w:val="Space"/>
      </w:pPr>
    </w:p>
    <w:p w14:paraId="7572EA2E" w14:textId="77777777" w:rsidR="00352C08" w:rsidRDefault="00352C08" w:rsidP="00352C08">
      <w:pPr>
        <w:pStyle w:val="Space"/>
      </w:pPr>
    </w:p>
    <w:p w14:paraId="548ECE1C" w14:textId="77777777" w:rsidR="00352C08" w:rsidRDefault="00352C08" w:rsidP="00352C08">
      <w:pPr>
        <w:pStyle w:val="Space"/>
      </w:pPr>
    </w:p>
    <w:p w14:paraId="0585FB7E" w14:textId="77777777" w:rsidR="00352C08" w:rsidRDefault="00352C08" w:rsidP="00352C08">
      <w:pPr>
        <w:pStyle w:val="Space"/>
      </w:pPr>
    </w:p>
    <w:p w14:paraId="000DB2CC" w14:textId="77777777" w:rsidR="00352C08" w:rsidRDefault="00352C08" w:rsidP="00352C08">
      <w:pPr>
        <w:pStyle w:val="Space"/>
      </w:pPr>
    </w:p>
    <w:p w14:paraId="2890DB0E" w14:textId="77777777" w:rsidR="00352C08" w:rsidRDefault="00352C08" w:rsidP="00352C08">
      <w:pPr>
        <w:pStyle w:val="Space"/>
      </w:pPr>
    </w:p>
    <w:p w14:paraId="58308299" w14:textId="77777777" w:rsidR="00352C08" w:rsidRDefault="00352C08" w:rsidP="00352C08">
      <w:pPr>
        <w:pStyle w:val="Space"/>
      </w:pPr>
    </w:p>
    <w:p w14:paraId="580F1F3E" w14:textId="77777777" w:rsidR="00352C08" w:rsidRDefault="00352C08" w:rsidP="00352C08">
      <w:pPr>
        <w:pStyle w:val="Space"/>
      </w:pPr>
    </w:p>
    <w:p w14:paraId="572E6A6F" w14:textId="77777777" w:rsidR="00352C08" w:rsidRDefault="00352C08" w:rsidP="00352C08">
      <w:pPr>
        <w:pStyle w:val="Space"/>
      </w:pPr>
    </w:p>
    <w:p w14:paraId="2AB60728" w14:textId="77777777" w:rsidR="00352C08" w:rsidRDefault="00352C08" w:rsidP="00352C08">
      <w:pPr>
        <w:pStyle w:val="Space"/>
      </w:pPr>
    </w:p>
    <w:p w14:paraId="243D536A" w14:textId="22D48E8A" w:rsidR="00352C08" w:rsidRDefault="00352C08" w:rsidP="00352C08">
      <w:pPr>
        <w:pStyle w:val="Space"/>
      </w:pPr>
    </w:p>
    <w:p w14:paraId="4F6CFD14" w14:textId="2FC1F0BE" w:rsidR="000864AE" w:rsidRDefault="000864AE" w:rsidP="000864AE"/>
    <w:p w14:paraId="3E3D6484" w14:textId="52CFA543" w:rsidR="000864AE" w:rsidRDefault="000864AE" w:rsidP="000864AE"/>
    <w:p w14:paraId="0303CDB1" w14:textId="76E71839" w:rsidR="00776E43" w:rsidRDefault="00776E43" w:rsidP="000864AE"/>
    <w:p w14:paraId="1A9932A7" w14:textId="0238F289" w:rsidR="00776E43" w:rsidRDefault="00776E43" w:rsidP="000864AE"/>
    <w:p w14:paraId="5DBD1848" w14:textId="3A5969EF" w:rsidR="00776E43" w:rsidRDefault="00776E43" w:rsidP="000864AE"/>
    <w:p w14:paraId="1341D643" w14:textId="5FC5730C" w:rsidR="00776E43" w:rsidRDefault="00776E43" w:rsidP="000864AE"/>
    <w:p w14:paraId="552646F5" w14:textId="77777777" w:rsidR="00776E43" w:rsidRDefault="00776E43" w:rsidP="000864AE"/>
    <w:p w14:paraId="3001FD4B" w14:textId="0E09A5E7" w:rsidR="000864AE" w:rsidRDefault="000864AE" w:rsidP="000864AE"/>
    <w:p w14:paraId="232E4CE3" w14:textId="5D91C5D1" w:rsidR="000864AE" w:rsidRDefault="000864AE" w:rsidP="000864AE"/>
    <w:p w14:paraId="3C5EB9EB" w14:textId="323B1AD0" w:rsidR="000864AE" w:rsidRDefault="000864AE" w:rsidP="000864AE"/>
    <w:p w14:paraId="20806E1D" w14:textId="3C4C2F6C" w:rsidR="000864AE" w:rsidRDefault="000864AE" w:rsidP="000864AE"/>
    <w:p w14:paraId="51C42570" w14:textId="77777777" w:rsidR="000864AE" w:rsidRPr="000864AE" w:rsidRDefault="000864AE" w:rsidP="000864AE"/>
    <w:p w14:paraId="5FB5C0BA" w14:textId="77777777" w:rsidR="00352C08" w:rsidRDefault="00352C08" w:rsidP="00352C08">
      <w:pPr>
        <w:pStyle w:val="Space"/>
      </w:pPr>
    </w:p>
    <w:p w14:paraId="5AAF9AC0" w14:textId="77777777" w:rsidR="00352C08" w:rsidRDefault="00352C08" w:rsidP="00352C08">
      <w:pPr>
        <w:pStyle w:val="Space"/>
      </w:pPr>
    </w:p>
    <w:p w14:paraId="1DD0A945" w14:textId="77777777" w:rsidR="00352C08" w:rsidRDefault="00352C08" w:rsidP="00352C08">
      <w:pPr>
        <w:pStyle w:val="Space"/>
      </w:pPr>
    </w:p>
    <w:p w14:paraId="68FA76A8" w14:textId="77777777" w:rsidR="00352C08" w:rsidRDefault="00352C08" w:rsidP="00352C08">
      <w:pPr>
        <w:pStyle w:val="Space"/>
      </w:pPr>
    </w:p>
    <w:p w14:paraId="6BA70CE1" w14:textId="77777777" w:rsidR="00352C08" w:rsidRDefault="00352C08" w:rsidP="00352C08">
      <w:pPr>
        <w:pStyle w:val="Space"/>
      </w:pPr>
    </w:p>
    <w:p w14:paraId="02A60BA1" w14:textId="77777777" w:rsidR="00352C08" w:rsidRDefault="00352C08" w:rsidP="00352C08">
      <w:pPr>
        <w:pStyle w:val="Space"/>
      </w:pPr>
    </w:p>
    <w:p w14:paraId="7B209046" w14:textId="77777777" w:rsidR="00352C08" w:rsidRDefault="00352C08" w:rsidP="00352C08">
      <w:pPr>
        <w:pStyle w:val="note"/>
      </w:pPr>
      <w:r>
        <w:t>All trademarks and registered trademarks are the property of their respective owners.</w:t>
      </w:r>
    </w:p>
    <w:p w14:paraId="2B4BB44F" w14:textId="77777777" w:rsidR="00352C08" w:rsidRDefault="00352C08" w:rsidP="00352C08">
      <w:pPr>
        <w:pStyle w:val="noframe"/>
        <w:sectPr w:rsidR="00352C08" w:rsidSect="00936D3B">
          <w:headerReference w:type="default" r:id="rId14"/>
          <w:footerReference w:type="default" r:id="rId15"/>
          <w:headerReference w:type="first" r:id="rId16"/>
          <w:footerReference w:type="first" r:id="rId17"/>
          <w:pgSz w:w="11907" w:h="16840" w:code="9"/>
          <w:pgMar w:top="567" w:right="1134" w:bottom="567" w:left="1134" w:header="851" w:footer="567" w:gutter="0"/>
          <w:cols w:space="360"/>
          <w:titlePg/>
        </w:sectPr>
      </w:pPr>
    </w:p>
    <w:p w14:paraId="1250FD50" w14:textId="77777777" w:rsidR="00352C08" w:rsidRDefault="00352C08" w:rsidP="00352C08">
      <w:pPr>
        <w:pStyle w:val="revisionhistory"/>
      </w:pPr>
      <w:r>
        <w:lastRenderedPageBreak/>
        <w:t xml:space="preserve">Revision </w:t>
      </w:r>
      <w:r>
        <w:rPr>
          <w:rFonts w:hint="eastAsia"/>
        </w:rPr>
        <w:t>History</w:t>
      </w:r>
    </w:p>
    <w:tbl>
      <w:tblPr>
        <w:tblW w:w="9808" w:type="dxa"/>
        <w:tblLayout w:type="fixed"/>
        <w:tblCellMar>
          <w:left w:w="99" w:type="dxa"/>
          <w:right w:w="99" w:type="dxa"/>
        </w:tblCellMar>
        <w:tblLook w:val="0000" w:firstRow="0" w:lastRow="0" w:firstColumn="0" w:lastColumn="0" w:noHBand="0" w:noVBand="0"/>
      </w:tblPr>
      <w:tblGrid>
        <w:gridCol w:w="1130"/>
        <w:gridCol w:w="1691"/>
        <w:gridCol w:w="779"/>
        <w:gridCol w:w="6208"/>
      </w:tblGrid>
      <w:tr w:rsidR="00352C08" w14:paraId="7344CCF8" w14:textId="77777777" w:rsidTr="00352C08">
        <w:trPr>
          <w:cantSplit/>
        </w:trPr>
        <w:tc>
          <w:tcPr>
            <w:tcW w:w="1130" w:type="dxa"/>
            <w:vMerge w:val="restart"/>
            <w:tcBorders>
              <w:bottom w:val="single" w:sz="8" w:space="0" w:color="auto"/>
            </w:tcBorders>
            <w:vAlign w:val="bottom"/>
          </w:tcPr>
          <w:p w14:paraId="4812ABE5" w14:textId="77777777" w:rsidR="00352C08" w:rsidRDefault="00352C08" w:rsidP="00825EAA">
            <w:pPr>
              <w:pStyle w:val="tablehead"/>
            </w:pPr>
            <w:r>
              <w:rPr>
                <w:rFonts w:hint="eastAsia"/>
              </w:rPr>
              <w:t>Rev.</w:t>
            </w:r>
          </w:p>
        </w:tc>
        <w:tc>
          <w:tcPr>
            <w:tcW w:w="1691" w:type="dxa"/>
            <w:vMerge w:val="restart"/>
            <w:tcBorders>
              <w:bottom w:val="single" w:sz="8" w:space="0" w:color="auto"/>
            </w:tcBorders>
            <w:vAlign w:val="bottom"/>
          </w:tcPr>
          <w:p w14:paraId="0F595520" w14:textId="77777777" w:rsidR="00352C08" w:rsidRDefault="00352C08" w:rsidP="00825EAA">
            <w:pPr>
              <w:pStyle w:val="tablehead"/>
            </w:pPr>
            <w:r>
              <w:rPr>
                <w:rFonts w:hint="eastAsia"/>
              </w:rPr>
              <w:t>Date</w:t>
            </w:r>
          </w:p>
        </w:tc>
        <w:tc>
          <w:tcPr>
            <w:tcW w:w="6987" w:type="dxa"/>
            <w:gridSpan w:val="2"/>
            <w:tcBorders>
              <w:bottom w:val="single" w:sz="8" w:space="0" w:color="auto"/>
            </w:tcBorders>
            <w:vAlign w:val="bottom"/>
          </w:tcPr>
          <w:p w14:paraId="7123536F" w14:textId="77777777" w:rsidR="00352C08" w:rsidRDefault="00352C08" w:rsidP="00825EAA">
            <w:pPr>
              <w:pStyle w:val="tablehead"/>
            </w:pPr>
            <w:r>
              <w:rPr>
                <w:rFonts w:hint="eastAsia"/>
              </w:rPr>
              <w:t>Description</w:t>
            </w:r>
          </w:p>
        </w:tc>
      </w:tr>
      <w:tr w:rsidR="00352C08" w14:paraId="6518D840" w14:textId="77777777" w:rsidTr="00C256B5">
        <w:trPr>
          <w:cantSplit/>
        </w:trPr>
        <w:tc>
          <w:tcPr>
            <w:tcW w:w="1130" w:type="dxa"/>
            <w:vMerge/>
            <w:tcBorders>
              <w:top w:val="single" w:sz="8" w:space="0" w:color="auto"/>
              <w:bottom w:val="single" w:sz="8" w:space="0" w:color="auto"/>
            </w:tcBorders>
            <w:vAlign w:val="bottom"/>
          </w:tcPr>
          <w:p w14:paraId="31784BD8" w14:textId="77777777" w:rsidR="00352C08" w:rsidRDefault="00352C08" w:rsidP="00825EAA">
            <w:pPr>
              <w:pStyle w:val="tablehead"/>
            </w:pPr>
          </w:p>
        </w:tc>
        <w:tc>
          <w:tcPr>
            <w:tcW w:w="1691" w:type="dxa"/>
            <w:vMerge/>
            <w:tcBorders>
              <w:top w:val="single" w:sz="8" w:space="0" w:color="auto"/>
              <w:bottom w:val="single" w:sz="8" w:space="0" w:color="auto"/>
            </w:tcBorders>
            <w:vAlign w:val="bottom"/>
          </w:tcPr>
          <w:p w14:paraId="6F0259C9" w14:textId="77777777" w:rsidR="00352C08" w:rsidRDefault="00352C08" w:rsidP="00825EAA">
            <w:pPr>
              <w:pStyle w:val="tablehead"/>
            </w:pPr>
          </w:p>
        </w:tc>
        <w:tc>
          <w:tcPr>
            <w:tcW w:w="779" w:type="dxa"/>
            <w:tcBorders>
              <w:top w:val="single" w:sz="8" w:space="0" w:color="auto"/>
              <w:bottom w:val="single" w:sz="8" w:space="0" w:color="auto"/>
            </w:tcBorders>
            <w:vAlign w:val="bottom"/>
          </w:tcPr>
          <w:p w14:paraId="483B5653" w14:textId="77777777" w:rsidR="00352C08" w:rsidRDefault="00352C08" w:rsidP="00825EAA">
            <w:pPr>
              <w:pStyle w:val="tablehead"/>
            </w:pPr>
            <w:r>
              <w:rPr>
                <w:rFonts w:hint="eastAsia"/>
              </w:rPr>
              <w:t>Page</w:t>
            </w:r>
          </w:p>
        </w:tc>
        <w:tc>
          <w:tcPr>
            <w:tcW w:w="6208" w:type="dxa"/>
            <w:tcBorders>
              <w:top w:val="single" w:sz="8" w:space="0" w:color="auto"/>
              <w:bottom w:val="single" w:sz="8" w:space="0" w:color="auto"/>
            </w:tcBorders>
            <w:vAlign w:val="bottom"/>
          </w:tcPr>
          <w:p w14:paraId="276B93FB" w14:textId="77777777" w:rsidR="00352C08" w:rsidRDefault="00352C08" w:rsidP="00825EAA">
            <w:pPr>
              <w:pStyle w:val="tablehead"/>
            </w:pPr>
            <w:r>
              <w:rPr>
                <w:rFonts w:hint="eastAsia"/>
              </w:rPr>
              <w:t>Summary</w:t>
            </w:r>
          </w:p>
        </w:tc>
      </w:tr>
      <w:tr w:rsidR="00352C08" w14:paraId="5B85CAF0" w14:textId="77777777" w:rsidTr="00C256B5">
        <w:tc>
          <w:tcPr>
            <w:tcW w:w="1130" w:type="dxa"/>
            <w:tcBorders>
              <w:top w:val="single" w:sz="4" w:space="0" w:color="auto"/>
              <w:bottom w:val="single" w:sz="4" w:space="0" w:color="auto"/>
            </w:tcBorders>
          </w:tcPr>
          <w:p w14:paraId="052D07D0" w14:textId="38A42106" w:rsidR="00352C08" w:rsidRDefault="0083258A" w:rsidP="00352C08">
            <w:pPr>
              <w:pStyle w:val="tablebody"/>
            </w:pPr>
            <w:r>
              <w:t>0.90</w:t>
            </w:r>
          </w:p>
        </w:tc>
        <w:tc>
          <w:tcPr>
            <w:tcW w:w="1691" w:type="dxa"/>
            <w:tcBorders>
              <w:top w:val="single" w:sz="4" w:space="0" w:color="auto"/>
              <w:bottom w:val="single" w:sz="4" w:space="0" w:color="auto"/>
            </w:tcBorders>
          </w:tcPr>
          <w:p w14:paraId="2B917401" w14:textId="306E7D71" w:rsidR="00352C08" w:rsidRDefault="00D16124" w:rsidP="00352C08">
            <w:pPr>
              <w:pStyle w:val="tablebody"/>
            </w:pPr>
            <w:r>
              <w:t>Jun</w:t>
            </w:r>
            <w:r w:rsidR="00F14F07">
              <w:t xml:space="preserve"> </w:t>
            </w:r>
            <w:r w:rsidR="00776E43">
              <w:t>1</w:t>
            </w:r>
            <w:r w:rsidR="00F14F07">
              <w:t>, 20</w:t>
            </w:r>
            <w:r>
              <w:t>20</w:t>
            </w:r>
          </w:p>
        </w:tc>
        <w:tc>
          <w:tcPr>
            <w:tcW w:w="779" w:type="dxa"/>
            <w:tcBorders>
              <w:top w:val="single" w:sz="4" w:space="0" w:color="auto"/>
              <w:bottom w:val="single" w:sz="4" w:space="0" w:color="auto"/>
            </w:tcBorders>
          </w:tcPr>
          <w:p w14:paraId="061C221C" w14:textId="77777777" w:rsidR="00352C08" w:rsidRDefault="00352C08" w:rsidP="00352C08">
            <w:pPr>
              <w:pStyle w:val="tablebody"/>
            </w:pPr>
          </w:p>
        </w:tc>
        <w:tc>
          <w:tcPr>
            <w:tcW w:w="6208" w:type="dxa"/>
            <w:tcBorders>
              <w:top w:val="single" w:sz="4" w:space="0" w:color="auto"/>
              <w:bottom w:val="single" w:sz="4" w:space="0" w:color="auto"/>
            </w:tcBorders>
          </w:tcPr>
          <w:p w14:paraId="5FBFC8C3" w14:textId="382E58F5" w:rsidR="00A6190C" w:rsidRPr="00E1147A" w:rsidRDefault="00D16124" w:rsidP="00352C08">
            <w:pPr>
              <w:pStyle w:val="tablebody"/>
            </w:pPr>
            <w:r>
              <w:t>First version.</w:t>
            </w:r>
          </w:p>
        </w:tc>
      </w:tr>
      <w:tr w:rsidR="00F14F07" w14:paraId="34D5CDA3" w14:textId="77777777" w:rsidTr="00C256B5">
        <w:tc>
          <w:tcPr>
            <w:tcW w:w="1130" w:type="dxa"/>
            <w:tcBorders>
              <w:top w:val="single" w:sz="4" w:space="0" w:color="auto"/>
              <w:bottom w:val="single" w:sz="4" w:space="0" w:color="auto"/>
            </w:tcBorders>
          </w:tcPr>
          <w:p w14:paraId="36C74935" w14:textId="4A9CBFBE" w:rsidR="00F14F07" w:rsidRDefault="00F14F07" w:rsidP="00352C08">
            <w:pPr>
              <w:pStyle w:val="tablebody"/>
            </w:pPr>
          </w:p>
        </w:tc>
        <w:tc>
          <w:tcPr>
            <w:tcW w:w="1691" w:type="dxa"/>
            <w:tcBorders>
              <w:top w:val="single" w:sz="4" w:space="0" w:color="auto"/>
              <w:bottom w:val="single" w:sz="4" w:space="0" w:color="auto"/>
            </w:tcBorders>
          </w:tcPr>
          <w:p w14:paraId="16503EF0" w14:textId="16D37E30" w:rsidR="00F14F07" w:rsidRDefault="00F14F07" w:rsidP="00352C08">
            <w:pPr>
              <w:pStyle w:val="tablebody"/>
            </w:pPr>
          </w:p>
        </w:tc>
        <w:tc>
          <w:tcPr>
            <w:tcW w:w="779" w:type="dxa"/>
            <w:tcBorders>
              <w:top w:val="single" w:sz="4" w:space="0" w:color="auto"/>
              <w:bottom w:val="single" w:sz="4" w:space="0" w:color="auto"/>
            </w:tcBorders>
          </w:tcPr>
          <w:p w14:paraId="1F8B3802" w14:textId="77777777" w:rsidR="00F14F07" w:rsidRDefault="00F14F07" w:rsidP="00352C08">
            <w:pPr>
              <w:pStyle w:val="tablebody"/>
            </w:pPr>
          </w:p>
        </w:tc>
        <w:tc>
          <w:tcPr>
            <w:tcW w:w="6208" w:type="dxa"/>
            <w:tcBorders>
              <w:top w:val="single" w:sz="4" w:space="0" w:color="auto"/>
              <w:bottom w:val="single" w:sz="4" w:space="0" w:color="auto"/>
            </w:tcBorders>
          </w:tcPr>
          <w:p w14:paraId="3AF06EC2" w14:textId="6F90888D" w:rsidR="00F14F07" w:rsidRDefault="00F14F07" w:rsidP="00352C08">
            <w:pPr>
              <w:pStyle w:val="tablebody"/>
            </w:pPr>
          </w:p>
        </w:tc>
      </w:tr>
    </w:tbl>
    <w:p w14:paraId="40EDD805" w14:textId="77777777" w:rsidR="00352C08" w:rsidRPr="00CE159B" w:rsidRDefault="00352C08" w:rsidP="00352C08">
      <w:pPr>
        <w:pStyle w:val="Nonumberheading1"/>
        <w:rPr>
          <w:sz w:val="23"/>
          <w:szCs w:val="23"/>
        </w:rPr>
      </w:pPr>
      <w:r>
        <w:br w:type="page"/>
      </w:r>
      <w:r w:rsidRPr="007526A2">
        <w:rPr>
          <w:sz w:val="21"/>
          <w:szCs w:val="23"/>
        </w:rPr>
        <w:lastRenderedPageBreak/>
        <w:t>General Precautions in the Handling of Microprocessing</w:t>
      </w:r>
      <w:r w:rsidRPr="007526A2">
        <w:rPr>
          <w:rFonts w:hint="eastAsia"/>
          <w:sz w:val="21"/>
          <w:szCs w:val="23"/>
        </w:rPr>
        <w:t xml:space="preserve"> </w:t>
      </w:r>
      <w:r w:rsidRPr="007526A2">
        <w:rPr>
          <w:sz w:val="21"/>
          <w:szCs w:val="23"/>
        </w:rPr>
        <w:t>Unit and Microcontroller Unit Products</w:t>
      </w:r>
    </w:p>
    <w:p w14:paraId="7F851912" w14:textId="77777777" w:rsidR="00352C08" w:rsidRDefault="00352C08" w:rsidP="00352C08">
      <w:pPr>
        <w:pStyle w:val="listend"/>
      </w:pPr>
    </w:p>
    <w:p w14:paraId="301FBEE7" w14:textId="77777777" w:rsidR="00352C08" w:rsidRDefault="00352C08" w:rsidP="00352C08">
      <w:r w:rsidRPr="00C80303">
        <w:t xml:space="preserve">The following usage notes are applicable to all </w:t>
      </w:r>
      <w:r>
        <w:t>M</w:t>
      </w:r>
      <w:r w:rsidRPr="00000923">
        <w:t>icroprocess</w:t>
      </w:r>
      <w:r>
        <w:t>ing unit and M</w:t>
      </w:r>
      <w:r w:rsidRPr="00000923">
        <w:t>icrocontroller</w:t>
      </w:r>
      <w:r>
        <w:t xml:space="preserve"> unit</w:t>
      </w:r>
      <w:r w:rsidRPr="00C80303">
        <w:t xml:space="preserve"> </w:t>
      </w:r>
      <w:r>
        <w:t xml:space="preserve">products </w:t>
      </w:r>
      <w:r w:rsidRPr="00C80303">
        <w:t xml:space="preserve">from Renesas. For detailed usage notes on the products covered by this </w:t>
      </w:r>
      <w:r>
        <w:rPr>
          <w:rFonts w:hint="eastAsia"/>
        </w:rPr>
        <w:t>document,</w:t>
      </w:r>
      <w:r w:rsidRPr="00C80303">
        <w:t xml:space="preserve"> refer to the relevant sections of the </w:t>
      </w:r>
      <w:r>
        <w:rPr>
          <w:rFonts w:hint="eastAsia"/>
        </w:rPr>
        <w:t>document as well as any technical updates that have been issued for the products.</w:t>
      </w:r>
    </w:p>
    <w:p w14:paraId="4CEB6508" w14:textId="77777777" w:rsidR="00352C08" w:rsidRDefault="00352C08" w:rsidP="00352C08">
      <w:pPr>
        <w:pStyle w:val="listend"/>
      </w:pPr>
    </w:p>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9"/>
      </w:tblGrid>
      <w:tr w:rsidR="00352C08" w14:paraId="03B7706A" w14:textId="77777777" w:rsidTr="00825EAA">
        <w:tc>
          <w:tcPr>
            <w:tcW w:w="9720" w:type="dxa"/>
            <w:tcMar>
              <w:top w:w="170" w:type="dxa"/>
              <w:left w:w="170" w:type="dxa"/>
              <w:bottom w:w="170" w:type="dxa"/>
              <w:right w:w="170" w:type="dxa"/>
            </w:tcMar>
          </w:tcPr>
          <w:p w14:paraId="7D8FB7D3" w14:textId="77777777" w:rsidR="00352C08" w:rsidRDefault="00352C08" w:rsidP="00825EAA">
            <w:pPr>
              <w:pStyle w:val="Level1ordered"/>
              <w:spacing w:after="40" w:line="260" w:lineRule="exact"/>
              <w:rPr>
                <w:rFonts w:ascii="Arial" w:hAnsi="Arial" w:cs="Arial"/>
              </w:rPr>
            </w:pPr>
            <w:r>
              <w:rPr>
                <w:rFonts w:ascii="Arial" w:hAnsi="Arial" w:cs="Arial"/>
              </w:rPr>
              <w:t xml:space="preserve">1. </w:t>
            </w:r>
            <w:r>
              <w:rPr>
                <w:rFonts w:ascii="Arial" w:hAnsi="Arial" w:cs="Arial"/>
              </w:rPr>
              <w:tab/>
              <w:t>Handling of Unused Pins</w:t>
            </w:r>
          </w:p>
          <w:p w14:paraId="0D8C0447" w14:textId="77777777" w:rsidR="00352C08" w:rsidRDefault="00352C08" w:rsidP="00825EAA">
            <w:pPr>
              <w:pStyle w:val="Level1cont"/>
              <w:spacing w:after="40" w:line="260" w:lineRule="exact"/>
              <w:rPr>
                <w:rFonts w:ascii="Arial" w:hAnsi="Arial" w:cs="Arial"/>
              </w:rPr>
            </w:pPr>
            <w:r>
              <w:rPr>
                <w:rFonts w:ascii="Arial" w:hAnsi="Arial" w:cs="Arial"/>
              </w:rPr>
              <w:t xml:space="preserve">Handle unused pins in </w:t>
            </w:r>
            <w:r w:rsidRPr="006162CD">
              <w:rPr>
                <w:rFonts w:ascii="Arial" w:hAnsi="Arial" w:cs="Arial"/>
              </w:rPr>
              <w:t>accordance</w:t>
            </w:r>
            <w:r>
              <w:rPr>
                <w:rFonts w:ascii="Arial" w:hAnsi="Arial" w:cs="Arial"/>
              </w:rPr>
              <w:t xml:space="preserve"> with the directions given under Handling of Unused Pins in the manual.</w:t>
            </w:r>
          </w:p>
          <w:p w14:paraId="4F8CDD8D"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 xml:space="preserve">The input pins of CMOS products are generally in the high-impedance state. In operation with </w:t>
            </w:r>
            <w:r>
              <w:rPr>
                <w:rFonts w:ascii="Arial" w:hAnsi="Arial" w:cs="Arial" w:hint="eastAsia"/>
              </w:rPr>
              <w:t xml:space="preserve">an </w:t>
            </w:r>
            <w:r>
              <w:rPr>
                <w:rFonts w:ascii="Arial" w:hAnsi="Arial" w:cs="Arial"/>
              </w:rPr>
              <w:t>unused pin in the open-circuit state, extra electromagnetic noise is induced in the vicinity of LSI, an associated shoot-through current flows internally, and malfunctions occur due to the false recognition of the pin state as an input signal become possible. Unused pins should be handled as described under Handling of Unused Pins in the manual.</w:t>
            </w:r>
          </w:p>
          <w:p w14:paraId="6A1C482E" w14:textId="77777777" w:rsidR="00352C08" w:rsidRDefault="00352C08" w:rsidP="00825EAA">
            <w:pPr>
              <w:pStyle w:val="Level1ordered"/>
              <w:spacing w:after="40" w:line="260" w:lineRule="exact"/>
              <w:rPr>
                <w:rFonts w:ascii="Arial" w:hAnsi="Arial" w:cs="Arial"/>
              </w:rPr>
            </w:pPr>
            <w:r>
              <w:rPr>
                <w:rFonts w:ascii="Arial" w:hAnsi="Arial" w:cs="Arial"/>
              </w:rPr>
              <w:t xml:space="preserve">2. </w:t>
            </w:r>
            <w:r>
              <w:rPr>
                <w:rFonts w:ascii="Arial" w:hAnsi="Arial" w:cs="Arial"/>
              </w:rPr>
              <w:tab/>
              <w:t>Processing at Power-on</w:t>
            </w:r>
          </w:p>
          <w:p w14:paraId="5A0A045F" w14:textId="77777777" w:rsidR="00352C08" w:rsidRDefault="00352C08" w:rsidP="00825EAA">
            <w:pPr>
              <w:pStyle w:val="Level1cont"/>
              <w:spacing w:after="40" w:line="260" w:lineRule="exact"/>
              <w:rPr>
                <w:rFonts w:ascii="Arial" w:hAnsi="Arial" w:cs="Arial"/>
              </w:rPr>
            </w:pPr>
            <w:r>
              <w:rPr>
                <w:rFonts w:ascii="Arial" w:hAnsi="Arial" w:cs="Arial"/>
              </w:rPr>
              <w:t>The state of the product is undefined at the moment when power is supplied.</w:t>
            </w:r>
          </w:p>
          <w:p w14:paraId="4D568D6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states of internal circuits in the LSI are indeterminate and the states of register settings and pins are undefined at the moment when power is supplied.</w:t>
            </w:r>
            <w:r>
              <w:rPr>
                <w:rFonts w:ascii="Arial" w:hAnsi="Arial" w:cs="Arial"/>
              </w:rPr>
              <w:br/>
              <w:t>In a finished product where the reset signal is applied to the external reset pin, the states of pins are not guaranteed from the moment when power is supplied until the reset process is completed.</w:t>
            </w:r>
            <w:r>
              <w:rPr>
                <w:rFonts w:ascii="Arial" w:hAnsi="Arial" w:cs="Arial"/>
              </w:rPr>
              <w:br/>
              <w:t>In a similar way, the states of pins in a product that is reset by an on-chip power-on reset function are not guaranteed from the moment when power is supplied until the power reaches the level at which resetting has been specified.</w:t>
            </w:r>
          </w:p>
          <w:p w14:paraId="0C7C4B11" w14:textId="77777777" w:rsidR="00352C08" w:rsidRDefault="00352C08" w:rsidP="00825EAA">
            <w:pPr>
              <w:pStyle w:val="Level1ordered"/>
              <w:spacing w:after="40" w:line="260" w:lineRule="exact"/>
              <w:rPr>
                <w:rFonts w:ascii="Arial" w:hAnsi="Arial" w:cs="Arial"/>
              </w:rPr>
            </w:pPr>
            <w:r>
              <w:rPr>
                <w:rFonts w:ascii="Arial" w:hAnsi="Arial" w:cs="Arial"/>
              </w:rPr>
              <w:t xml:space="preserve">3. </w:t>
            </w:r>
            <w:r>
              <w:rPr>
                <w:rFonts w:ascii="Arial" w:hAnsi="Arial" w:cs="Arial"/>
              </w:rPr>
              <w:tab/>
              <w:t>Prohibition of Access to Reserved Addresses</w:t>
            </w:r>
          </w:p>
          <w:p w14:paraId="1758950F" w14:textId="77777777" w:rsidR="00352C08" w:rsidRDefault="00352C08" w:rsidP="00825EAA">
            <w:pPr>
              <w:pStyle w:val="Level1cont"/>
              <w:spacing w:after="40" w:line="260" w:lineRule="exact"/>
              <w:rPr>
                <w:rFonts w:ascii="Arial" w:hAnsi="Arial" w:cs="Arial"/>
              </w:rPr>
            </w:pPr>
            <w:r>
              <w:rPr>
                <w:rFonts w:ascii="Arial" w:hAnsi="Arial" w:cs="Arial"/>
              </w:rPr>
              <w:t>Access to reserved addresses is prohibited.</w:t>
            </w:r>
          </w:p>
          <w:p w14:paraId="3C5B17AC"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The reserved addresses are provided for the possible future expansion of functions. Do not access these addresses; the correct operation of LSI is not guaranteed if they are accessed.</w:t>
            </w:r>
          </w:p>
          <w:p w14:paraId="0DA7F64E" w14:textId="77777777" w:rsidR="00352C08" w:rsidRDefault="00352C08" w:rsidP="00825EAA">
            <w:pPr>
              <w:pStyle w:val="Level1ordered"/>
              <w:spacing w:after="40" w:line="260" w:lineRule="exact"/>
              <w:rPr>
                <w:rFonts w:ascii="Arial" w:hAnsi="Arial" w:cs="Arial"/>
              </w:rPr>
            </w:pPr>
            <w:r>
              <w:rPr>
                <w:rFonts w:ascii="Arial" w:hAnsi="Arial" w:cs="Arial"/>
              </w:rPr>
              <w:t xml:space="preserve">4. </w:t>
            </w:r>
            <w:r>
              <w:rPr>
                <w:rFonts w:ascii="Arial" w:hAnsi="Arial" w:cs="Arial"/>
              </w:rPr>
              <w:tab/>
              <w:t>Clock Signals</w:t>
            </w:r>
          </w:p>
          <w:p w14:paraId="7FA0D97C" w14:textId="77777777" w:rsidR="00352C08" w:rsidRDefault="00352C08" w:rsidP="00825EAA">
            <w:pPr>
              <w:pStyle w:val="Level1cont"/>
              <w:spacing w:after="40" w:line="260" w:lineRule="exact"/>
              <w:rPr>
                <w:rFonts w:ascii="Arial" w:hAnsi="Arial" w:cs="Arial"/>
              </w:rPr>
            </w:pPr>
            <w:r>
              <w:rPr>
                <w:rFonts w:ascii="Arial" w:hAnsi="Arial" w:cs="Arial"/>
              </w:rPr>
              <w:t>After applying a reset, only release the reset line after the operating clock signal has become stable. When switching the clock signal during program execution, wait until the target clock signal has stabilized.</w:t>
            </w:r>
          </w:p>
          <w:p w14:paraId="58C4715E"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rPr>
                <w:rFonts w:ascii="Arial" w:hAnsi="Arial" w:cs="Arial"/>
              </w:rPr>
            </w:pPr>
            <w:r>
              <w:rPr>
                <w:rFonts w:ascii="Arial" w:hAnsi="Arial" w:cs="Arial"/>
              </w:rPr>
              <w:t>When the clock signal is generated with an external resonator (or from an external oscillator) during a reset, ensure that the reset line is only released after full stabilization of the clock signal. Moreover, when switching to a clock signal produced with an external resonator (or by an external oscillator) while program execution is in progress, wait until the target clock signal is stable.</w:t>
            </w:r>
          </w:p>
          <w:p w14:paraId="033DFECA" w14:textId="77777777" w:rsidR="00352C08" w:rsidRDefault="00352C08" w:rsidP="00825EAA">
            <w:pPr>
              <w:pStyle w:val="Level1ordered"/>
              <w:spacing w:after="40" w:line="260" w:lineRule="exact"/>
              <w:rPr>
                <w:rFonts w:ascii="Arial" w:hAnsi="Arial" w:cs="Arial"/>
              </w:rPr>
            </w:pPr>
            <w:r>
              <w:rPr>
                <w:rFonts w:ascii="Arial" w:hAnsi="Arial" w:cs="Arial"/>
              </w:rPr>
              <w:t xml:space="preserve">5. </w:t>
            </w:r>
            <w:r>
              <w:rPr>
                <w:rFonts w:ascii="Arial" w:hAnsi="Arial" w:cs="Arial"/>
              </w:rPr>
              <w:tab/>
              <w:t>Differences between Products</w:t>
            </w:r>
          </w:p>
          <w:p w14:paraId="7C64447A" w14:textId="77777777" w:rsidR="00352C08" w:rsidRDefault="00352C08" w:rsidP="00825EAA">
            <w:pPr>
              <w:pStyle w:val="Level1cont"/>
              <w:spacing w:after="40" w:line="260" w:lineRule="exact"/>
              <w:rPr>
                <w:rFonts w:ascii="Arial" w:hAnsi="Arial" w:cs="Arial"/>
              </w:rPr>
            </w:pPr>
            <w:r w:rsidRPr="0039268B">
              <w:rPr>
                <w:rFonts w:ascii="Arial" w:hAnsi="Arial" w:cs="Arial"/>
              </w:rPr>
              <w:t>Before changing from one product to another, i.e. to a product with a different part number, confirm that the change will not lead to problems.</w:t>
            </w:r>
          </w:p>
          <w:p w14:paraId="2DA3E5E6" w14:textId="77777777" w:rsidR="00352C08" w:rsidRDefault="00352C08" w:rsidP="009212B7">
            <w:pPr>
              <w:pStyle w:val="Level2unordered"/>
              <w:keepNext w:val="0"/>
              <w:numPr>
                <w:ilvl w:val="0"/>
                <w:numId w:val="14"/>
              </w:numPr>
              <w:tabs>
                <w:tab w:val="clear" w:pos="289"/>
              </w:tabs>
              <w:overflowPunct w:val="0"/>
              <w:autoSpaceDE w:val="0"/>
              <w:autoSpaceDN w:val="0"/>
              <w:adjustRightInd w:val="0"/>
              <w:spacing w:after="40" w:line="260" w:lineRule="exact"/>
              <w:textAlignment w:val="baseline"/>
            </w:pPr>
            <w:r w:rsidRPr="0039268B">
              <w:rPr>
                <w:rFonts w:ascii="Arial" w:hAnsi="Arial" w:cs="Arial"/>
              </w:rPr>
              <w:t xml:space="preserve">The characteristics of </w:t>
            </w:r>
            <w:r>
              <w:rPr>
                <w:rFonts w:ascii="Arial" w:hAnsi="Arial" w:cs="Arial"/>
              </w:rPr>
              <w:t>M</w:t>
            </w:r>
            <w:r w:rsidRPr="00CC1DF4">
              <w:rPr>
                <w:rFonts w:ascii="Arial" w:hAnsi="Arial" w:cs="Arial"/>
              </w:rPr>
              <w:t>icroprocess</w:t>
            </w:r>
            <w:r>
              <w:rPr>
                <w:rFonts w:ascii="Arial" w:hAnsi="Arial" w:cs="Arial"/>
              </w:rPr>
              <w:t>ing unit</w:t>
            </w:r>
            <w:r w:rsidRPr="0039268B">
              <w:rPr>
                <w:rFonts w:ascii="Arial" w:hAnsi="Arial" w:cs="Arial"/>
              </w:rPr>
              <w:t xml:space="preserve"> or </w:t>
            </w:r>
            <w:r>
              <w:rPr>
                <w:rFonts w:ascii="Arial" w:hAnsi="Arial" w:cs="Arial"/>
              </w:rPr>
              <w:t>M</w:t>
            </w:r>
            <w:r w:rsidRPr="00CC1DF4">
              <w:rPr>
                <w:rFonts w:ascii="Arial" w:hAnsi="Arial" w:cs="Arial"/>
              </w:rPr>
              <w:t>icrocontroller</w:t>
            </w:r>
            <w:r>
              <w:rPr>
                <w:rFonts w:ascii="Arial" w:hAnsi="Arial" w:cs="Arial"/>
              </w:rPr>
              <w:t xml:space="preserve"> unit</w:t>
            </w:r>
            <w:r w:rsidRPr="0039268B">
              <w:rPr>
                <w:rFonts w:ascii="Arial" w:hAnsi="Arial" w:cs="Arial"/>
              </w:rPr>
              <w:t xml:space="preserve"> </w:t>
            </w:r>
            <w:r>
              <w:rPr>
                <w:rFonts w:ascii="Arial" w:hAnsi="Arial" w:cs="Arial"/>
              </w:rPr>
              <w:t xml:space="preserve">products </w:t>
            </w:r>
            <w:r w:rsidRPr="0039268B">
              <w:rPr>
                <w:rFonts w:ascii="Arial" w:hAnsi="Arial" w:cs="Arial"/>
              </w:rPr>
              <w:t>in the same group but having a different part number may differ in terms of the internal memory capacity, layout pattern, and other factors, which can affect the ranges of electrical characteristics, such as characteristic values, operating margins, immunity to noise, and amount of radiated noise. When changing to a product with a different part number, implement a system-evaluation test for the given product.</w:t>
            </w:r>
          </w:p>
        </w:tc>
      </w:tr>
    </w:tbl>
    <w:p w14:paraId="2F604D67" w14:textId="77777777" w:rsidR="00352C08" w:rsidRPr="00E26E9B" w:rsidRDefault="00352C08" w:rsidP="00352C08">
      <w:pPr>
        <w:pStyle w:val="listend"/>
      </w:pPr>
    </w:p>
    <w:p w14:paraId="1C86396B" w14:textId="77777777" w:rsidR="00867913" w:rsidRDefault="00352C08" w:rsidP="0013117F">
      <w:pPr>
        <w:pStyle w:val="noframe"/>
        <w:jc w:val="left"/>
      </w:pPr>
      <w:r>
        <w:br w:type="page"/>
      </w:r>
      <w:r w:rsidRPr="005F44CA">
        <w:lastRenderedPageBreak/>
        <w:drawing>
          <wp:inline distT="0" distB="0" distL="0" distR="0" wp14:anchorId="4AB5FBDA" wp14:editId="428BAF77">
            <wp:extent cx="6120765" cy="9427463"/>
            <wp:effectExtent l="0" t="0" r="0" b="2540"/>
            <wp:docPr id="24"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0765" cy="9427463"/>
                    </a:xfrm>
                    <a:prstGeom prst="rect">
                      <a:avLst/>
                    </a:prstGeom>
                    <a:noFill/>
                    <a:ln>
                      <a:noFill/>
                    </a:ln>
                  </pic:spPr>
                </pic:pic>
              </a:graphicData>
            </a:graphic>
          </wp:inline>
        </w:drawing>
      </w:r>
    </w:p>
    <w:sectPr w:rsidR="00867913" w:rsidSect="00B509DC">
      <w:headerReference w:type="default" r:id="rId19"/>
      <w:footerReference w:type="default" r:id="rId20"/>
      <w:headerReference w:type="first" r:id="rId21"/>
      <w:footerReference w:type="first" r:id="rId22"/>
      <w:pgSz w:w="11907" w:h="16840" w:code="9"/>
      <w:pgMar w:top="567" w:right="1134" w:bottom="567" w:left="1134" w:header="851" w:footer="567" w:gutter="0"/>
      <w:pgNumType w:start="1"/>
      <w:cols w:space="36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506614" w14:textId="77777777" w:rsidR="00A12C0B" w:rsidRDefault="00A12C0B">
      <w:r>
        <w:separator/>
      </w:r>
    </w:p>
  </w:endnote>
  <w:endnote w:type="continuationSeparator" w:id="0">
    <w:p w14:paraId="2B4FBADD" w14:textId="77777777" w:rsidR="00A12C0B" w:rsidRDefault="00A12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729BD2" w14:textId="787B8993" w:rsidR="005C2418" w:rsidRDefault="005C2418" w:rsidP="00C85CB9">
    <w:pPr>
      <w:pStyle w:val="1"/>
    </w:pPr>
    <w:fldSimple w:instr=" DOCPROPERTY  Subject  \* MERGEFORMAT ">
      <w:r>
        <w:t>R01ANxxxxEU</w:t>
      </w:r>
    </w:fldSimple>
    <w:r>
      <w:t xml:space="preserve">  </w:t>
    </w:r>
    <w:fldSimple w:instr=" DOCPROPERTY  Category  \* MERGEFORMAT ">
      <w:r>
        <w:t>Rev.1.00</w:t>
      </w:r>
    </w:fldSimple>
    <w:r>
      <w:rPr>
        <w:rFonts w:hint="eastAsia"/>
      </w:rPr>
      <w:tab/>
    </w:r>
    <w:r>
      <w:rPr>
        <w:rFonts w:hint="eastAsia"/>
      </w:rPr>
      <w:tab/>
      <w:t>P</w:t>
    </w:r>
    <w:r>
      <w:t xml:space="preserve">age </w:t>
    </w:r>
    <w:r>
      <w:pgNum/>
    </w:r>
    <w:r>
      <w:br/>
    </w:r>
    <w:fldSimple w:instr=" DOCPROPERTY  Comments  \* MERGEFORMAT ">
      <w:r>
        <w:t>May 19, 2020</w:t>
      </w:r>
    </w:fldSimple>
    <w:r>
      <w:tab/>
    </w:r>
    <w:r>
      <w:rPr>
        <w:noProof/>
      </w:rPr>
      <w:drawing>
        <wp:anchor distT="0" distB="0" distL="114300" distR="114300" simplePos="0" relativeHeight="251661824" behindDoc="0" locked="0" layoutInCell="1" allowOverlap="1" wp14:anchorId="4A746979" wp14:editId="6EFF33AD">
          <wp:simplePos x="0" y="0"/>
          <wp:positionH relativeFrom="column">
            <wp:posOffset>2590165</wp:posOffset>
          </wp:positionH>
          <wp:positionV relativeFrom="paragraph">
            <wp:posOffset>331470</wp:posOffset>
          </wp:positionV>
          <wp:extent cx="905040" cy="152280"/>
          <wp:effectExtent l="0" t="0" r="0" b="635"/>
          <wp:wrapNone/>
          <wp:docPr id="23"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52140" w14:textId="3934BE57" w:rsidR="005C2418" w:rsidRDefault="005C2418" w:rsidP="00C85CB9">
    <w:pPr>
      <w:pStyle w:val="1"/>
    </w:pPr>
    <w:fldSimple w:instr=" DOCPROPERTY  Subject  \* MERGEFORMAT ">
      <w:r>
        <w:t>R01ANxxxxEU</w:t>
      </w:r>
    </w:fldSimple>
    <w:r>
      <w:t xml:space="preserve">  </w:t>
    </w:r>
    <w:fldSimple w:instr=" DOCPROPERTY  Category  \* MERGEFORMAT ">
      <w:r>
        <w:t>Rev.0.90</w:t>
      </w:r>
    </w:fldSimple>
    <w:r>
      <w:rPr>
        <w:rFonts w:hint="eastAsia"/>
      </w:rPr>
      <w:tab/>
    </w:r>
    <w:r>
      <w:rPr>
        <w:rFonts w:hint="eastAsia"/>
      </w:rPr>
      <w:tab/>
      <w:t>P</w:t>
    </w:r>
    <w:r>
      <w:t xml:space="preserve">age </w:t>
    </w:r>
    <w:r>
      <w:pgNum/>
    </w:r>
    <w:r>
      <w:br/>
    </w:r>
    <w:fldSimple w:instr=" DOCPROPERTY  Comments  \* MERGEFORMAT ">
      <w:r>
        <w:t>May 19, 2020</w:t>
      </w:r>
    </w:fldSimple>
    <w:r>
      <w:tab/>
    </w:r>
    <w:r>
      <w:rPr>
        <w:noProof/>
      </w:rPr>
      <w:drawing>
        <wp:anchor distT="0" distB="0" distL="114300" distR="114300" simplePos="0" relativeHeight="251660800" behindDoc="0" locked="0" layoutInCell="1" allowOverlap="1" wp14:anchorId="2A10F26D" wp14:editId="6730FE03">
          <wp:simplePos x="0" y="0"/>
          <wp:positionH relativeFrom="column">
            <wp:posOffset>2590165</wp:posOffset>
          </wp:positionH>
          <wp:positionV relativeFrom="paragraph">
            <wp:posOffset>331470</wp:posOffset>
          </wp:positionV>
          <wp:extent cx="905040" cy="152280"/>
          <wp:effectExtent l="0" t="0" r="0" b="635"/>
          <wp:wrapNone/>
          <wp:docPr id="26" name="renesas_f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nesas_f_blue.eps"/>
                  <pic:cNvPicPr/>
                </pic:nvPicPr>
                <pic:blipFill>
                  <a:blip r:embed="rId1"/>
                  <a:stretch>
                    <a:fillRect/>
                  </a:stretch>
                </pic:blipFill>
                <pic:spPr>
                  <a:xfrm>
                    <a:off x="0" y="0"/>
                    <a:ext cx="905040" cy="15228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BCBE" w14:textId="77777777" w:rsidR="005C2418" w:rsidRPr="00B63806" w:rsidRDefault="005C2418" w:rsidP="00B6380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7DBD0" w14:textId="77777777" w:rsidR="005C2418" w:rsidRPr="00B63806" w:rsidRDefault="005C2418" w:rsidP="00B509DC">
    <w:pPr>
      <w:pStyle w:val="Footer"/>
    </w:pPr>
    <w:r>
      <w:t>A-</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E0A2F" w14:textId="77777777" w:rsidR="00A12C0B" w:rsidRDefault="00A12C0B">
      <w:r>
        <w:separator/>
      </w:r>
    </w:p>
  </w:footnote>
  <w:footnote w:type="continuationSeparator" w:id="0">
    <w:p w14:paraId="7E495F17" w14:textId="77777777" w:rsidR="00A12C0B" w:rsidRDefault="00A12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CA16B" w14:textId="377072EF" w:rsidR="005C2418" w:rsidRPr="00FF77DA" w:rsidRDefault="005C2418" w:rsidP="00B63806">
    <w:pPr>
      <w:pStyle w:val="10"/>
      <w:rPr>
        <w:b w:val="0"/>
      </w:rPr>
    </w:pPr>
    <w:r w:rsidRPr="00FF77DA">
      <w:rPr>
        <w:b w:val="0"/>
      </w:rPr>
      <w:fldChar w:fldCharType="begin"/>
    </w:r>
    <w:r w:rsidRPr="00FF77DA">
      <w:rPr>
        <w:b w:val="0"/>
      </w:rPr>
      <w:instrText xml:space="preserve"> </w:instrText>
    </w:r>
    <w:r w:rsidRPr="00C85CB9">
      <w:rPr>
        <w:b w:val="0"/>
      </w:rPr>
      <w:instrText>TITLE</w:instrText>
    </w:r>
    <w:r w:rsidRPr="00FF77DA">
      <w:rPr>
        <w:b w:val="0"/>
      </w:rPr>
      <w:instrText xml:space="preserve">   \* MERGEFORMAT </w:instrText>
    </w:r>
    <w:r w:rsidRPr="00FF77DA">
      <w:rPr>
        <w:b w:val="0"/>
      </w:rPr>
      <w:fldChar w:fldCharType="separate"/>
    </w:r>
    <w:r>
      <w:rPr>
        <w:b w:val="0"/>
      </w:rPr>
      <w:t>RZ/N1D</w:t>
    </w:r>
    <w:r w:rsidRPr="00FF77DA">
      <w:rPr>
        <w:b w:val="0"/>
      </w:rPr>
      <w:fldChar w:fldCharType="end"/>
    </w:r>
    <w:r w:rsidRPr="00FF77DA">
      <w:rPr>
        <w:b w:val="0"/>
      </w:rPr>
      <w:tab/>
    </w:r>
    <w:r>
      <w:rPr>
        <w:b w:val="0"/>
      </w:rPr>
      <w:t xml:space="preserve"> </w:t>
    </w:r>
    <w:r w:rsidRPr="00FF77DA">
      <w:rPr>
        <w:b w:val="0"/>
      </w:rPr>
      <w:fldChar w:fldCharType="begin"/>
    </w:r>
    <w:r w:rsidRPr="00FF77DA">
      <w:rPr>
        <w:b w:val="0"/>
      </w:rPr>
      <w:instrText xml:space="preserve"> DOCPROPERTY </w:instrText>
    </w:r>
    <w:r w:rsidRPr="004D3CCE">
      <w:rPr>
        <w:b w:val="0"/>
      </w:rPr>
      <w:instrText>Keywords</w:instrText>
    </w:r>
    <w:r w:rsidRPr="00FF77DA">
      <w:rPr>
        <w:rFonts w:hint="eastAsia"/>
        <w:b w:val="0"/>
      </w:rPr>
      <w:instrText xml:space="preserve">   \* MERGEFORMAT</w:instrText>
    </w:r>
    <w:r w:rsidRPr="00FF77DA">
      <w:rPr>
        <w:b w:val="0"/>
      </w:rPr>
      <w:instrText xml:space="preserve"> </w:instrText>
    </w:r>
    <w:r w:rsidRPr="00FF77DA">
      <w:rPr>
        <w:b w:val="0"/>
      </w:rPr>
      <w:fldChar w:fldCharType="separate"/>
    </w:r>
    <w:r>
      <w:rPr>
        <w:b w:val="0"/>
      </w:rPr>
      <w:t>SIMPLE FAST IPCM Usage Notes</w:t>
    </w:r>
    <w:r w:rsidRPr="00FF77DA">
      <w:rPr>
        <w:b w:val="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1C888" w14:textId="77777777" w:rsidR="005C2418" w:rsidRDefault="005C2418" w:rsidP="0064359E">
    <w:pPr>
      <w:pStyle w:val="headertop"/>
    </w:pPr>
    <w:r>
      <w:rPr>
        <w:rFonts w:hint="eastAsia"/>
      </w:rPr>
      <w:drawing>
        <wp:anchor distT="0" distB="0" distL="114300" distR="114300" simplePos="0" relativeHeight="251659776" behindDoc="0" locked="0" layoutInCell="1" allowOverlap="1" wp14:anchorId="4F6E6331" wp14:editId="58E025A4">
          <wp:simplePos x="0" y="0"/>
          <wp:positionH relativeFrom="column">
            <wp:posOffset>3810</wp:posOffset>
          </wp:positionH>
          <wp:positionV relativeFrom="paragraph">
            <wp:posOffset>46990</wp:posOffset>
          </wp:positionV>
          <wp:extent cx="2067120" cy="332640"/>
          <wp:effectExtent l="0" t="0" r="0" b="0"/>
          <wp:wrapNone/>
          <wp:docPr id="25" name="renesas_an_blu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nesas_an_blue.eps"/>
                  <pic:cNvPicPr/>
                </pic:nvPicPr>
                <pic:blipFill>
                  <a:blip r:embed="rId1"/>
                  <a:stretch>
                    <a:fillRect/>
                  </a:stretch>
                </pic:blipFill>
                <pic:spPr>
                  <a:xfrm>
                    <a:off x="0" y="0"/>
                    <a:ext cx="2067120" cy="33264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ab/>
      <w:t>APPLICATION NOTE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0C9F3" w14:textId="77777777" w:rsidR="005C2418" w:rsidRPr="00B63806" w:rsidRDefault="005C2418" w:rsidP="00B6380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4401E" w14:textId="77777777" w:rsidR="005C2418" w:rsidRPr="00AF6077" w:rsidRDefault="005C2418" w:rsidP="00AF60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46C89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A36E1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39A64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EFE35F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D9A04F4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F2D1D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3"/>
    <w:multiLevelType w:val="singleLevel"/>
    <w:tmpl w:val="FEE4FC6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6F40FE8"/>
    <w:lvl w:ilvl="0">
      <w:start w:val="1"/>
      <w:numFmt w:val="decimal"/>
      <w:pStyle w:val="ListNumber"/>
      <w:lvlText w:val="%1."/>
      <w:lvlJc w:val="left"/>
      <w:pPr>
        <w:tabs>
          <w:tab w:val="num" w:pos="360"/>
        </w:tabs>
        <w:ind w:left="360" w:hanging="360"/>
      </w:pPr>
    </w:lvl>
  </w:abstractNum>
  <w:abstractNum w:abstractNumId="8" w15:restartNumberingAfterBreak="0">
    <w:nsid w:val="01E2570D"/>
    <w:multiLevelType w:val="hybridMultilevel"/>
    <w:tmpl w:val="24927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EEB0CDA"/>
    <w:multiLevelType w:val="hybridMultilevel"/>
    <w:tmpl w:val="858A9A3C"/>
    <w:lvl w:ilvl="0" w:tplc="A7DABF9E">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A7440"/>
    <w:multiLevelType w:val="hybridMultilevel"/>
    <w:tmpl w:val="20D8417A"/>
    <w:lvl w:ilvl="0" w:tplc="5ADAE70A">
      <w:start w:val="1"/>
      <w:numFmt w:val="upperLetter"/>
      <w:pStyle w:val="Heading4"/>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2076CD"/>
    <w:multiLevelType w:val="hybridMultilevel"/>
    <w:tmpl w:val="98B85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307A3A"/>
    <w:multiLevelType w:val="hybridMultilevel"/>
    <w:tmpl w:val="CCC88A6E"/>
    <w:lvl w:ilvl="0" w:tplc="14541A50">
      <w:start w:val="1"/>
      <w:numFmt w:val="bullet"/>
      <w:pStyle w:val="table1unordered"/>
      <w:lvlText w:val=""/>
      <w:lvlJc w:val="left"/>
      <w:pPr>
        <w:tabs>
          <w:tab w:val="num" w:pos="660"/>
        </w:tabs>
        <w:ind w:left="660" w:hanging="420"/>
      </w:pPr>
      <w:rPr>
        <w:rFonts w:ascii="Symbol" w:hAnsi="Symbol" w:hint="default"/>
        <w:sz w:val="20"/>
      </w:rPr>
    </w:lvl>
    <w:lvl w:ilvl="1" w:tplc="BA2A8114" w:tentative="1">
      <w:start w:val="1"/>
      <w:numFmt w:val="bullet"/>
      <w:lvlText w:val=""/>
      <w:lvlJc w:val="left"/>
      <w:pPr>
        <w:tabs>
          <w:tab w:val="num" w:pos="840"/>
        </w:tabs>
        <w:ind w:left="840" w:hanging="420"/>
      </w:pPr>
      <w:rPr>
        <w:rFonts w:ascii="Wingdings" w:hAnsi="Wingdings" w:hint="default"/>
      </w:rPr>
    </w:lvl>
    <w:lvl w:ilvl="2" w:tplc="3C1EBE04" w:tentative="1">
      <w:start w:val="1"/>
      <w:numFmt w:val="bullet"/>
      <w:lvlText w:val=""/>
      <w:lvlJc w:val="left"/>
      <w:pPr>
        <w:tabs>
          <w:tab w:val="num" w:pos="1260"/>
        </w:tabs>
        <w:ind w:left="1260" w:hanging="420"/>
      </w:pPr>
      <w:rPr>
        <w:rFonts w:ascii="Wingdings" w:hAnsi="Wingdings" w:hint="default"/>
      </w:rPr>
    </w:lvl>
    <w:lvl w:ilvl="3" w:tplc="2D7E8C96" w:tentative="1">
      <w:start w:val="1"/>
      <w:numFmt w:val="bullet"/>
      <w:lvlText w:val=""/>
      <w:lvlJc w:val="left"/>
      <w:pPr>
        <w:tabs>
          <w:tab w:val="num" w:pos="1680"/>
        </w:tabs>
        <w:ind w:left="1680" w:hanging="420"/>
      </w:pPr>
      <w:rPr>
        <w:rFonts w:ascii="Wingdings" w:hAnsi="Wingdings" w:hint="default"/>
      </w:rPr>
    </w:lvl>
    <w:lvl w:ilvl="4" w:tplc="B7A49464" w:tentative="1">
      <w:start w:val="1"/>
      <w:numFmt w:val="bullet"/>
      <w:lvlText w:val=""/>
      <w:lvlJc w:val="left"/>
      <w:pPr>
        <w:tabs>
          <w:tab w:val="num" w:pos="2100"/>
        </w:tabs>
        <w:ind w:left="2100" w:hanging="420"/>
      </w:pPr>
      <w:rPr>
        <w:rFonts w:ascii="Wingdings" w:hAnsi="Wingdings" w:hint="default"/>
      </w:rPr>
    </w:lvl>
    <w:lvl w:ilvl="5" w:tplc="2CF040CC" w:tentative="1">
      <w:start w:val="1"/>
      <w:numFmt w:val="bullet"/>
      <w:lvlText w:val=""/>
      <w:lvlJc w:val="left"/>
      <w:pPr>
        <w:tabs>
          <w:tab w:val="num" w:pos="2520"/>
        </w:tabs>
        <w:ind w:left="2520" w:hanging="420"/>
      </w:pPr>
      <w:rPr>
        <w:rFonts w:ascii="Wingdings" w:hAnsi="Wingdings" w:hint="default"/>
      </w:rPr>
    </w:lvl>
    <w:lvl w:ilvl="6" w:tplc="3D1E2342" w:tentative="1">
      <w:start w:val="1"/>
      <w:numFmt w:val="bullet"/>
      <w:lvlText w:val=""/>
      <w:lvlJc w:val="left"/>
      <w:pPr>
        <w:tabs>
          <w:tab w:val="num" w:pos="2940"/>
        </w:tabs>
        <w:ind w:left="2940" w:hanging="420"/>
      </w:pPr>
      <w:rPr>
        <w:rFonts w:ascii="Wingdings" w:hAnsi="Wingdings" w:hint="default"/>
      </w:rPr>
    </w:lvl>
    <w:lvl w:ilvl="7" w:tplc="E3745C08" w:tentative="1">
      <w:start w:val="1"/>
      <w:numFmt w:val="bullet"/>
      <w:lvlText w:val=""/>
      <w:lvlJc w:val="left"/>
      <w:pPr>
        <w:tabs>
          <w:tab w:val="num" w:pos="3360"/>
        </w:tabs>
        <w:ind w:left="3360" w:hanging="420"/>
      </w:pPr>
      <w:rPr>
        <w:rFonts w:ascii="Wingdings" w:hAnsi="Wingdings" w:hint="default"/>
      </w:rPr>
    </w:lvl>
    <w:lvl w:ilvl="8" w:tplc="0C3461DC"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28701D2B"/>
    <w:multiLevelType w:val="hybridMultilevel"/>
    <w:tmpl w:val="0FC8E462"/>
    <w:lvl w:ilvl="0" w:tplc="01C065DA">
      <w:numFmt w:val="bullet"/>
      <w:pStyle w:val="table2unordered"/>
      <w:lvlText w:val=""/>
      <w:lvlJc w:val="left"/>
      <w:pPr>
        <w:tabs>
          <w:tab w:val="num" w:pos="1298"/>
        </w:tabs>
        <w:ind w:left="867" w:hanging="289"/>
      </w:pPr>
      <w:rPr>
        <w:rFonts w:ascii="Symbol" w:hAnsi="Symbol" w:hint="default"/>
      </w:rPr>
    </w:lvl>
    <w:lvl w:ilvl="1" w:tplc="E8607072" w:tentative="1">
      <w:start w:val="1"/>
      <w:numFmt w:val="bullet"/>
      <w:lvlText w:val=""/>
      <w:lvlJc w:val="left"/>
      <w:pPr>
        <w:tabs>
          <w:tab w:val="num" w:pos="1129"/>
        </w:tabs>
        <w:ind w:left="1129" w:hanging="420"/>
      </w:pPr>
      <w:rPr>
        <w:rFonts w:ascii="Wingdings" w:hAnsi="Wingdings" w:hint="default"/>
      </w:rPr>
    </w:lvl>
    <w:lvl w:ilvl="2" w:tplc="5E66CD4C" w:tentative="1">
      <w:start w:val="1"/>
      <w:numFmt w:val="bullet"/>
      <w:lvlText w:val=""/>
      <w:lvlJc w:val="left"/>
      <w:pPr>
        <w:tabs>
          <w:tab w:val="num" w:pos="1549"/>
        </w:tabs>
        <w:ind w:left="1549" w:hanging="420"/>
      </w:pPr>
      <w:rPr>
        <w:rFonts w:ascii="Wingdings" w:hAnsi="Wingdings" w:hint="default"/>
      </w:rPr>
    </w:lvl>
    <w:lvl w:ilvl="3" w:tplc="9BCEAFE0" w:tentative="1">
      <w:start w:val="1"/>
      <w:numFmt w:val="bullet"/>
      <w:lvlText w:val=""/>
      <w:lvlJc w:val="left"/>
      <w:pPr>
        <w:tabs>
          <w:tab w:val="num" w:pos="1969"/>
        </w:tabs>
        <w:ind w:left="1969" w:hanging="420"/>
      </w:pPr>
      <w:rPr>
        <w:rFonts w:ascii="Wingdings" w:hAnsi="Wingdings" w:hint="default"/>
      </w:rPr>
    </w:lvl>
    <w:lvl w:ilvl="4" w:tplc="9EA804F0" w:tentative="1">
      <w:start w:val="1"/>
      <w:numFmt w:val="bullet"/>
      <w:lvlText w:val=""/>
      <w:lvlJc w:val="left"/>
      <w:pPr>
        <w:tabs>
          <w:tab w:val="num" w:pos="2389"/>
        </w:tabs>
        <w:ind w:left="2389" w:hanging="420"/>
      </w:pPr>
      <w:rPr>
        <w:rFonts w:ascii="Wingdings" w:hAnsi="Wingdings" w:hint="default"/>
      </w:rPr>
    </w:lvl>
    <w:lvl w:ilvl="5" w:tplc="EE7CB4C2" w:tentative="1">
      <w:start w:val="1"/>
      <w:numFmt w:val="bullet"/>
      <w:lvlText w:val=""/>
      <w:lvlJc w:val="left"/>
      <w:pPr>
        <w:tabs>
          <w:tab w:val="num" w:pos="2809"/>
        </w:tabs>
        <w:ind w:left="2809" w:hanging="420"/>
      </w:pPr>
      <w:rPr>
        <w:rFonts w:ascii="Wingdings" w:hAnsi="Wingdings" w:hint="default"/>
      </w:rPr>
    </w:lvl>
    <w:lvl w:ilvl="6" w:tplc="2F2E4988" w:tentative="1">
      <w:start w:val="1"/>
      <w:numFmt w:val="bullet"/>
      <w:lvlText w:val=""/>
      <w:lvlJc w:val="left"/>
      <w:pPr>
        <w:tabs>
          <w:tab w:val="num" w:pos="3229"/>
        </w:tabs>
        <w:ind w:left="3229" w:hanging="420"/>
      </w:pPr>
      <w:rPr>
        <w:rFonts w:ascii="Wingdings" w:hAnsi="Wingdings" w:hint="default"/>
      </w:rPr>
    </w:lvl>
    <w:lvl w:ilvl="7" w:tplc="6B2E5102" w:tentative="1">
      <w:start w:val="1"/>
      <w:numFmt w:val="bullet"/>
      <w:lvlText w:val=""/>
      <w:lvlJc w:val="left"/>
      <w:pPr>
        <w:tabs>
          <w:tab w:val="num" w:pos="3649"/>
        </w:tabs>
        <w:ind w:left="3649" w:hanging="420"/>
      </w:pPr>
      <w:rPr>
        <w:rFonts w:ascii="Wingdings" w:hAnsi="Wingdings" w:hint="default"/>
      </w:rPr>
    </w:lvl>
    <w:lvl w:ilvl="8" w:tplc="4666235E" w:tentative="1">
      <w:start w:val="1"/>
      <w:numFmt w:val="bullet"/>
      <w:lvlText w:val=""/>
      <w:lvlJc w:val="left"/>
      <w:pPr>
        <w:tabs>
          <w:tab w:val="num" w:pos="4069"/>
        </w:tabs>
        <w:ind w:left="4069" w:hanging="420"/>
      </w:pPr>
      <w:rPr>
        <w:rFonts w:ascii="Wingdings" w:hAnsi="Wingdings" w:hint="default"/>
      </w:rPr>
    </w:lvl>
  </w:abstractNum>
  <w:abstractNum w:abstractNumId="14" w15:restartNumberingAfterBreak="0">
    <w:nsid w:val="2A316357"/>
    <w:multiLevelType w:val="singleLevel"/>
    <w:tmpl w:val="F8E05290"/>
    <w:lvl w:ilvl="0">
      <w:start w:val="1"/>
      <w:numFmt w:val="bullet"/>
      <w:pStyle w:val="Level3unordered"/>
      <w:lvlText w:val=""/>
      <w:lvlJc w:val="left"/>
      <w:pPr>
        <w:tabs>
          <w:tab w:val="num" w:pos="360"/>
        </w:tabs>
        <w:ind w:left="360" w:hanging="360"/>
      </w:pPr>
      <w:rPr>
        <w:rFonts w:ascii="Symbol" w:hAnsi="Symbol" w:hint="default"/>
      </w:rPr>
    </w:lvl>
  </w:abstractNum>
  <w:abstractNum w:abstractNumId="15" w15:restartNumberingAfterBreak="0">
    <w:nsid w:val="2A6D5EB4"/>
    <w:multiLevelType w:val="hybridMultilevel"/>
    <w:tmpl w:val="E1A86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4F4179"/>
    <w:multiLevelType w:val="singleLevel"/>
    <w:tmpl w:val="21701AD8"/>
    <w:lvl w:ilvl="0">
      <w:start w:val="1"/>
      <w:numFmt w:val="bullet"/>
      <w:pStyle w:val="Level1unordered"/>
      <w:lvlText w:val=""/>
      <w:lvlJc w:val="left"/>
      <w:pPr>
        <w:tabs>
          <w:tab w:val="num" w:pos="360"/>
        </w:tabs>
        <w:ind w:left="360" w:hanging="360"/>
      </w:pPr>
      <w:rPr>
        <w:rFonts w:ascii="Symbol" w:hAnsi="Symbol" w:hint="default"/>
      </w:rPr>
    </w:lvl>
  </w:abstractNum>
  <w:abstractNum w:abstractNumId="17" w15:restartNumberingAfterBreak="0">
    <w:nsid w:val="3EDC4114"/>
    <w:multiLevelType w:val="hybridMultilevel"/>
    <w:tmpl w:val="981A9784"/>
    <w:lvl w:ilvl="0" w:tplc="2B384F9C">
      <w:numFmt w:val="bullet"/>
      <w:pStyle w:val="ListBullet3"/>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FE75FB"/>
    <w:multiLevelType w:val="hybridMultilevel"/>
    <w:tmpl w:val="D8B09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6E07F4"/>
    <w:multiLevelType w:val="hybridMultilevel"/>
    <w:tmpl w:val="945E4A9C"/>
    <w:lvl w:ilvl="0" w:tplc="35DA3796">
      <w:start w:val="1"/>
      <w:numFmt w:val="bullet"/>
      <w:lvlText w:val=""/>
      <w:lvlJc w:val="left"/>
      <w:pPr>
        <w:tabs>
          <w:tab w:val="num" w:pos="652"/>
        </w:tabs>
        <w:ind w:left="65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DB36D6"/>
    <w:multiLevelType w:val="hybridMultilevel"/>
    <w:tmpl w:val="FA600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212D3E"/>
    <w:multiLevelType w:val="hybridMultilevel"/>
    <w:tmpl w:val="A0623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D94F53"/>
    <w:multiLevelType w:val="hybridMultilevel"/>
    <w:tmpl w:val="86EECA18"/>
    <w:lvl w:ilvl="0" w:tplc="A9D0048E">
      <w:start w:val="1"/>
      <w:numFmt w:val="bullet"/>
      <w:pStyle w:val="ListBullet2"/>
      <w:lvlText w:val=""/>
      <w:lvlJc w:val="left"/>
      <w:pPr>
        <w:ind w:left="50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1D4175"/>
    <w:multiLevelType w:val="hybridMultilevel"/>
    <w:tmpl w:val="B84C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F0D86"/>
    <w:multiLevelType w:val="hybridMultilevel"/>
    <w:tmpl w:val="EAFA36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84F3F85"/>
    <w:multiLevelType w:val="multilevel"/>
    <w:tmpl w:val="E55ECE5C"/>
    <w:lvl w:ilvl="0">
      <w:start w:val="1"/>
      <w:numFmt w:val="decimal"/>
      <w:pStyle w:val="Heading1"/>
      <w:isLgl/>
      <w:lvlText w:val="%1."/>
      <w:lvlJc w:val="left"/>
      <w:pPr>
        <w:tabs>
          <w:tab w:val="num" w:pos="3075"/>
        </w:tabs>
        <w:ind w:left="3075" w:hanging="454"/>
      </w:pPr>
      <w:rPr>
        <w:rFonts w:ascii="Arial" w:eastAsia="MS Gothic" w:hAnsi="Arial" w:hint="default"/>
        <w:b/>
        <w:i w:val="0"/>
        <w:color w:val="auto"/>
        <w:sz w:val="24"/>
        <w:u w:val="none"/>
      </w:rPr>
    </w:lvl>
    <w:lvl w:ilvl="1">
      <w:start w:val="1"/>
      <w:numFmt w:val="decimal"/>
      <w:pStyle w:val="Heading2"/>
      <w:lvlText w:val="%1.%2"/>
      <w:lvlJc w:val="left"/>
      <w:pPr>
        <w:tabs>
          <w:tab w:val="num" w:pos="3415"/>
        </w:tabs>
        <w:ind w:left="3415" w:hanging="794"/>
      </w:pPr>
      <w:rPr>
        <w:rFonts w:ascii="Arial" w:eastAsia="MS Gothic" w:hAnsi="Arial" w:hint="default"/>
        <w:b/>
        <w:i w:val="0"/>
        <w:color w:val="auto"/>
        <w:sz w:val="24"/>
        <w:u w:val="none"/>
      </w:rPr>
    </w:lvl>
    <w:lvl w:ilvl="2">
      <w:start w:val="1"/>
      <w:numFmt w:val="decimal"/>
      <w:pStyle w:val="Heading3"/>
      <w:lvlText w:val="%1.%2.%3"/>
      <w:lvlJc w:val="left"/>
      <w:pPr>
        <w:tabs>
          <w:tab w:val="num" w:pos="1021"/>
        </w:tabs>
        <w:ind w:left="1021" w:hanging="1021"/>
      </w:pPr>
      <w:rPr>
        <w:rFonts w:ascii="Arial" w:eastAsia="MS Gothic" w:hAnsi="Arial" w:hint="default"/>
        <w:b/>
        <w:i w:val="0"/>
        <w:color w:val="auto"/>
        <w:sz w:val="22"/>
        <w:u w:val="none"/>
      </w:rPr>
    </w:lvl>
    <w:lvl w:ilvl="3">
      <w:start w:val="1"/>
      <w:numFmt w:val="decimal"/>
      <w:lvlText w:val="(%4)"/>
      <w:lvlJc w:val="left"/>
      <w:pPr>
        <w:tabs>
          <w:tab w:val="num" w:pos="3075"/>
        </w:tabs>
        <w:ind w:left="3075" w:hanging="454"/>
      </w:pPr>
      <w:rPr>
        <w:rFonts w:ascii="Times New Roman" w:hAnsi="Times New Roman" w:hint="default"/>
        <w:b w:val="0"/>
        <w:i w:val="0"/>
        <w:sz w:val="18"/>
      </w:rPr>
    </w:lvl>
    <w:lvl w:ilvl="4">
      <w:start w:val="1"/>
      <w:numFmt w:val="lowerLetter"/>
      <w:pStyle w:val="Heading5"/>
      <w:lvlText w:val="(%5)"/>
      <w:lvlJc w:val="left"/>
      <w:pPr>
        <w:tabs>
          <w:tab w:val="num" w:pos="3075"/>
        </w:tabs>
        <w:ind w:left="3075" w:hanging="454"/>
      </w:pPr>
      <w:rPr>
        <w:rFonts w:ascii="Times New Roman" w:hAnsi="Times New Roman" w:hint="default"/>
        <w:b w:val="0"/>
        <w:i w:val="0"/>
        <w:sz w:val="18"/>
      </w:rPr>
    </w:lvl>
    <w:lvl w:ilvl="5">
      <w:start w:val="1"/>
      <w:numFmt w:val="decimal"/>
      <w:lvlText w:val="%1.%2.%3.%4.%5.%6"/>
      <w:lvlJc w:val="left"/>
      <w:pPr>
        <w:tabs>
          <w:tab w:val="num" w:pos="7627"/>
        </w:tabs>
        <w:ind w:left="5881" w:hanging="1134"/>
      </w:pPr>
      <w:rPr>
        <w:rFonts w:hint="eastAsia"/>
      </w:rPr>
    </w:lvl>
    <w:lvl w:ilvl="6">
      <w:start w:val="1"/>
      <w:numFmt w:val="decimal"/>
      <w:lvlText w:val="%1.%2.%3.%4.%5.%6.%7"/>
      <w:lvlJc w:val="left"/>
      <w:pPr>
        <w:tabs>
          <w:tab w:val="num" w:pos="8772"/>
        </w:tabs>
        <w:ind w:left="6448" w:hanging="1276"/>
      </w:pPr>
      <w:rPr>
        <w:rFonts w:hint="eastAsia"/>
      </w:rPr>
    </w:lvl>
    <w:lvl w:ilvl="7">
      <w:start w:val="1"/>
      <w:numFmt w:val="decimal"/>
      <w:lvlText w:val="%1.%2.%3.%4.%5.%6.%7.%8"/>
      <w:lvlJc w:val="left"/>
      <w:pPr>
        <w:tabs>
          <w:tab w:val="num" w:pos="9555"/>
        </w:tabs>
        <w:ind w:left="7015" w:hanging="1418"/>
      </w:pPr>
      <w:rPr>
        <w:rFonts w:hint="eastAsia"/>
      </w:rPr>
    </w:lvl>
    <w:lvl w:ilvl="8">
      <w:start w:val="1"/>
      <w:numFmt w:val="decimal"/>
      <w:lvlText w:val="%1.%2.%3.%4.%5.%6.%7.%8.%9"/>
      <w:lvlJc w:val="left"/>
      <w:pPr>
        <w:tabs>
          <w:tab w:val="num" w:pos="10343"/>
        </w:tabs>
        <w:ind w:left="7723" w:hanging="1700"/>
      </w:pPr>
      <w:rPr>
        <w:rFonts w:hint="eastAsia"/>
      </w:rPr>
    </w:lvl>
  </w:abstractNum>
  <w:abstractNum w:abstractNumId="26" w15:restartNumberingAfterBreak="0">
    <w:nsid w:val="7BCD2849"/>
    <w:multiLevelType w:val="singleLevel"/>
    <w:tmpl w:val="1FECE6F6"/>
    <w:lvl w:ilvl="0">
      <w:start w:val="1"/>
      <w:numFmt w:val="bullet"/>
      <w:pStyle w:val="Level2unordered"/>
      <w:lvlText w:val=""/>
      <w:lvlJc w:val="left"/>
      <w:pPr>
        <w:tabs>
          <w:tab w:val="num" w:pos="648"/>
        </w:tabs>
        <w:ind w:left="576" w:hanging="288"/>
      </w:pPr>
      <w:rPr>
        <w:rFonts w:ascii="Symbol" w:hAnsi="Symbol" w:hint="default"/>
      </w:rPr>
    </w:lvl>
  </w:abstractNum>
  <w:num w:numId="1">
    <w:abstractNumId w:val="3"/>
  </w:num>
  <w:num w:numId="2">
    <w:abstractNumId w:val="16"/>
  </w:num>
  <w:num w:numId="3">
    <w:abstractNumId w:val="26"/>
  </w:num>
  <w:num w:numId="4">
    <w:abstractNumId w:val="14"/>
  </w:num>
  <w:num w:numId="5">
    <w:abstractNumId w:val="12"/>
  </w:num>
  <w:num w:numId="6">
    <w:abstractNumId w:val="13"/>
  </w:num>
  <w:num w:numId="7">
    <w:abstractNumId w:val="25"/>
  </w:num>
  <w:num w:numId="8">
    <w:abstractNumId w:val="5"/>
  </w:num>
  <w:num w:numId="9">
    <w:abstractNumId w:val="4"/>
  </w:num>
  <w:num w:numId="10">
    <w:abstractNumId w:val="7"/>
  </w:num>
  <w:num w:numId="11">
    <w:abstractNumId w:val="2"/>
  </w:num>
  <w:num w:numId="12">
    <w:abstractNumId w:val="1"/>
  </w:num>
  <w:num w:numId="13">
    <w:abstractNumId w:val="0"/>
  </w:num>
  <w:num w:numId="14">
    <w:abstractNumId w:val="19"/>
  </w:num>
  <w:num w:numId="15">
    <w:abstractNumId w:val="10"/>
  </w:num>
  <w:num w:numId="16">
    <w:abstractNumId w:val="17"/>
  </w:num>
  <w:num w:numId="17">
    <w:abstractNumId w:val="9"/>
  </w:num>
  <w:num w:numId="18">
    <w:abstractNumId w:val="24"/>
  </w:num>
  <w:num w:numId="19">
    <w:abstractNumId w:val="20"/>
  </w:num>
  <w:num w:numId="20">
    <w:abstractNumId w:val="15"/>
  </w:num>
  <w:num w:numId="21">
    <w:abstractNumId w:val="22"/>
  </w:num>
  <w:num w:numId="22">
    <w:abstractNumId w:val="18"/>
  </w:num>
  <w:num w:numId="23">
    <w:abstractNumId w:val="6"/>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3"/>
  </w:num>
  <w:num w:numId="26">
    <w:abstractNumId w:val="11"/>
  </w:num>
  <w:num w:numId="27">
    <w:abstractNumId w:val="21"/>
  </w:num>
  <w:num w:numId="2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42"/>
  <w:displayHorizontalDrawingGridEvery w:val="0"/>
  <w:displayVerticalDrawingGridEvery w:val="0"/>
  <w:doNotUseMarginsForDrawingGridOrigin/>
  <w:doNotShadeFormData/>
  <w:noPunctuationKerning/>
  <w:characterSpacingControl w:val="doNotCompress"/>
  <w:hdrShapeDefaults>
    <o:shapedefaults v:ext="edit" spidmax="2049" fill="f" fillcolor="white" stroke="f">
      <v:fill color="white" on="f"/>
      <v:stroke on="f"/>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5D7"/>
    <w:rsid w:val="00000923"/>
    <w:rsid w:val="00002BA1"/>
    <w:rsid w:val="00002C7F"/>
    <w:rsid w:val="00002E59"/>
    <w:rsid w:val="000037D7"/>
    <w:rsid w:val="00003DD4"/>
    <w:rsid w:val="000042A4"/>
    <w:rsid w:val="00004566"/>
    <w:rsid w:val="00004F2E"/>
    <w:rsid w:val="00005B07"/>
    <w:rsid w:val="00010F93"/>
    <w:rsid w:val="0001389E"/>
    <w:rsid w:val="00016B3B"/>
    <w:rsid w:val="00017AF6"/>
    <w:rsid w:val="00017DDA"/>
    <w:rsid w:val="00017F30"/>
    <w:rsid w:val="00021265"/>
    <w:rsid w:val="00024F2D"/>
    <w:rsid w:val="00025FCA"/>
    <w:rsid w:val="000300B3"/>
    <w:rsid w:val="000338C3"/>
    <w:rsid w:val="00033A61"/>
    <w:rsid w:val="00033B1A"/>
    <w:rsid w:val="0003726F"/>
    <w:rsid w:val="00037273"/>
    <w:rsid w:val="00041596"/>
    <w:rsid w:val="00043009"/>
    <w:rsid w:val="00043982"/>
    <w:rsid w:val="000449ED"/>
    <w:rsid w:val="000461C2"/>
    <w:rsid w:val="000473E7"/>
    <w:rsid w:val="00050622"/>
    <w:rsid w:val="0005126F"/>
    <w:rsid w:val="00052F18"/>
    <w:rsid w:val="00055E75"/>
    <w:rsid w:val="000609F4"/>
    <w:rsid w:val="0006177D"/>
    <w:rsid w:val="00061AA2"/>
    <w:rsid w:val="00061DFA"/>
    <w:rsid w:val="0006207A"/>
    <w:rsid w:val="00062A7E"/>
    <w:rsid w:val="00062B9B"/>
    <w:rsid w:val="00062CC8"/>
    <w:rsid w:val="000644DC"/>
    <w:rsid w:val="00065E7A"/>
    <w:rsid w:val="0006638B"/>
    <w:rsid w:val="00066E2A"/>
    <w:rsid w:val="00067AF1"/>
    <w:rsid w:val="00071E86"/>
    <w:rsid w:val="00071FAF"/>
    <w:rsid w:val="00081208"/>
    <w:rsid w:val="0008295F"/>
    <w:rsid w:val="000839A8"/>
    <w:rsid w:val="00083DF0"/>
    <w:rsid w:val="00085C0A"/>
    <w:rsid w:val="000864AE"/>
    <w:rsid w:val="000902D1"/>
    <w:rsid w:val="000939BC"/>
    <w:rsid w:val="00094067"/>
    <w:rsid w:val="000940C8"/>
    <w:rsid w:val="000A0923"/>
    <w:rsid w:val="000A60CD"/>
    <w:rsid w:val="000B012A"/>
    <w:rsid w:val="000B13F0"/>
    <w:rsid w:val="000B28AB"/>
    <w:rsid w:val="000B4265"/>
    <w:rsid w:val="000B5C7C"/>
    <w:rsid w:val="000B7009"/>
    <w:rsid w:val="000B798A"/>
    <w:rsid w:val="000B7BE0"/>
    <w:rsid w:val="000C0BC2"/>
    <w:rsid w:val="000C32DD"/>
    <w:rsid w:val="000C54D4"/>
    <w:rsid w:val="000C70B7"/>
    <w:rsid w:val="000C71D5"/>
    <w:rsid w:val="000D2E09"/>
    <w:rsid w:val="000D6FF6"/>
    <w:rsid w:val="000E0321"/>
    <w:rsid w:val="000E0C83"/>
    <w:rsid w:val="000E0EB3"/>
    <w:rsid w:val="000E42FE"/>
    <w:rsid w:val="000E43D5"/>
    <w:rsid w:val="000E6CC7"/>
    <w:rsid w:val="000E6EC7"/>
    <w:rsid w:val="000E708F"/>
    <w:rsid w:val="000F18B3"/>
    <w:rsid w:val="000F37AC"/>
    <w:rsid w:val="000F4610"/>
    <w:rsid w:val="001003B9"/>
    <w:rsid w:val="00100D83"/>
    <w:rsid w:val="001029FC"/>
    <w:rsid w:val="00104E6F"/>
    <w:rsid w:val="00106221"/>
    <w:rsid w:val="00106418"/>
    <w:rsid w:val="0010709E"/>
    <w:rsid w:val="00107295"/>
    <w:rsid w:val="001076DA"/>
    <w:rsid w:val="00111230"/>
    <w:rsid w:val="00112008"/>
    <w:rsid w:val="00112119"/>
    <w:rsid w:val="00113FD7"/>
    <w:rsid w:val="001155AA"/>
    <w:rsid w:val="00115AF8"/>
    <w:rsid w:val="0011651B"/>
    <w:rsid w:val="00117350"/>
    <w:rsid w:val="001226D9"/>
    <w:rsid w:val="001232F0"/>
    <w:rsid w:val="00123635"/>
    <w:rsid w:val="00124E87"/>
    <w:rsid w:val="001250F3"/>
    <w:rsid w:val="00125171"/>
    <w:rsid w:val="00125FFE"/>
    <w:rsid w:val="00130B6E"/>
    <w:rsid w:val="00130F3A"/>
    <w:rsid w:val="0013117F"/>
    <w:rsid w:val="0013271F"/>
    <w:rsid w:val="001334C7"/>
    <w:rsid w:val="00134766"/>
    <w:rsid w:val="00134E7C"/>
    <w:rsid w:val="00136919"/>
    <w:rsid w:val="001372CF"/>
    <w:rsid w:val="00142492"/>
    <w:rsid w:val="001430B8"/>
    <w:rsid w:val="001438DB"/>
    <w:rsid w:val="00146334"/>
    <w:rsid w:val="00146E3B"/>
    <w:rsid w:val="00147F01"/>
    <w:rsid w:val="00150FCC"/>
    <w:rsid w:val="001512BB"/>
    <w:rsid w:val="001530EC"/>
    <w:rsid w:val="00154107"/>
    <w:rsid w:val="001573B2"/>
    <w:rsid w:val="001601EB"/>
    <w:rsid w:val="0016131F"/>
    <w:rsid w:val="00161831"/>
    <w:rsid w:val="00162612"/>
    <w:rsid w:val="00162EEA"/>
    <w:rsid w:val="001673C5"/>
    <w:rsid w:val="00167CA7"/>
    <w:rsid w:val="00170387"/>
    <w:rsid w:val="001708F8"/>
    <w:rsid w:val="001719CD"/>
    <w:rsid w:val="00172D2A"/>
    <w:rsid w:val="00173AF1"/>
    <w:rsid w:val="00177836"/>
    <w:rsid w:val="00186AB8"/>
    <w:rsid w:val="001879DF"/>
    <w:rsid w:val="00187DDD"/>
    <w:rsid w:val="0019134D"/>
    <w:rsid w:val="00192172"/>
    <w:rsid w:val="001925EE"/>
    <w:rsid w:val="001932B9"/>
    <w:rsid w:val="001944FB"/>
    <w:rsid w:val="00194EE8"/>
    <w:rsid w:val="00196F46"/>
    <w:rsid w:val="001A0899"/>
    <w:rsid w:val="001A0929"/>
    <w:rsid w:val="001A1460"/>
    <w:rsid w:val="001A273C"/>
    <w:rsid w:val="001A60A8"/>
    <w:rsid w:val="001A7F93"/>
    <w:rsid w:val="001B0F5F"/>
    <w:rsid w:val="001B29D1"/>
    <w:rsid w:val="001B334C"/>
    <w:rsid w:val="001B7A24"/>
    <w:rsid w:val="001B7B84"/>
    <w:rsid w:val="001C004B"/>
    <w:rsid w:val="001C0F16"/>
    <w:rsid w:val="001C1724"/>
    <w:rsid w:val="001C1F02"/>
    <w:rsid w:val="001C26BF"/>
    <w:rsid w:val="001C389B"/>
    <w:rsid w:val="001C39A7"/>
    <w:rsid w:val="001C3D26"/>
    <w:rsid w:val="001C41FF"/>
    <w:rsid w:val="001C576E"/>
    <w:rsid w:val="001C5E7A"/>
    <w:rsid w:val="001C781E"/>
    <w:rsid w:val="001D04E6"/>
    <w:rsid w:val="001D57FE"/>
    <w:rsid w:val="001D5ECA"/>
    <w:rsid w:val="001E0D09"/>
    <w:rsid w:val="001E23F8"/>
    <w:rsid w:val="001E2AA6"/>
    <w:rsid w:val="001E602F"/>
    <w:rsid w:val="001E639A"/>
    <w:rsid w:val="001E65D8"/>
    <w:rsid w:val="001F179E"/>
    <w:rsid w:val="001F1B41"/>
    <w:rsid w:val="001F3DAB"/>
    <w:rsid w:val="001F4A9E"/>
    <w:rsid w:val="001F5550"/>
    <w:rsid w:val="001F6C59"/>
    <w:rsid w:val="00202186"/>
    <w:rsid w:val="002024B6"/>
    <w:rsid w:val="00202B59"/>
    <w:rsid w:val="002033B4"/>
    <w:rsid w:val="00203E8E"/>
    <w:rsid w:val="002054E9"/>
    <w:rsid w:val="00210BF9"/>
    <w:rsid w:val="00211B0F"/>
    <w:rsid w:val="00213689"/>
    <w:rsid w:val="00213700"/>
    <w:rsid w:val="00215507"/>
    <w:rsid w:val="002165FF"/>
    <w:rsid w:val="002175A9"/>
    <w:rsid w:val="00220767"/>
    <w:rsid w:val="00221EC3"/>
    <w:rsid w:val="00223423"/>
    <w:rsid w:val="00225AA0"/>
    <w:rsid w:val="0022700B"/>
    <w:rsid w:val="00230504"/>
    <w:rsid w:val="002310D9"/>
    <w:rsid w:val="002315B2"/>
    <w:rsid w:val="0023257E"/>
    <w:rsid w:val="00232C97"/>
    <w:rsid w:val="002339C1"/>
    <w:rsid w:val="00233F00"/>
    <w:rsid w:val="002345B3"/>
    <w:rsid w:val="002356AE"/>
    <w:rsid w:val="00237B78"/>
    <w:rsid w:val="002404F0"/>
    <w:rsid w:val="002418CB"/>
    <w:rsid w:val="002427C7"/>
    <w:rsid w:val="002429D4"/>
    <w:rsid w:val="0024353C"/>
    <w:rsid w:val="00243CB7"/>
    <w:rsid w:val="0024440E"/>
    <w:rsid w:val="002454ED"/>
    <w:rsid w:val="00246941"/>
    <w:rsid w:val="00247771"/>
    <w:rsid w:val="00253312"/>
    <w:rsid w:val="002554B8"/>
    <w:rsid w:val="00256458"/>
    <w:rsid w:val="00260E99"/>
    <w:rsid w:val="0026201B"/>
    <w:rsid w:val="00262DB8"/>
    <w:rsid w:val="00263F58"/>
    <w:rsid w:val="00264167"/>
    <w:rsid w:val="002654B4"/>
    <w:rsid w:val="002658D9"/>
    <w:rsid w:val="00270A4C"/>
    <w:rsid w:val="002719AC"/>
    <w:rsid w:val="00271AE0"/>
    <w:rsid w:val="002739C8"/>
    <w:rsid w:val="00281C57"/>
    <w:rsid w:val="00283A50"/>
    <w:rsid w:val="0028424B"/>
    <w:rsid w:val="00285B94"/>
    <w:rsid w:val="0028761B"/>
    <w:rsid w:val="00292505"/>
    <w:rsid w:val="0029465E"/>
    <w:rsid w:val="002A01C8"/>
    <w:rsid w:val="002A1D22"/>
    <w:rsid w:val="002A3B6E"/>
    <w:rsid w:val="002A5452"/>
    <w:rsid w:val="002A6889"/>
    <w:rsid w:val="002A68E0"/>
    <w:rsid w:val="002B07FB"/>
    <w:rsid w:val="002B2207"/>
    <w:rsid w:val="002B3A5B"/>
    <w:rsid w:val="002B3B68"/>
    <w:rsid w:val="002B47F5"/>
    <w:rsid w:val="002B5096"/>
    <w:rsid w:val="002B5F1B"/>
    <w:rsid w:val="002C235F"/>
    <w:rsid w:val="002C2A07"/>
    <w:rsid w:val="002C2D65"/>
    <w:rsid w:val="002C4108"/>
    <w:rsid w:val="002C4425"/>
    <w:rsid w:val="002C76AF"/>
    <w:rsid w:val="002D02AF"/>
    <w:rsid w:val="002D05F8"/>
    <w:rsid w:val="002D2BF9"/>
    <w:rsid w:val="002D4397"/>
    <w:rsid w:val="002D506E"/>
    <w:rsid w:val="002D56F1"/>
    <w:rsid w:val="002D5C45"/>
    <w:rsid w:val="002D6326"/>
    <w:rsid w:val="002E15E2"/>
    <w:rsid w:val="002E2271"/>
    <w:rsid w:val="002E3AAA"/>
    <w:rsid w:val="002E41C7"/>
    <w:rsid w:val="002E56F1"/>
    <w:rsid w:val="002E67ED"/>
    <w:rsid w:val="002E7AB2"/>
    <w:rsid w:val="002E7C9C"/>
    <w:rsid w:val="002F066E"/>
    <w:rsid w:val="002F1AAC"/>
    <w:rsid w:val="002F1D26"/>
    <w:rsid w:val="002F37FC"/>
    <w:rsid w:val="002F42C6"/>
    <w:rsid w:val="002F4373"/>
    <w:rsid w:val="002F437A"/>
    <w:rsid w:val="002F4F35"/>
    <w:rsid w:val="002F6D89"/>
    <w:rsid w:val="002F74CC"/>
    <w:rsid w:val="0030119C"/>
    <w:rsid w:val="00301524"/>
    <w:rsid w:val="003017F5"/>
    <w:rsid w:val="00303075"/>
    <w:rsid w:val="00303D94"/>
    <w:rsid w:val="00306FD4"/>
    <w:rsid w:val="00307574"/>
    <w:rsid w:val="0031195C"/>
    <w:rsid w:val="00311A13"/>
    <w:rsid w:val="0031216E"/>
    <w:rsid w:val="00313980"/>
    <w:rsid w:val="003140F3"/>
    <w:rsid w:val="003148AC"/>
    <w:rsid w:val="003158FF"/>
    <w:rsid w:val="00317925"/>
    <w:rsid w:val="003208CE"/>
    <w:rsid w:val="00322D78"/>
    <w:rsid w:val="00323957"/>
    <w:rsid w:val="003246FA"/>
    <w:rsid w:val="0032581B"/>
    <w:rsid w:val="00326987"/>
    <w:rsid w:val="003270C6"/>
    <w:rsid w:val="00331526"/>
    <w:rsid w:val="00332072"/>
    <w:rsid w:val="00334E89"/>
    <w:rsid w:val="00336AD3"/>
    <w:rsid w:val="00340605"/>
    <w:rsid w:val="00342077"/>
    <w:rsid w:val="0034353A"/>
    <w:rsid w:val="0034363C"/>
    <w:rsid w:val="00343B32"/>
    <w:rsid w:val="00344AF1"/>
    <w:rsid w:val="00345C26"/>
    <w:rsid w:val="00350105"/>
    <w:rsid w:val="00350F7A"/>
    <w:rsid w:val="00352C08"/>
    <w:rsid w:val="00354EFB"/>
    <w:rsid w:val="00361EF9"/>
    <w:rsid w:val="00364840"/>
    <w:rsid w:val="003704EF"/>
    <w:rsid w:val="00371FA3"/>
    <w:rsid w:val="00372702"/>
    <w:rsid w:val="0037421B"/>
    <w:rsid w:val="003743AA"/>
    <w:rsid w:val="00375068"/>
    <w:rsid w:val="00376817"/>
    <w:rsid w:val="00376ED5"/>
    <w:rsid w:val="00376F88"/>
    <w:rsid w:val="00377C57"/>
    <w:rsid w:val="003862F0"/>
    <w:rsid w:val="0038755A"/>
    <w:rsid w:val="00390CFA"/>
    <w:rsid w:val="00391BB3"/>
    <w:rsid w:val="00391FD6"/>
    <w:rsid w:val="0039294D"/>
    <w:rsid w:val="003931D4"/>
    <w:rsid w:val="00394C43"/>
    <w:rsid w:val="00396792"/>
    <w:rsid w:val="003975BA"/>
    <w:rsid w:val="003976CA"/>
    <w:rsid w:val="003A475C"/>
    <w:rsid w:val="003A4F72"/>
    <w:rsid w:val="003A5E5E"/>
    <w:rsid w:val="003A6CA9"/>
    <w:rsid w:val="003B23AB"/>
    <w:rsid w:val="003B406C"/>
    <w:rsid w:val="003B4826"/>
    <w:rsid w:val="003C1035"/>
    <w:rsid w:val="003C157E"/>
    <w:rsid w:val="003C1C0C"/>
    <w:rsid w:val="003C1D56"/>
    <w:rsid w:val="003C3B29"/>
    <w:rsid w:val="003C6349"/>
    <w:rsid w:val="003C7D79"/>
    <w:rsid w:val="003C7F1D"/>
    <w:rsid w:val="003D1A7A"/>
    <w:rsid w:val="003D1AA0"/>
    <w:rsid w:val="003D21CA"/>
    <w:rsid w:val="003D2B80"/>
    <w:rsid w:val="003D2CA4"/>
    <w:rsid w:val="003D3B12"/>
    <w:rsid w:val="003D45B6"/>
    <w:rsid w:val="003D4707"/>
    <w:rsid w:val="003D64A1"/>
    <w:rsid w:val="003D699E"/>
    <w:rsid w:val="003D7A32"/>
    <w:rsid w:val="003D7D35"/>
    <w:rsid w:val="003E0A8A"/>
    <w:rsid w:val="003E0D3E"/>
    <w:rsid w:val="003E1374"/>
    <w:rsid w:val="003E1528"/>
    <w:rsid w:val="003E3D7C"/>
    <w:rsid w:val="003E56B5"/>
    <w:rsid w:val="003E5C88"/>
    <w:rsid w:val="003E6A68"/>
    <w:rsid w:val="003E7118"/>
    <w:rsid w:val="003E799F"/>
    <w:rsid w:val="003F16D0"/>
    <w:rsid w:val="003F1E7E"/>
    <w:rsid w:val="003F4594"/>
    <w:rsid w:val="004004B1"/>
    <w:rsid w:val="00402CFB"/>
    <w:rsid w:val="00402D53"/>
    <w:rsid w:val="0040444B"/>
    <w:rsid w:val="00406215"/>
    <w:rsid w:val="004069B0"/>
    <w:rsid w:val="00410992"/>
    <w:rsid w:val="004109C2"/>
    <w:rsid w:val="004117FA"/>
    <w:rsid w:val="00412424"/>
    <w:rsid w:val="0041280C"/>
    <w:rsid w:val="00413A74"/>
    <w:rsid w:val="00413C5F"/>
    <w:rsid w:val="004162CE"/>
    <w:rsid w:val="00421515"/>
    <w:rsid w:val="004226CD"/>
    <w:rsid w:val="0042294B"/>
    <w:rsid w:val="00423EC4"/>
    <w:rsid w:val="00425027"/>
    <w:rsid w:val="004256AA"/>
    <w:rsid w:val="00426929"/>
    <w:rsid w:val="00426D91"/>
    <w:rsid w:val="004305F9"/>
    <w:rsid w:val="00430FFE"/>
    <w:rsid w:val="004317CC"/>
    <w:rsid w:val="00431E69"/>
    <w:rsid w:val="0043253C"/>
    <w:rsid w:val="004357E2"/>
    <w:rsid w:val="00435D83"/>
    <w:rsid w:val="00435FCA"/>
    <w:rsid w:val="0043701D"/>
    <w:rsid w:val="004407DD"/>
    <w:rsid w:val="0044360E"/>
    <w:rsid w:val="004438B0"/>
    <w:rsid w:val="00446EF8"/>
    <w:rsid w:val="00446F8C"/>
    <w:rsid w:val="00451659"/>
    <w:rsid w:val="00453FCD"/>
    <w:rsid w:val="0045558F"/>
    <w:rsid w:val="00456988"/>
    <w:rsid w:val="004604FA"/>
    <w:rsid w:val="00460675"/>
    <w:rsid w:val="00465967"/>
    <w:rsid w:val="0046769A"/>
    <w:rsid w:val="00474313"/>
    <w:rsid w:val="00474836"/>
    <w:rsid w:val="00475220"/>
    <w:rsid w:val="004813EA"/>
    <w:rsid w:val="004817B8"/>
    <w:rsid w:val="0048191E"/>
    <w:rsid w:val="00482CBF"/>
    <w:rsid w:val="00482FA1"/>
    <w:rsid w:val="004836EC"/>
    <w:rsid w:val="00484271"/>
    <w:rsid w:val="004854A8"/>
    <w:rsid w:val="00486851"/>
    <w:rsid w:val="00487F61"/>
    <w:rsid w:val="004905C7"/>
    <w:rsid w:val="004917AF"/>
    <w:rsid w:val="00491B82"/>
    <w:rsid w:val="00494E40"/>
    <w:rsid w:val="00495183"/>
    <w:rsid w:val="00495C0F"/>
    <w:rsid w:val="00495D41"/>
    <w:rsid w:val="00495DE5"/>
    <w:rsid w:val="00497902"/>
    <w:rsid w:val="004A093D"/>
    <w:rsid w:val="004A0C6D"/>
    <w:rsid w:val="004A2435"/>
    <w:rsid w:val="004A3B39"/>
    <w:rsid w:val="004A3DC3"/>
    <w:rsid w:val="004A60FD"/>
    <w:rsid w:val="004B08D5"/>
    <w:rsid w:val="004B18B5"/>
    <w:rsid w:val="004B34D8"/>
    <w:rsid w:val="004B6DF9"/>
    <w:rsid w:val="004B7B77"/>
    <w:rsid w:val="004C1BA5"/>
    <w:rsid w:val="004C20DD"/>
    <w:rsid w:val="004C50C7"/>
    <w:rsid w:val="004C6D83"/>
    <w:rsid w:val="004D0144"/>
    <w:rsid w:val="004D1B4C"/>
    <w:rsid w:val="004D4B4A"/>
    <w:rsid w:val="004E0B91"/>
    <w:rsid w:val="004E0E99"/>
    <w:rsid w:val="004E1A16"/>
    <w:rsid w:val="004E244E"/>
    <w:rsid w:val="004E5C99"/>
    <w:rsid w:val="004E6CE4"/>
    <w:rsid w:val="004E736B"/>
    <w:rsid w:val="004F2ACC"/>
    <w:rsid w:val="004F350A"/>
    <w:rsid w:val="004F38A2"/>
    <w:rsid w:val="004F3996"/>
    <w:rsid w:val="004F4CED"/>
    <w:rsid w:val="004F4D01"/>
    <w:rsid w:val="004F5DC0"/>
    <w:rsid w:val="004F700B"/>
    <w:rsid w:val="00500B73"/>
    <w:rsid w:val="00500ECA"/>
    <w:rsid w:val="00501A20"/>
    <w:rsid w:val="00502499"/>
    <w:rsid w:val="0050322B"/>
    <w:rsid w:val="00505654"/>
    <w:rsid w:val="00507E23"/>
    <w:rsid w:val="00507E88"/>
    <w:rsid w:val="00507FC6"/>
    <w:rsid w:val="00511693"/>
    <w:rsid w:val="00511D87"/>
    <w:rsid w:val="005139C7"/>
    <w:rsid w:val="00514E5D"/>
    <w:rsid w:val="00516F27"/>
    <w:rsid w:val="0052185C"/>
    <w:rsid w:val="00523B65"/>
    <w:rsid w:val="005278B8"/>
    <w:rsid w:val="005301CF"/>
    <w:rsid w:val="00531127"/>
    <w:rsid w:val="0053165B"/>
    <w:rsid w:val="00534476"/>
    <w:rsid w:val="00536166"/>
    <w:rsid w:val="0054396E"/>
    <w:rsid w:val="005468F4"/>
    <w:rsid w:val="00546E24"/>
    <w:rsid w:val="00547675"/>
    <w:rsid w:val="005477A0"/>
    <w:rsid w:val="00547C73"/>
    <w:rsid w:val="0055233E"/>
    <w:rsid w:val="00554525"/>
    <w:rsid w:val="00555138"/>
    <w:rsid w:val="00557BE7"/>
    <w:rsid w:val="0056018F"/>
    <w:rsid w:val="00561ADE"/>
    <w:rsid w:val="0056249C"/>
    <w:rsid w:val="0056300C"/>
    <w:rsid w:val="0056333B"/>
    <w:rsid w:val="0056520A"/>
    <w:rsid w:val="00565211"/>
    <w:rsid w:val="005657AA"/>
    <w:rsid w:val="005660CE"/>
    <w:rsid w:val="00570A0B"/>
    <w:rsid w:val="0057103F"/>
    <w:rsid w:val="0057228B"/>
    <w:rsid w:val="0057481C"/>
    <w:rsid w:val="00576194"/>
    <w:rsid w:val="0057635C"/>
    <w:rsid w:val="0058042C"/>
    <w:rsid w:val="00581FC7"/>
    <w:rsid w:val="00583EB2"/>
    <w:rsid w:val="005843DB"/>
    <w:rsid w:val="005856EB"/>
    <w:rsid w:val="0058647E"/>
    <w:rsid w:val="00586B6E"/>
    <w:rsid w:val="005931C8"/>
    <w:rsid w:val="005936C2"/>
    <w:rsid w:val="005937F3"/>
    <w:rsid w:val="00593B2F"/>
    <w:rsid w:val="00595C5F"/>
    <w:rsid w:val="005964BE"/>
    <w:rsid w:val="005970AC"/>
    <w:rsid w:val="005975E6"/>
    <w:rsid w:val="005A0D33"/>
    <w:rsid w:val="005A1EDC"/>
    <w:rsid w:val="005A3468"/>
    <w:rsid w:val="005A4409"/>
    <w:rsid w:val="005A4830"/>
    <w:rsid w:val="005A496A"/>
    <w:rsid w:val="005A5C61"/>
    <w:rsid w:val="005A6C87"/>
    <w:rsid w:val="005B2322"/>
    <w:rsid w:val="005B3A3E"/>
    <w:rsid w:val="005B45F5"/>
    <w:rsid w:val="005B595D"/>
    <w:rsid w:val="005B7194"/>
    <w:rsid w:val="005C0321"/>
    <w:rsid w:val="005C0A73"/>
    <w:rsid w:val="005C2418"/>
    <w:rsid w:val="005C323A"/>
    <w:rsid w:val="005C51E9"/>
    <w:rsid w:val="005C5B62"/>
    <w:rsid w:val="005C62DD"/>
    <w:rsid w:val="005D00B3"/>
    <w:rsid w:val="005D1A7C"/>
    <w:rsid w:val="005D4E88"/>
    <w:rsid w:val="005D6A88"/>
    <w:rsid w:val="005D6D79"/>
    <w:rsid w:val="005E0A79"/>
    <w:rsid w:val="005E154F"/>
    <w:rsid w:val="005E216B"/>
    <w:rsid w:val="005E3786"/>
    <w:rsid w:val="005E3A24"/>
    <w:rsid w:val="005E452C"/>
    <w:rsid w:val="005E4CB0"/>
    <w:rsid w:val="005E7E63"/>
    <w:rsid w:val="005F1918"/>
    <w:rsid w:val="005F1D91"/>
    <w:rsid w:val="005F1E7B"/>
    <w:rsid w:val="005F290A"/>
    <w:rsid w:val="005F2A73"/>
    <w:rsid w:val="005F30E7"/>
    <w:rsid w:val="005F3558"/>
    <w:rsid w:val="005F49EA"/>
    <w:rsid w:val="005F65C3"/>
    <w:rsid w:val="005F7668"/>
    <w:rsid w:val="00603C7A"/>
    <w:rsid w:val="00603ECF"/>
    <w:rsid w:val="00604041"/>
    <w:rsid w:val="0060474F"/>
    <w:rsid w:val="00606306"/>
    <w:rsid w:val="006064A7"/>
    <w:rsid w:val="00607AE8"/>
    <w:rsid w:val="00611270"/>
    <w:rsid w:val="006130E7"/>
    <w:rsid w:val="00614B3F"/>
    <w:rsid w:val="00614FF7"/>
    <w:rsid w:val="0061539C"/>
    <w:rsid w:val="00615889"/>
    <w:rsid w:val="006162CD"/>
    <w:rsid w:val="00617414"/>
    <w:rsid w:val="00620F11"/>
    <w:rsid w:val="006212B2"/>
    <w:rsid w:val="00622354"/>
    <w:rsid w:val="00626CA3"/>
    <w:rsid w:val="006303F3"/>
    <w:rsid w:val="00633A6C"/>
    <w:rsid w:val="00633C1E"/>
    <w:rsid w:val="00634141"/>
    <w:rsid w:val="00636204"/>
    <w:rsid w:val="0063639D"/>
    <w:rsid w:val="0064359E"/>
    <w:rsid w:val="0064394C"/>
    <w:rsid w:val="00643C0F"/>
    <w:rsid w:val="006449BF"/>
    <w:rsid w:val="00645742"/>
    <w:rsid w:val="0064746F"/>
    <w:rsid w:val="0064758A"/>
    <w:rsid w:val="00647A3A"/>
    <w:rsid w:val="00647FA7"/>
    <w:rsid w:val="00652D68"/>
    <w:rsid w:val="00654213"/>
    <w:rsid w:val="00654251"/>
    <w:rsid w:val="00661793"/>
    <w:rsid w:val="0066195A"/>
    <w:rsid w:val="00662E38"/>
    <w:rsid w:val="006641BC"/>
    <w:rsid w:val="006659D9"/>
    <w:rsid w:val="00665AA0"/>
    <w:rsid w:val="00666CB5"/>
    <w:rsid w:val="0066795C"/>
    <w:rsid w:val="006679AB"/>
    <w:rsid w:val="00667E86"/>
    <w:rsid w:val="00670340"/>
    <w:rsid w:val="006710FB"/>
    <w:rsid w:val="00671C0E"/>
    <w:rsid w:val="006758C0"/>
    <w:rsid w:val="0067611C"/>
    <w:rsid w:val="00676758"/>
    <w:rsid w:val="00676C54"/>
    <w:rsid w:val="006820C2"/>
    <w:rsid w:val="0068245B"/>
    <w:rsid w:val="00682A4C"/>
    <w:rsid w:val="00682A86"/>
    <w:rsid w:val="00683AD1"/>
    <w:rsid w:val="00684E19"/>
    <w:rsid w:val="00685665"/>
    <w:rsid w:val="00686316"/>
    <w:rsid w:val="00690792"/>
    <w:rsid w:val="0069198B"/>
    <w:rsid w:val="00694345"/>
    <w:rsid w:val="00695373"/>
    <w:rsid w:val="00696EA6"/>
    <w:rsid w:val="0069703E"/>
    <w:rsid w:val="006978A5"/>
    <w:rsid w:val="006A0AC1"/>
    <w:rsid w:val="006A0D45"/>
    <w:rsid w:val="006A7A39"/>
    <w:rsid w:val="006B1523"/>
    <w:rsid w:val="006B2A72"/>
    <w:rsid w:val="006B2C06"/>
    <w:rsid w:val="006B3706"/>
    <w:rsid w:val="006B4AAA"/>
    <w:rsid w:val="006B7949"/>
    <w:rsid w:val="006C2320"/>
    <w:rsid w:val="006C3264"/>
    <w:rsid w:val="006C3355"/>
    <w:rsid w:val="006C3FAD"/>
    <w:rsid w:val="006C4638"/>
    <w:rsid w:val="006C5E84"/>
    <w:rsid w:val="006D23B9"/>
    <w:rsid w:val="006D3244"/>
    <w:rsid w:val="006D463D"/>
    <w:rsid w:val="006D4836"/>
    <w:rsid w:val="006D6D7F"/>
    <w:rsid w:val="006E0A41"/>
    <w:rsid w:val="006E0BBE"/>
    <w:rsid w:val="006E0E68"/>
    <w:rsid w:val="006E1588"/>
    <w:rsid w:val="006E1B98"/>
    <w:rsid w:val="006E56B0"/>
    <w:rsid w:val="006E6C96"/>
    <w:rsid w:val="006F1C35"/>
    <w:rsid w:val="006F26B4"/>
    <w:rsid w:val="006F32D2"/>
    <w:rsid w:val="006F51AE"/>
    <w:rsid w:val="006F51D8"/>
    <w:rsid w:val="007007EB"/>
    <w:rsid w:val="0070171E"/>
    <w:rsid w:val="00705AC5"/>
    <w:rsid w:val="007070A4"/>
    <w:rsid w:val="00707A81"/>
    <w:rsid w:val="007125ED"/>
    <w:rsid w:val="0071447E"/>
    <w:rsid w:val="0071457F"/>
    <w:rsid w:val="00715710"/>
    <w:rsid w:val="00717817"/>
    <w:rsid w:val="0072038C"/>
    <w:rsid w:val="00720DC0"/>
    <w:rsid w:val="00721348"/>
    <w:rsid w:val="007220F9"/>
    <w:rsid w:val="00723003"/>
    <w:rsid w:val="0072300E"/>
    <w:rsid w:val="0072398F"/>
    <w:rsid w:val="00725EB5"/>
    <w:rsid w:val="00732614"/>
    <w:rsid w:val="00733427"/>
    <w:rsid w:val="00734BE3"/>
    <w:rsid w:val="00736677"/>
    <w:rsid w:val="0073779C"/>
    <w:rsid w:val="00741915"/>
    <w:rsid w:val="00741B0F"/>
    <w:rsid w:val="00742FD4"/>
    <w:rsid w:val="007457B9"/>
    <w:rsid w:val="00745FDC"/>
    <w:rsid w:val="007461AC"/>
    <w:rsid w:val="007467B5"/>
    <w:rsid w:val="00750966"/>
    <w:rsid w:val="007526A2"/>
    <w:rsid w:val="00752B80"/>
    <w:rsid w:val="00753484"/>
    <w:rsid w:val="0075417B"/>
    <w:rsid w:val="007575A0"/>
    <w:rsid w:val="00757C9B"/>
    <w:rsid w:val="00761435"/>
    <w:rsid w:val="00761FAD"/>
    <w:rsid w:val="00762D43"/>
    <w:rsid w:val="00764ADF"/>
    <w:rsid w:val="00765666"/>
    <w:rsid w:val="007657D5"/>
    <w:rsid w:val="00765EE8"/>
    <w:rsid w:val="00770A56"/>
    <w:rsid w:val="007745B1"/>
    <w:rsid w:val="00774F8E"/>
    <w:rsid w:val="007755C8"/>
    <w:rsid w:val="00776B7C"/>
    <w:rsid w:val="00776E43"/>
    <w:rsid w:val="00777CA6"/>
    <w:rsid w:val="00777D7E"/>
    <w:rsid w:val="007815E7"/>
    <w:rsid w:val="00782E6F"/>
    <w:rsid w:val="00784528"/>
    <w:rsid w:val="007863B1"/>
    <w:rsid w:val="00787BCB"/>
    <w:rsid w:val="007954E2"/>
    <w:rsid w:val="00796259"/>
    <w:rsid w:val="0079747F"/>
    <w:rsid w:val="007975EC"/>
    <w:rsid w:val="007A01C9"/>
    <w:rsid w:val="007A032E"/>
    <w:rsid w:val="007A08DA"/>
    <w:rsid w:val="007A11FD"/>
    <w:rsid w:val="007A1FC2"/>
    <w:rsid w:val="007A2CA2"/>
    <w:rsid w:val="007A501E"/>
    <w:rsid w:val="007A50EE"/>
    <w:rsid w:val="007A61F9"/>
    <w:rsid w:val="007A7F22"/>
    <w:rsid w:val="007B0236"/>
    <w:rsid w:val="007B6000"/>
    <w:rsid w:val="007B6161"/>
    <w:rsid w:val="007B76F9"/>
    <w:rsid w:val="007B78D9"/>
    <w:rsid w:val="007C26AF"/>
    <w:rsid w:val="007C47C7"/>
    <w:rsid w:val="007C703D"/>
    <w:rsid w:val="007C7ECF"/>
    <w:rsid w:val="007D0316"/>
    <w:rsid w:val="007D65F9"/>
    <w:rsid w:val="007D714C"/>
    <w:rsid w:val="007D7FC5"/>
    <w:rsid w:val="007E203D"/>
    <w:rsid w:val="007E2300"/>
    <w:rsid w:val="007E2F87"/>
    <w:rsid w:val="007E4EA1"/>
    <w:rsid w:val="007E574F"/>
    <w:rsid w:val="007E577D"/>
    <w:rsid w:val="007E5860"/>
    <w:rsid w:val="007E734C"/>
    <w:rsid w:val="007E7F07"/>
    <w:rsid w:val="007F15B9"/>
    <w:rsid w:val="007F70FB"/>
    <w:rsid w:val="007F750F"/>
    <w:rsid w:val="008010DC"/>
    <w:rsid w:val="0080208E"/>
    <w:rsid w:val="00803917"/>
    <w:rsid w:val="00805475"/>
    <w:rsid w:val="0081326C"/>
    <w:rsid w:val="00813BB3"/>
    <w:rsid w:val="00814689"/>
    <w:rsid w:val="00815F0B"/>
    <w:rsid w:val="0081741E"/>
    <w:rsid w:val="00820B6E"/>
    <w:rsid w:val="00820BE4"/>
    <w:rsid w:val="00821F3A"/>
    <w:rsid w:val="00822A55"/>
    <w:rsid w:val="008236ED"/>
    <w:rsid w:val="0082536E"/>
    <w:rsid w:val="00825EAA"/>
    <w:rsid w:val="00826DBA"/>
    <w:rsid w:val="00827B6B"/>
    <w:rsid w:val="0083258A"/>
    <w:rsid w:val="00833D17"/>
    <w:rsid w:val="00833E30"/>
    <w:rsid w:val="0084409C"/>
    <w:rsid w:val="00847D75"/>
    <w:rsid w:val="00850B8C"/>
    <w:rsid w:val="008548F5"/>
    <w:rsid w:val="00856692"/>
    <w:rsid w:val="00856CE7"/>
    <w:rsid w:val="0085729D"/>
    <w:rsid w:val="00860D24"/>
    <w:rsid w:val="00860E15"/>
    <w:rsid w:val="00861A74"/>
    <w:rsid w:val="008628FD"/>
    <w:rsid w:val="00864C10"/>
    <w:rsid w:val="00866DA7"/>
    <w:rsid w:val="008671B3"/>
    <w:rsid w:val="00867913"/>
    <w:rsid w:val="00867E7A"/>
    <w:rsid w:val="00872168"/>
    <w:rsid w:val="00873133"/>
    <w:rsid w:val="00875FC2"/>
    <w:rsid w:val="008766D8"/>
    <w:rsid w:val="008769DE"/>
    <w:rsid w:val="008807E9"/>
    <w:rsid w:val="00882D2F"/>
    <w:rsid w:val="00883519"/>
    <w:rsid w:val="00884B9B"/>
    <w:rsid w:val="00886179"/>
    <w:rsid w:val="00886856"/>
    <w:rsid w:val="008877FC"/>
    <w:rsid w:val="0088785E"/>
    <w:rsid w:val="00890AB0"/>
    <w:rsid w:val="0089400C"/>
    <w:rsid w:val="0089440B"/>
    <w:rsid w:val="00895C02"/>
    <w:rsid w:val="00896342"/>
    <w:rsid w:val="008963A0"/>
    <w:rsid w:val="008965B7"/>
    <w:rsid w:val="00896E41"/>
    <w:rsid w:val="008A113E"/>
    <w:rsid w:val="008A381E"/>
    <w:rsid w:val="008A4930"/>
    <w:rsid w:val="008A5FB0"/>
    <w:rsid w:val="008B0B65"/>
    <w:rsid w:val="008B0CC5"/>
    <w:rsid w:val="008B10B5"/>
    <w:rsid w:val="008B111C"/>
    <w:rsid w:val="008B4946"/>
    <w:rsid w:val="008B6DBC"/>
    <w:rsid w:val="008B79EE"/>
    <w:rsid w:val="008C02B2"/>
    <w:rsid w:val="008C2BF7"/>
    <w:rsid w:val="008C3F7E"/>
    <w:rsid w:val="008C4B75"/>
    <w:rsid w:val="008C6142"/>
    <w:rsid w:val="008D0BC0"/>
    <w:rsid w:val="008D21AB"/>
    <w:rsid w:val="008D27F9"/>
    <w:rsid w:val="008D4A56"/>
    <w:rsid w:val="008D5743"/>
    <w:rsid w:val="008D59A4"/>
    <w:rsid w:val="008D5DEB"/>
    <w:rsid w:val="008D6242"/>
    <w:rsid w:val="008D6978"/>
    <w:rsid w:val="008E3B7C"/>
    <w:rsid w:val="008E3F96"/>
    <w:rsid w:val="008E483B"/>
    <w:rsid w:val="008E4E85"/>
    <w:rsid w:val="008E5FBF"/>
    <w:rsid w:val="008E6192"/>
    <w:rsid w:val="008E7587"/>
    <w:rsid w:val="008F129A"/>
    <w:rsid w:val="008F2BDF"/>
    <w:rsid w:val="008F515F"/>
    <w:rsid w:val="00900D22"/>
    <w:rsid w:val="009026DE"/>
    <w:rsid w:val="009063E6"/>
    <w:rsid w:val="00907B1B"/>
    <w:rsid w:val="0091040D"/>
    <w:rsid w:val="00911A89"/>
    <w:rsid w:val="0091224F"/>
    <w:rsid w:val="0091386F"/>
    <w:rsid w:val="009159CC"/>
    <w:rsid w:val="009166E3"/>
    <w:rsid w:val="00916C5B"/>
    <w:rsid w:val="00916ECF"/>
    <w:rsid w:val="009174B7"/>
    <w:rsid w:val="0092002E"/>
    <w:rsid w:val="009212B7"/>
    <w:rsid w:val="00922F72"/>
    <w:rsid w:val="00925C15"/>
    <w:rsid w:val="009263D3"/>
    <w:rsid w:val="0093123B"/>
    <w:rsid w:val="00931A48"/>
    <w:rsid w:val="00932C9D"/>
    <w:rsid w:val="009334C6"/>
    <w:rsid w:val="00936D3B"/>
    <w:rsid w:val="009401A2"/>
    <w:rsid w:val="00940D7C"/>
    <w:rsid w:val="009418C9"/>
    <w:rsid w:val="0094367C"/>
    <w:rsid w:val="00945F39"/>
    <w:rsid w:val="009471B4"/>
    <w:rsid w:val="0095050F"/>
    <w:rsid w:val="00952E5C"/>
    <w:rsid w:val="0095374E"/>
    <w:rsid w:val="009547D0"/>
    <w:rsid w:val="00957730"/>
    <w:rsid w:val="00957A60"/>
    <w:rsid w:val="00957C94"/>
    <w:rsid w:val="00960398"/>
    <w:rsid w:val="00961499"/>
    <w:rsid w:val="009637D3"/>
    <w:rsid w:val="009647F0"/>
    <w:rsid w:val="00965384"/>
    <w:rsid w:val="00965D31"/>
    <w:rsid w:val="0096614E"/>
    <w:rsid w:val="00967D44"/>
    <w:rsid w:val="00967F1D"/>
    <w:rsid w:val="009703A9"/>
    <w:rsid w:val="009706D0"/>
    <w:rsid w:val="00971439"/>
    <w:rsid w:val="009727F0"/>
    <w:rsid w:val="00973FA7"/>
    <w:rsid w:val="00974A41"/>
    <w:rsid w:val="00974E16"/>
    <w:rsid w:val="009762AC"/>
    <w:rsid w:val="009845DC"/>
    <w:rsid w:val="00986974"/>
    <w:rsid w:val="00987EF8"/>
    <w:rsid w:val="00992190"/>
    <w:rsid w:val="00992570"/>
    <w:rsid w:val="009939D3"/>
    <w:rsid w:val="00993F5D"/>
    <w:rsid w:val="009952E7"/>
    <w:rsid w:val="0099673C"/>
    <w:rsid w:val="00997110"/>
    <w:rsid w:val="009A14CD"/>
    <w:rsid w:val="009A1F22"/>
    <w:rsid w:val="009A3048"/>
    <w:rsid w:val="009A658F"/>
    <w:rsid w:val="009A6B6E"/>
    <w:rsid w:val="009B0025"/>
    <w:rsid w:val="009B069A"/>
    <w:rsid w:val="009B089E"/>
    <w:rsid w:val="009B0E2F"/>
    <w:rsid w:val="009B34B8"/>
    <w:rsid w:val="009B477A"/>
    <w:rsid w:val="009B6BFF"/>
    <w:rsid w:val="009B6C2C"/>
    <w:rsid w:val="009C3156"/>
    <w:rsid w:val="009C4EF5"/>
    <w:rsid w:val="009C7919"/>
    <w:rsid w:val="009C7DB9"/>
    <w:rsid w:val="009D079B"/>
    <w:rsid w:val="009D1843"/>
    <w:rsid w:val="009D1930"/>
    <w:rsid w:val="009D1C4E"/>
    <w:rsid w:val="009D1F95"/>
    <w:rsid w:val="009D3329"/>
    <w:rsid w:val="009D3DC2"/>
    <w:rsid w:val="009D7AFB"/>
    <w:rsid w:val="009E12E1"/>
    <w:rsid w:val="009E1A4A"/>
    <w:rsid w:val="009E20DD"/>
    <w:rsid w:val="009E384E"/>
    <w:rsid w:val="009E4A82"/>
    <w:rsid w:val="009E602B"/>
    <w:rsid w:val="009E63E1"/>
    <w:rsid w:val="009E72D8"/>
    <w:rsid w:val="009F181E"/>
    <w:rsid w:val="009F2FD1"/>
    <w:rsid w:val="009F3080"/>
    <w:rsid w:val="009F308B"/>
    <w:rsid w:val="009F38DA"/>
    <w:rsid w:val="009F46C6"/>
    <w:rsid w:val="009F77BE"/>
    <w:rsid w:val="009F7A01"/>
    <w:rsid w:val="009F7C25"/>
    <w:rsid w:val="00A0015A"/>
    <w:rsid w:val="00A00E04"/>
    <w:rsid w:val="00A03A98"/>
    <w:rsid w:val="00A05146"/>
    <w:rsid w:val="00A05754"/>
    <w:rsid w:val="00A05C18"/>
    <w:rsid w:val="00A07189"/>
    <w:rsid w:val="00A0755A"/>
    <w:rsid w:val="00A10CE8"/>
    <w:rsid w:val="00A10D6A"/>
    <w:rsid w:val="00A113BE"/>
    <w:rsid w:val="00A12030"/>
    <w:rsid w:val="00A12C0B"/>
    <w:rsid w:val="00A13D63"/>
    <w:rsid w:val="00A13DC0"/>
    <w:rsid w:val="00A14F1D"/>
    <w:rsid w:val="00A20380"/>
    <w:rsid w:val="00A20DDE"/>
    <w:rsid w:val="00A238A8"/>
    <w:rsid w:val="00A26EF2"/>
    <w:rsid w:val="00A27022"/>
    <w:rsid w:val="00A27F95"/>
    <w:rsid w:val="00A307F9"/>
    <w:rsid w:val="00A35541"/>
    <w:rsid w:val="00A370F3"/>
    <w:rsid w:val="00A41BFB"/>
    <w:rsid w:val="00A4254C"/>
    <w:rsid w:val="00A425CD"/>
    <w:rsid w:val="00A42A9E"/>
    <w:rsid w:val="00A42DAD"/>
    <w:rsid w:val="00A4453F"/>
    <w:rsid w:val="00A44E87"/>
    <w:rsid w:val="00A45702"/>
    <w:rsid w:val="00A46315"/>
    <w:rsid w:val="00A535FE"/>
    <w:rsid w:val="00A552B4"/>
    <w:rsid w:val="00A55506"/>
    <w:rsid w:val="00A5578B"/>
    <w:rsid w:val="00A6002E"/>
    <w:rsid w:val="00A60716"/>
    <w:rsid w:val="00A6071D"/>
    <w:rsid w:val="00A60B2F"/>
    <w:rsid w:val="00A6190C"/>
    <w:rsid w:val="00A61B99"/>
    <w:rsid w:val="00A62D11"/>
    <w:rsid w:val="00A635D9"/>
    <w:rsid w:val="00A63EF1"/>
    <w:rsid w:val="00A71302"/>
    <w:rsid w:val="00A71C14"/>
    <w:rsid w:val="00A71D7A"/>
    <w:rsid w:val="00A72976"/>
    <w:rsid w:val="00A72EFE"/>
    <w:rsid w:val="00A7480E"/>
    <w:rsid w:val="00A75A68"/>
    <w:rsid w:val="00A81984"/>
    <w:rsid w:val="00A82FFF"/>
    <w:rsid w:val="00A84EDA"/>
    <w:rsid w:val="00A85157"/>
    <w:rsid w:val="00A852AF"/>
    <w:rsid w:val="00A86AE4"/>
    <w:rsid w:val="00A9265E"/>
    <w:rsid w:val="00A94FF8"/>
    <w:rsid w:val="00AA119C"/>
    <w:rsid w:val="00AA1B52"/>
    <w:rsid w:val="00AA2CCE"/>
    <w:rsid w:val="00AA2DA6"/>
    <w:rsid w:val="00AA4841"/>
    <w:rsid w:val="00AA6DE3"/>
    <w:rsid w:val="00AB2CC9"/>
    <w:rsid w:val="00AB36AA"/>
    <w:rsid w:val="00AB4A20"/>
    <w:rsid w:val="00AB59E6"/>
    <w:rsid w:val="00AB657E"/>
    <w:rsid w:val="00AB698C"/>
    <w:rsid w:val="00AB7F56"/>
    <w:rsid w:val="00AC1570"/>
    <w:rsid w:val="00AC5C41"/>
    <w:rsid w:val="00AC6DD6"/>
    <w:rsid w:val="00AC76E5"/>
    <w:rsid w:val="00AD00B6"/>
    <w:rsid w:val="00AD02CD"/>
    <w:rsid w:val="00AD1B3D"/>
    <w:rsid w:val="00AD457B"/>
    <w:rsid w:val="00AD6DFC"/>
    <w:rsid w:val="00AE0C0F"/>
    <w:rsid w:val="00AE2B1E"/>
    <w:rsid w:val="00AE3C32"/>
    <w:rsid w:val="00AE7DBE"/>
    <w:rsid w:val="00AF1483"/>
    <w:rsid w:val="00AF48EF"/>
    <w:rsid w:val="00AF4D55"/>
    <w:rsid w:val="00AF6077"/>
    <w:rsid w:val="00AF7C03"/>
    <w:rsid w:val="00B0299E"/>
    <w:rsid w:val="00B031F4"/>
    <w:rsid w:val="00B03B39"/>
    <w:rsid w:val="00B03DA0"/>
    <w:rsid w:val="00B03F79"/>
    <w:rsid w:val="00B05A41"/>
    <w:rsid w:val="00B062CB"/>
    <w:rsid w:val="00B0701D"/>
    <w:rsid w:val="00B1073B"/>
    <w:rsid w:val="00B1222A"/>
    <w:rsid w:val="00B156FA"/>
    <w:rsid w:val="00B200F6"/>
    <w:rsid w:val="00B221A7"/>
    <w:rsid w:val="00B22E73"/>
    <w:rsid w:val="00B27004"/>
    <w:rsid w:val="00B3176C"/>
    <w:rsid w:val="00B3275A"/>
    <w:rsid w:val="00B32A73"/>
    <w:rsid w:val="00B3524A"/>
    <w:rsid w:val="00B362CC"/>
    <w:rsid w:val="00B37D72"/>
    <w:rsid w:val="00B420E5"/>
    <w:rsid w:val="00B4304B"/>
    <w:rsid w:val="00B4485C"/>
    <w:rsid w:val="00B4490A"/>
    <w:rsid w:val="00B474B2"/>
    <w:rsid w:val="00B47E9B"/>
    <w:rsid w:val="00B47FF6"/>
    <w:rsid w:val="00B5021D"/>
    <w:rsid w:val="00B509DC"/>
    <w:rsid w:val="00B510AF"/>
    <w:rsid w:val="00B5169F"/>
    <w:rsid w:val="00B55F0F"/>
    <w:rsid w:val="00B6230F"/>
    <w:rsid w:val="00B63806"/>
    <w:rsid w:val="00B64E81"/>
    <w:rsid w:val="00B654E4"/>
    <w:rsid w:val="00B672A9"/>
    <w:rsid w:val="00B70CB0"/>
    <w:rsid w:val="00B70F7F"/>
    <w:rsid w:val="00B74638"/>
    <w:rsid w:val="00B766D4"/>
    <w:rsid w:val="00B7680C"/>
    <w:rsid w:val="00B768EF"/>
    <w:rsid w:val="00B76DE0"/>
    <w:rsid w:val="00B834B0"/>
    <w:rsid w:val="00B84ACD"/>
    <w:rsid w:val="00B858D0"/>
    <w:rsid w:val="00B86158"/>
    <w:rsid w:val="00B9198E"/>
    <w:rsid w:val="00B92160"/>
    <w:rsid w:val="00B93201"/>
    <w:rsid w:val="00B93577"/>
    <w:rsid w:val="00B93758"/>
    <w:rsid w:val="00B94638"/>
    <w:rsid w:val="00B95EAB"/>
    <w:rsid w:val="00B97784"/>
    <w:rsid w:val="00BA0EB7"/>
    <w:rsid w:val="00BA2DF0"/>
    <w:rsid w:val="00BA3F4E"/>
    <w:rsid w:val="00BA5E09"/>
    <w:rsid w:val="00BA5EDC"/>
    <w:rsid w:val="00BB3543"/>
    <w:rsid w:val="00BB4D18"/>
    <w:rsid w:val="00BB59E1"/>
    <w:rsid w:val="00BB658A"/>
    <w:rsid w:val="00BB6A86"/>
    <w:rsid w:val="00BB6D39"/>
    <w:rsid w:val="00BC12F6"/>
    <w:rsid w:val="00BC5B8F"/>
    <w:rsid w:val="00BC7394"/>
    <w:rsid w:val="00BC7606"/>
    <w:rsid w:val="00BD0407"/>
    <w:rsid w:val="00BD08AE"/>
    <w:rsid w:val="00BD1585"/>
    <w:rsid w:val="00BD250D"/>
    <w:rsid w:val="00BD3F89"/>
    <w:rsid w:val="00BD6990"/>
    <w:rsid w:val="00BE0DB0"/>
    <w:rsid w:val="00BE2BB2"/>
    <w:rsid w:val="00BE6F37"/>
    <w:rsid w:val="00BF384D"/>
    <w:rsid w:val="00BF46DD"/>
    <w:rsid w:val="00BF4E6B"/>
    <w:rsid w:val="00BF6B65"/>
    <w:rsid w:val="00BF6DBD"/>
    <w:rsid w:val="00C002B2"/>
    <w:rsid w:val="00C03B0A"/>
    <w:rsid w:val="00C04A6C"/>
    <w:rsid w:val="00C065B8"/>
    <w:rsid w:val="00C06F55"/>
    <w:rsid w:val="00C07388"/>
    <w:rsid w:val="00C10ACC"/>
    <w:rsid w:val="00C11D2A"/>
    <w:rsid w:val="00C12332"/>
    <w:rsid w:val="00C135DE"/>
    <w:rsid w:val="00C13FC1"/>
    <w:rsid w:val="00C20BAC"/>
    <w:rsid w:val="00C223E3"/>
    <w:rsid w:val="00C22411"/>
    <w:rsid w:val="00C23CFA"/>
    <w:rsid w:val="00C24315"/>
    <w:rsid w:val="00C24447"/>
    <w:rsid w:val="00C251A9"/>
    <w:rsid w:val="00C256B5"/>
    <w:rsid w:val="00C26D03"/>
    <w:rsid w:val="00C30B7B"/>
    <w:rsid w:val="00C32E57"/>
    <w:rsid w:val="00C33A21"/>
    <w:rsid w:val="00C353C8"/>
    <w:rsid w:val="00C359BA"/>
    <w:rsid w:val="00C35C02"/>
    <w:rsid w:val="00C3690F"/>
    <w:rsid w:val="00C37100"/>
    <w:rsid w:val="00C37AA4"/>
    <w:rsid w:val="00C37E48"/>
    <w:rsid w:val="00C40626"/>
    <w:rsid w:val="00C40B04"/>
    <w:rsid w:val="00C43FA6"/>
    <w:rsid w:val="00C4565A"/>
    <w:rsid w:val="00C506C1"/>
    <w:rsid w:val="00C52940"/>
    <w:rsid w:val="00C53045"/>
    <w:rsid w:val="00C54DF0"/>
    <w:rsid w:val="00C572A4"/>
    <w:rsid w:val="00C6051A"/>
    <w:rsid w:val="00C60AE5"/>
    <w:rsid w:val="00C64B7C"/>
    <w:rsid w:val="00C658F4"/>
    <w:rsid w:val="00C67C20"/>
    <w:rsid w:val="00C7039A"/>
    <w:rsid w:val="00C71835"/>
    <w:rsid w:val="00C71968"/>
    <w:rsid w:val="00C72A92"/>
    <w:rsid w:val="00C72DD8"/>
    <w:rsid w:val="00C75F36"/>
    <w:rsid w:val="00C80303"/>
    <w:rsid w:val="00C82A88"/>
    <w:rsid w:val="00C82E47"/>
    <w:rsid w:val="00C84825"/>
    <w:rsid w:val="00C85CB9"/>
    <w:rsid w:val="00C903D3"/>
    <w:rsid w:val="00C90657"/>
    <w:rsid w:val="00C911B5"/>
    <w:rsid w:val="00C919AA"/>
    <w:rsid w:val="00C92497"/>
    <w:rsid w:val="00C9404B"/>
    <w:rsid w:val="00C95FB6"/>
    <w:rsid w:val="00C965E5"/>
    <w:rsid w:val="00C96B83"/>
    <w:rsid w:val="00CA14B3"/>
    <w:rsid w:val="00CA539F"/>
    <w:rsid w:val="00CA5587"/>
    <w:rsid w:val="00CB03A4"/>
    <w:rsid w:val="00CB0928"/>
    <w:rsid w:val="00CB293F"/>
    <w:rsid w:val="00CB4048"/>
    <w:rsid w:val="00CB5114"/>
    <w:rsid w:val="00CB7C1F"/>
    <w:rsid w:val="00CC01EC"/>
    <w:rsid w:val="00CC1720"/>
    <w:rsid w:val="00CC1965"/>
    <w:rsid w:val="00CC1DF4"/>
    <w:rsid w:val="00CC2224"/>
    <w:rsid w:val="00CC460E"/>
    <w:rsid w:val="00CC5931"/>
    <w:rsid w:val="00CC600D"/>
    <w:rsid w:val="00CC6179"/>
    <w:rsid w:val="00CD02E4"/>
    <w:rsid w:val="00CD05B2"/>
    <w:rsid w:val="00CD3A79"/>
    <w:rsid w:val="00CD46D0"/>
    <w:rsid w:val="00CD69A7"/>
    <w:rsid w:val="00CD69B0"/>
    <w:rsid w:val="00CD72D6"/>
    <w:rsid w:val="00CD7574"/>
    <w:rsid w:val="00CE159B"/>
    <w:rsid w:val="00CE1DED"/>
    <w:rsid w:val="00CE2CBF"/>
    <w:rsid w:val="00CE397E"/>
    <w:rsid w:val="00CE3FCE"/>
    <w:rsid w:val="00CE7786"/>
    <w:rsid w:val="00CF0F7F"/>
    <w:rsid w:val="00CF2067"/>
    <w:rsid w:val="00D020E6"/>
    <w:rsid w:val="00D03BEB"/>
    <w:rsid w:val="00D0465E"/>
    <w:rsid w:val="00D04D2A"/>
    <w:rsid w:val="00D06788"/>
    <w:rsid w:val="00D101F2"/>
    <w:rsid w:val="00D10722"/>
    <w:rsid w:val="00D10871"/>
    <w:rsid w:val="00D16124"/>
    <w:rsid w:val="00D16714"/>
    <w:rsid w:val="00D169F8"/>
    <w:rsid w:val="00D16E62"/>
    <w:rsid w:val="00D20B33"/>
    <w:rsid w:val="00D24ABE"/>
    <w:rsid w:val="00D273BB"/>
    <w:rsid w:val="00D27F40"/>
    <w:rsid w:val="00D30258"/>
    <w:rsid w:val="00D30EEF"/>
    <w:rsid w:val="00D319E7"/>
    <w:rsid w:val="00D32AC9"/>
    <w:rsid w:val="00D32B16"/>
    <w:rsid w:val="00D32E52"/>
    <w:rsid w:val="00D361AA"/>
    <w:rsid w:val="00D3728E"/>
    <w:rsid w:val="00D4056A"/>
    <w:rsid w:val="00D406DA"/>
    <w:rsid w:val="00D423E4"/>
    <w:rsid w:val="00D424A7"/>
    <w:rsid w:val="00D4268E"/>
    <w:rsid w:val="00D45B4E"/>
    <w:rsid w:val="00D46570"/>
    <w:rsid w:val="00D50105"/>
    <w:rsid w:val="00D50700"/>
    <w:rsid w:val="00D50E17"/>
    <w:rsid w:val="00D52144"/>
    <w:rsid w:val="00D536A2"/>
    <w:rsid w:val="00D53942"/>
    <w:rsid w:val="00D5398A"/>
    <w:rsid w:val="00D5411F"/>
    <w:rsid w:val="00D57E5E"/>
    <w:rsid w:val="00D6113F"/>
    <w:rsid w:val="00D61F51"/>
    <w:rsid w:val="00D62513"/>
    <w:rsid w:val="00D62DC2"/>
    <w:rsid w:val="00D63647"/>
    <w:rsid w:val="00D63E00"/>
    <w:rsid w:val="00D63FB4"/>
    <w:rsid w:val="00D645AA"/>
    <w:rsid w:val="00D67114"/>
    <w:rsid w:val="00D705EC"/>
    <w:rsid w:val="00D712D2"/>
    <w:rsid w:val="00D722F6"/>
    <w:rsid w:val="00D73330"/>
    <w:rsid w:val="00D736E1"/>
    <w:rsid w:val="00D74336"/>
    <w:rsid w:val="00D81508"/>
    <w:rsid w:val="00D85857"/>
    <w:rsid w:val="00D859F4"/>
    <w:rsid w:val="00D86011"/>
    <w:rsid w:val="00D87C14"/>
    <w:rsid w:val="00D908A2"/>
    <w:rsid w:val="00D92127"/>
    <w:rsid w:val="00D92486"/>
    <w:rsid w:val="00D92F80"/>
    <w:rsid w:val="00D94C72"/>
    <w:rsid w:val="00D9721D"/>
    <w:rsid w:val="00DA33E3"/>
    <w:rsid w:val="00DA3B6D"/>
    <w:rsid w:val="00DA4EE9"/>
    <w:rsid w:val="00DA7921"/>
    <w:rsid w:val="00DB4404"/>
    <w:rsid w:val="00DB64D3"/>
    <w:rsid w:val="00DB758B"/>
    <w:rsid w:val="00DB7FBD"/>
    <w:rsid w:val="00DC0700"/>
    <w:rsid w:val="00DC0DC3"/>
    <w:rsid w:val="00DC506B"/>
    <w:rsid w:val="00DC51A6"/>
    <w:rsid w:val="00DC6998"/>
    <w:rsid w:val="00DD00DC"/>
    <w:rsid w:val="00DD21FC"/>
    <w:rsid w:val="00DD2986"/>
    <w:rsid w:val="00DD2EA7"/>
    <w:rsid w:val="00DD46E2"/>
    <w:rsid w:val="00DD49EC"/>
    <w:rsid w:val="00DD4FB2"/>
    <w:rsid w:val="00DD4FFE"/>
    <w:rsid w:val="00DD5130"/>
    <w:rsid w:val="00DD5A9F"/>
    <w:rsid w:val="00DD5B0B"/>
    <w:rsid w:val="00DD5C8F"/>
    <w:rsid w:val="00DD7581"/>
    <w:rsid w:val="00DE0026"/>
    <w:rsid w:val="00DE03FC"/>
    <w:rsid w:val="00DE38E1"/>
    <w:rsid w:val="00DF1A96"/>
    <w:rsid w:val="00DF36BC"/>
    <w:rsid w:val="00DF58A7"/>
    <w:rsid w:val="00DF62FF"/>
    <w:rsid w:val="00DF7C68"/>
    <w:rsid w:val="00E001A3"/>
    <w:rsid w:val="00E02ADB"/>
    <w:rsid w:val="00E066DC"/>
    <w:rsid w:val="00E06952"/>
    <w:rsid w:val="00E0780B"/>
    <w:rsid w:val="00E1147A"/>
    <w:rsid w:val="00E115A7"/>
    <w:rsid w:val="00E12714"/>
    <w:rsid w:val="00E13FC2"/>
    <w:rsid w:val="00E14BE8"/>
    <w:rsid w:val="00E15653"/>
    <w:rsid w:val="00E15ED9"/>
    <w:rsid w:val="00E16F20"/>
    <w:rsid w:val="00E22A1A"/>
    <w:rsid w:val="00E22AA4"/>
    <w:rsid w:val="00E26281"/>
    <w:rsid w:val="00E26E9B"/>
    <w:rsid w:val="00E2777C"/>
    <w:rsid w:val="00E307BD"/>
    <w:rsid w:val="00E30DCC"/>
    <w:rsid w:val="00E31FB5"/>
    <w:rsid w:val="00E34069"/>
    <w:rsid w:val="00E349AD"/>
    <w:rsid w:val="00E40F6B"/>
    <w:rsid w:val="00E41140"/>
    <w:rsid w:val="00E44BB8"/>
    <w:rsid w:val="00E4729F"/>
    <w:rsid w:val="00E4741A"/>
    <w:rsid w:val="00E50963"/>
    <w:rsid w:val="00E51859"/>
    <w:rsid w:val="00E52876"/>
    <w:rsid w:val="00E54DE9"/>
    <w:rsid w:val="00E56096"/>
    <w:rsid w:val="00E56847"/>
    <w:rsid w:val="00E57E72"/>
    <w:rsid w:val="00E60A43"/>
    <w:rsid w:val="00E62357"/>
    <w:rsid w:val="00E64C24"/>
    <w:rsid w:val="00E67C59"/>
    <w:rsid w:val="00E713B9"/>
    <w:rsid w:val="00E71948"/>
    <w:rsid w:val="00E7238F"/>
    <w:rsid w:val="00E72B5C"/>
    <w:rsid w:val="00E74414"/>
    <w:rsid w:val="00E77FCB"/>
    <w:rsid w:val="00E83162"/>
    <w:rsid w:val="00E85838"/>
    <w:rsid w:val="00E8771E"/>
    <w:rsid w:val="00E87EFE"/>
    <w:rsid w:val="00E90D06"/>
    <w:rsid w:val="00E9399D"/>
    <w:rsid w:val="00E94BAE"/>
    <w:rsid w:val="00E94D94"/>
    <w:rsid w:val="00E953BE"/>
    <w:rsid w:val="00E956C9"/>
    <w:rsid w:val="00E958B6"/>
    <w:rsid w:val="00EA2C1D"/>
    <w:rsid w:val="00EA7D5F"/>
    <w:rsid w:val="00EB1493"/>
    <w:rsid w:val="00EB1A63"/>
    <w:rsid w:val="00EB24A3"/>
    <w:rsid w:val="00EB2CED"/>
    <w:rsid w:val="00EB3353"/>
    <w:rsid w:val="00EB4CEB"/>
    <w:rsid w:val="00EB69CF"/>
    <w:rsid w:val="00EB741E"/>
    <w:rsid w:val="00EC128C"/>
    <w:rsid w:val="00EC186E"/>
    <w:rsid w:val="00EC32C0"/>
    <w:rsid w:val="00EC3811"/>
    <w:rsid w:val="00EC3DFB"/>
    <w:rsid w:val="00EC48DD"/>
    <w:rsid w:val="00EC4F34"/>
    <w:rsid w:val="00EC5139"/>
    <w:rsid w:val="00EC552A"/>
    <w:rsid w:val="00EC71DE"/>
    <w:rsid w:val="00ED06C8"/>
    <w:rsid w:val="00ED5E10"/>
    <w:rsid w:val="00EE0FA6"/>
    <w:rsid w:val="00EE20CA"/>
    <w:rsid w:val="00EE27CC"/>
    <w:rsid w:val="00EE39B1"/>
    <w:rsid w:val="00EE53AD"/>
    <w:rsid w:val="00EF3836"/>
    <w:rsid w:val="00EF44D7"/>
    <w:rsid w:val="00EF7369"/>
    <w:rsid w:val="00F01307"/>
    <w:rsid w:val="00F03967"/>
    <w:rsid w:val="00F079A8"/>
    <w:rsid w:val="00F103EC"/>
    <w:rsid w:val="00F120C7"/>
    <w:rsid w:val="00F130B1"/>
    <w:rsid w:val="00F13272"/>
    <w:rsid w:val="00F138EC"/>
    <w:rsid w:val="00F1427C"/>
    <w:rsid w:val="00F14549"/>
    <w:rsid w:val="00F14F07"/>
    <w:rsid w:val="00F15ABC"/>
    <w:rsid w:val="00F16A50"/>
    <w:rsid w:val="00F16FA9"/>
    <w:rsid w:val="00F174F0"/>
    <w:rsid w:val="00F21952"/>
    <w:rsid w:val="00F22972"/>
    <w:rsid w:val="00F252A3"/>
    <w:rsid w:val="00F2574A"/>
    <w:rsid w:val="00F26589"/>
    <w:rsid w:val="00F2739B"/>
    <w:rsid w:val="00F27B71"/>
    <w:rsid w:val="00F3010C"/>
    <w:rsid w:val="00F33680"/>
    <w:rsid w:val="00F34446"/>
    <w:rsid w:val="00F35DDB"/>
    <w:rsid w:val="00F365D7"/>
    <w:rsid w:val="00F3695B"/>
    <w:rsid w:val="00F441D0"/>
    <w:rsid w:val="00F46F72"/>
    <w:rsid w:val="00F50F3E"/>
    <w:rsid w:val="00F52D1C"/>
    <w:rsid w:val="00F555DD"/>
    <w:rsid w:val="00F55ACB"/>
    <w:rsid w:val="00F56264"/>
    <w:rsid w:val="00F6072F"/>
    <w:rsid w:val="00F60DDD"/>
    <w:rsid w:val="00F63D4E"/>
    <w:rsid w:val="00F64F80"/>
    <w:rsid w:val="00F70B85"/>
    <w:rsid w:val="00F70F62"/>
    <w:rsid w:val="00F73447"/>
    <w:rsid w:val="00F73D18"/>
    <w:rsid w:val="00F80880"/>
    <w:rsid w:val="00F83274"/>
    <w:rsid w:val="00F8359F"/>
    <w:rsid w:val="00F83FD8"/>
    <w:rsid w:val="00F843F7"/>
    <w:rsid w:val="00F85DE7"/>
    <w:rsid w:val="00F85E4D"/>
    <w:rsid w:val="00F8621F"/>
    <w:rsid w:val="00F862FF"/>
    <w:rsid w:val="00F9044D"/>
    <w:rsid w:val="00F913FB"/>
    <w:rsid w:val="00F92EC9"/>
    <w:rsid w:val="00F9334E"/>
    <w:rsid w:val="00F94148"/>
    <w:rsid w:val="00F9494A"/>
    <w:rsid w:val="00FA06FF"/>
    <w:rsid w:val="00FA13D2"/>
    <w:rsid w:val="00FA13D4"/>
    <w:rsid w:val="00FA1937"/>
    <w:rsid w:val="00FA1A1C"/>
    <w:rsid w:val="00FA2B4C"/>
    <w:rsid w:val="00FA2C32"/>
    <w:rsid w:val="00FA4A9D"/>
    <w:rsid w:val="00FB2FD5"/>
    <w:rsid w:val="00FB342A"/>
    <w:rsid w:val="00FB5028"/>
    <w:rsid w:val="00FB53FD"/>
    <w:rsid w:val="00FB5F8D"/>
    <w:rsid w:val="00FB6ECB"/>
    <w:rsid w:val="00FC02FC"/>
    <w:rsid w:val="00FC1219"/>
    <w:rsid w:val="00FC1BF4"/>
    <w:rsid w:val="00FC2575"/>
    <w:rsid w:val="00FC30F1"/>
    <w:rsid w:val="00FC37C8"/>
    <w:rsid w:val="00FC4E0C"/>
    <w:rsid w:val="00FC561E"/>
    <w:rsid w:val="00FD02DD"/>
    <w:rsid w:val="00FD0CF9"/>
    <w:rsid w:val="00FD538A"/>
    <w:rsid w:val="00FD6CE9"/>
    <w:rsid w:val="00FE14DD"/>
    <w:rsid w:val="00FE1A58"/>
    <w:rsid w:val="00FE3C6C"/>
    <w:rsid w:val="00FE606F"/>
    <w:rsid w:val="00FE6276"/>
    <w:rsid w:val="00FE6564"/>
    <w:rsid w:val="00FE673B"/>
    <w:rsid w:val="00FF0193"/>
    <w:rsid w:val="00FF0BAF"/>
    <w:rsid w:val="00FF4568"/>
    <w:rsid w:val="00FF4AE8"/>
    <w:rsid w:val="00FF5121"/>
    <w:rsid w:val="00FF5E81"/>
    <w:rsid w:val="00FF77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v:textbox inset="5.85pt,.7pt,5.85pt,.7pt"/>
    </o:shapedefaults>
    <o:shapelayout v:ext="edit">
      <o:idmap v:ext="edit" data="1"/>
    </o:shapelayout>
  </w:shapeDefaults>
  <w:decimalSymbol w:val="."/>
  <w:listSeparator w:val=","/>
  <w14:docId w14:val="56F25DFD"/>
  <w15:docId w15:val="{F76EA5F2-27FB-4009-AAA8-BBA0F88BD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MS Mincho" w:hAnsi="Times"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iPriority="99"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no"/>
    <w:qFormat/>
    <w:rsid w:val="008E7587"/>
    <w:pPr>
      <w:spacing w:after="120"/>
    </w:pPr>
    <w:rPr>
      <w:rFonts w:ascii="Times New Roman" w:hAnsi="Times New Roman"/>
      <w:sz w:val="22"/>
    </w:rPr>
  </w:style>
  <w:style w:type="paragraph" w:styleId="Heading1">
    <w:name w:val="heading 1"/>
    <w:aliases w:val="1"/>
    <w:next w:val="Normal"/>
    <w:qFormat/>
    <w:rsid w:val="00B5169F"/>
    <w:pPr>
      <w:keepNext/>
      <w:keepLines/>
      <w:numPr>
        <w:numId w:val="7"/>
      </w:numPr>
      <w:spacing w:before="360" w:after="120" w:line="240" w:lineRule="atLeast"/>
      <w:ind w:left="461" w:hanging="461"/>
      <w:outlineLvl w:val="0"/>
    </w:pPr>
    <w:rPr>
      <w:rFonts w:ascii="Arial" w:eastAsia="MS Gothic" w:hAnsi="Arial"/>
      <w:b/>
      <w:sz w:val="28"/>
    </w:rPr>
  </w:style>
  <w:style w:type="paragraph" w:styleId="Heading2">
    <w:name w:val="heading 2"/>
    <w:aliases w:val="2"/>
    <w:next w:val="Normal"/>
    <w:qFormat/>
    <w:rsid w:val="00B5169F"/>
    <w:pPr>
      <w:keepNext/>
      <w:keepLines/>
      <w:numPr>
        <w:ilvl w:val="1"/>
        <w:numId w:val="7"/>
      </w:numPr>
      <w:spacing w:before="240" w:after="80" w:line="240" w:lineRule="atLeast"/>
      <w:ind w:left="792" w:hanging="792"/>
      <w:outlineLvl w:val="1"/>
    </w:pPr>
    <w:rPr>
      <w:rFonts w:ascii="Arial" w:hAnsi="Arial"/>
      <w:b/>
      <w:sz w:val="24"/>
    </w:rPr>
  </w:style>
  <w:style w:type="paragraph" w:styleId="Heading3">
    <w:name w:val="heading 3"/>
    <w:aliases w:val="3"/>
    <w:next w:val="Normal"/>
    <w:qFormat/>
    <w:rsid w:val="00C43FA6"/>
    <w:pPr>
      <w:numPr>
        <w:ilvl w:val="2"/>
        <w:numId w:val="7"/>
      </w:numPr>
      <w:tabs>
        <w:tab w:val="clear" w:pos="1021"/>
        <w:tab w:val="num" w:pos="3642"/>
      </w:tabs>
      <w:spacing w:before="240" w:after="40" w:line="240" w:lineRule="atLeast"/>
      <w:ind w:left="1166" w:hanging="1022"/>
      <w:outlineLvl w:val="2"/>
    </w:pPr>
    <w:rPr>
      <w:rFonts w:ascii="Arial" w:hAnsi="Arial"/>
      <w:sz w:val="22"/>
    </w:rPr>
  </w:style>
  <w:style w:type="paragraph" w:styleId="Heading4">
    <w:name w:val="heading 4"/>
    <w:aliases w:val="4"/>
    <w:basedOn w:val="Normal"/>
    <w:next w:val="Normal"/>
    <w:rsid w:val="007E203D"/>
    <w:pPr>
      <w:keepLines/>
      <w:numPr>
        <w:numId w:val="15"/>
      </w:numPr>
      <w:ind w:left="0" w:firstLine="0"/>
      <w:outlineLvl w:val="3"/>
    </w:pPr>
    <w:rPr>
      <w:b/>
      <w:sz w:val="24"/>
    </w:rPr>
  </w:style>
  <w:style w:type="paragraph" w:styleId="Heading5">
    <w:name w:val="heading 5"/>
    <w:aliases w:val="5"/>
    <w:basedOn w:val="Normal"/>
    <w:next w:val="tablehead"/>
    <w:qFormat/>
    <w:rsid w:val="004438B0"/>
    <w:pPr>
      <w:keepNext/>
      <w:keepLines/>
      <w:numPr>
        <w:ilvl w:val="4"/>
        <w:numId w:val="7"/>
      </w:numPr>
      <w:spacing w:after="160" w:line="260" w:lineRule="exact"/>
      <w:ind w:left="605" w:hanging="461"/>
      <w:outlineLvl w:val="4"/>
    </w:pPr>
    <w:rPr>
      <w:b/>
    </w:rPr>
  </w:style>
  <w:style w:type="paragraph" w:styleId="Heading6">
    <w:name w:val="heading 6"/>
    <w:basedOn w:val="Normal"/>
    <w:next w:val="Normal"/>
    <w:link w:val="Heading6Char"/>
    <w:qFormat/>
    <w:rsid w:val="00867913"/>
    <w:pPr>
      <w:spacing w:before="240" w:after="60"/>
      <w:outlineLvl w:val="5"/>
    </w:pPr>
    <w:rPr>
      <w:b/>
      <w:bCs/>
      <w:szCs w:val="22"/>
    </w:rPr>
  </w:style>
  <w:style w:type="paragraph" w:styleId="Heading7">
    <w:name w:val="heading 7"/>
    <w:basedOn w:val="Normal"/>
    <w:next w:val="Normal"/>
    <w:qFormat/>
    <w:rsid w:val="005856EB"/>
    <w:pPr>
      <w:spacing w:before="240" w:after="60"/>
      <w:ind w:left="144"/>
      <w:outlineLvl w:val="6"/>
    </w:pPr>
    <w:rPr>
      <w:sz w:val="20"/>
      <w:szCs w:val="24"/>
      <w:u w:val="single"/>
    </w:rPr>
  </w:style>
  <w:style w:type="paragraph" w:styleId="Heading8">
    <w:name w:val="heading 8"/>
    <w:basedOn w:val="Normal"/>
    <w:next w:val="Normal"/>
    <w:qFormat/>
    <w:rsid w:val="00867913"/>
    <w:pPr>
      <w:spacing w:before="240" w:after="60"/>
      <w:outlineLvl w:val="7"/>
    </w:pPr>
    <w:rPr>
      <w:i/>
      <w:iCs/>
      <w:sz w:val="24"/>
      <w:szCs w:val="24"/>
    </w:rPr>
  </w:style>
  <w:style w:type="paragraph" w:styleId="Heading9">
    <w:name w:val="heading 9"/>
    <w:basedOn w:val="Normal"/>
    <w:next w:val="Normal"/>
    <w:qFormat/>
    <w:rsid w:val="00062B9B"/>
    <w:pPr>
      <w:spacing w:before="240" w:after="60"/>
      <w:outlineLvl w:val="8"/>
    </w:pPr>
    <w:rPr>
      <w:rFonts w:ascii="Arial" w:hAnsi="Arial" w:cs="Arial"/>
      <w:sz w:val="20"/>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
    <w:name w:val="table head"/>
    <w:aliases w:val="th"/>
    <w:basedOn w:val="tablebody"/>
    <w:next w:val="tablebody"/>
    <w:pPr>
      <w:spacing w:line="240" w:lineRule="atLeast"/>
    </w:pPr>
    <w:rPr>
      <w:b/>
    </w:rPr>
  </w:style>
  <w:style w:type="paragraph" w:customStyle="1" w:styleId="tablebody">
    <w:name w:val="table body"/>
    <w:aliases w:val="tb"/>
    <w:basedOn w:val="Normal"/>
    <w:pPr>
      <w:keepNext/>
      <w:keepLines/>
      <w:spacing w:after="20" w:line="240" w:lineRule="exact"/>
    </w:pPr>
    <w:rPr>
      <w:rFonts w:ascii="Arial" w:hAnsi="Arial"/>
    </w:rPr>
  </w:style>
  <w:style w:type="paragraph" w:customStyle="1" w:styleId="1">
    <w:name w:val="フッター1"/>
    <w:aliases w:val="f"/>
    <w:rsid w:val="0068245B"/>
    <w:pPr>
      <w:pBdr>
        <w:top w:val="single" w:sz="18" w:space="4" w:color="2A289D"/>
      </w:pBdr>
      <w:tabs>
        <w:tab w:val="center" w:pos="4803"/>
        <w:tab w:val="right" w:pos="9611"/>
      </w:tabs>
      <w:spacing w:before="200" w:after="120" w:line="240" w:lineRule="atLeast"/>
    </w:pPr>
    <w:rPr>
      <w:rFonts w:ascii="Arial" w:eastAsia="MS Gothic" w:hAnsi="Arial"/>
    </w:rPr>
  </w:style>
  <w:style w:type="paragraph" w:styleId="Header">
    <w:name w:val="header"/>
    <w:basedOn w:val="Normal"/>
    <w:pPr>
      <w:tabs>
        <w:tab w:val="center" w:pos="4252"/>
        <w:tab w:val="right" w:pos="8504"/>
      </w:tabs>
      <w:snapToGrid w:val="0"/>
    </w:pPr>
  </w:style>
  <w:style w:type="paragraph" w:customStyle="1" w:styleId="productname">
    <w:name w:val="product name"/>
    <w:aliases w:val="pn"/>
    <w:pPr>
      <w:spacing w:before="80" w:after="120" w:line="400" w:lineRule="exact"/>
    </w:pPr>
    <w:rPr>
      <w:rFonts w:ascii="Arial" w:eastAsia="MS Gothic" w:hAnsi="Arial"/>
      <w:b/>
      <w:sz w:val="36"/>
    </w:rPr>
  </w:style>
  <w:style w:type="character" w:styleId="Hyperlink">
    <w:name w:val="Hyperlink"/>
    <w:uiPriority w:val="99"/>
    <w:rPr>
      <w:color w:val="0000FF"/>
      <w:u w:val="single"/>
    </w:rPr>
  </w:style>
  <w:style w:type="paragraph" w:styleId="Footer">
    <w:name w:val="footer"/>
    <w:basedOn w:val="Normal"/>
    <w:rsid w:val="00B509DC"/>
    <w:pPr>
      <w:tabs>
        <w:tab w:val="center" w:pos="4252"/>
        <w:tab w:val="right" w:pos="8504"/>
      </w:tabs>
      <w:snapToGrid w:val="0"/>
      <w:jc w:val="center"/>
    </w:pPr>
    <w:rPr>
      <w:rFonts w:ascii="Arial" w:hAnsi="Arial"/>
    </w:rPr>
  </w:style>
  <w:style w:type="paragraph" w:styleId="TOC5">
    <w:name w:val="toc 5"/>
    <w:aliases w:val="t5"/>
    <w:basedOn w:val="TOC4"/>
    <w:uiPriority w:val="39"/>
  </w:style>
  <w:style w:type="paragraph" w:styleId="TOC4">
    <w:name w:val="toc 4"/>
    <w:aliases w:val="t4"/>
    <w:basedOn w:val="TOC1"/>
    <w:uiPriority w:val="39"/>
    <w:pPr>
      <w:tabs>
        <w:tab w:val="left" w:pos="1080"/>
      </w:tabs>
      <w:spacing w:before="0"/>
    </w:pPr>
  </w:style>
  <w:style w:type="paragraph" w:styleId="TOC1">
    <w:name w:val="toc 1"/>
    <w:aliases w:val="t1"/>
    <w:basedOn w:val="Normal"/>
    <w:next w:val="TOC2"/>
    <w:uiPriority w:val="39"/>
    <w:rsid w:val="008D21AB"/>
    <w:pPr>
      <w:widowControl w:val="0"/>
      <w:tabs>
        <w:tab w:val="left" w:pos="907"/>
        <w:tab w:val="right" w:leader="dot" w:pos="9611"/>
      </w:tabs>
      <w:spacing w:before="240" w:after="60" w:line="280" w:lineRule="exact"/>
      <w:ind w:left="908" w:hanging="454"/>
    </w:pPr>
    <w:rPr>
      <w:rFonts w:ascii="Arial" w:eastAsia="MS Gothic" w:hAnsi="Arial"/>
      <w:b/>
    </w:rPr>
  </w:style>
  <w:style w:type="paragraph" w:styleId="TOC2">
    <w:name w:val="toc 2"/>
    <w:aliases w:val="t2"/>
    <w:basedOn w:val="TOC1"/>
    <w:next w:val="TOC3"/>
    <w:uiPriority w:val="39"/>
    <w:rsid w:val="008D21AB"/>
    <w:pPr>
      <w:tabs>
        <w:tab w:val="clear" w:pos="907"/>
        <w:tab w:val="left" w:pos="1134"/>
      </w:tabs>
      <w:spacing w:before="0"/>
      <w:ind w:left="1134" w:hanging="510"/>
    </w:pPr>
    <w:rPr>
      <w:sz w:val="20"/>
    </w:rPr>
  </w:style>
  <w:style w:type="paragraph" w:styleId="TOC3">
    <w:name w:val="toc 3"/>
    <w:aliases w:val="t3"/>
    <w:basedOn w:val="TOC1"/>
    <w:uiPriority w:val="39"/>
    <w:rsid w:val="008D6242"/>
    <w:pPr>
      <w:tabs>
        <w:tab w:val="clear" w:pos="907"/>
        <w:tab w:val="left" w:pos="1474"/>
      </w:tabs>
      <w:spacing w:before="0"/>
      <w:ind w:left="1474" w:hanging="680"/>
    </w:pPr>
    <w:rPr>
      <w:sz w:val="20"/>
    </w:rPr>
  </w:style>
  <w:style w:type="paragraph" w:customStyle="1" w:styleId="box">
    <w:name w:val="box"/>
    <w:aliases w:val="b"/>
    <w:basedOn w:val="Normal"/>
    <w:next w:val="figuretitle"/>
    <w:pPr>
      <w:keepNext/>
      <w:keepLines/>
      <w:pBdr>
        <w:top w:val="single" w:sz="4" w:space="5" w:color="auto"/>
        <w:left w:val="single" w:sz="4" w:space="5" w:color="auto"/>
        <w:bottom w:val="single" w:sz="4" w:space="5" w:color="auto"/>
        <w:right w:val="single" w:sz="4" w:space="5" w:color="auto"/>
      </w:pBdr>
      <w:spacing w:before="60" w:after="60" w:line="259" w:lineRule="auto"/>
      <w:jc w:val="center"/>
    </w:pPr>
    <w:rPr>
      <w:rFonts w:ascii="Arial" w:hAnsi="Arial"/>
      <w:noProof/>
    </w:rPr>
  </w:style>
  <w:style w:type="paragraph" w:customStyle="1" w:styleId="figuretitle">
    <w:name w:val="figure title"/>
    <w:aliases w:val="ft"/>
    <w:next w:val="Normal"/>
    <w:pPr>
      <w:spacing w:after="120" w:line="240" w:lineRule="atLeast"/>
      <w:jc w:val="center"/>
    </w:pPr>
    <w:rPr>
      <w:rFonts w:ascii="Arial" w:eastAsia="MS Gothic" w:hAnsi="Arial"/>
      <w:b/>
    </w:rPr>
  </w:style>
  <w:style w:type="paragraph" w:customStyle="1" w:styleId="Level2unordered">
    <w:name w:val="Level 2 unordered"/>
    <w:aliases w:val="2u"/>
    <w:basedOn w:val="Level1unordered"/>
    <w:pPr>
      <w:keepLines/>
      <w:numPr>
        <w:numId w:val="3"/>
      </w:numPr>
      <w:tabs>
        <w:tab w:val="clear" w:pos="648"/>
      </w:tabs>
      <w:ind w:left="578" w:hanging="289"/>
    </w:pPr>
  </w:style>
  <w:style w:type="paragraph" w:customStyle="1" w:styleId="Level1unordered">
    <w:name w:val="Level 1 unordered"/>
    <w:aliases w:val="1u"/>
    <w:basedOn w:val="Level1ordered"/>
    <w:pPr>
      <w:numPr>
        <w:numId w:val="2"/>
      </w:numPr>
      <w:tabs>
        <w:tab w:val="clear" w:pos="360"/>
      </w:tabs>
      <w:spacing w:line="240" w:lineRule="exact"/>
      <w:ind w:left="289" w:hanging="289"/>
    </w:pPr>
  </w:style>
  <w:style w:type="paragraph" w:customStyle="1" w:styleId="Level1ordered">
    <w:name w:val="Level 1 ordered"/>
    <w:aliases w:val="1o"/>
    <w:pPr>
      <w:keepNext/>
      <w:tabs>
        <w:tab w:val="left" w:pos="289"/>
      </w:tabs>
      <w:spacing w:after="20" w:line="240" w:lineRule="atLeast"/>
      <w:ind w:left="289" w:hanging="289"/>
    </w:pPr>
    <w:rPr>
      <w:rFonts w:ascii="Times New Roman" w:hAnsi="Times New Roman"/>
    </w:rPr>
  </w:style>
  <w:style w:type="paragraph" w:customStyle="1" w:styleId="equation">
    <w:name w:val="equation"/>
    <w:aliases w:val="e"/>
    <w:next w:val="Normal"/>
    <w:pPr>
      <w:keepLines/>
      <w:spacing w:line="259" w:lineRule="auto"/>
      <w:ind w:left="720"/>
    </w:pPr>
    <w:rPr>
      <w:rFonts w:ascii="Arial" w:eastAsia="MS Gothic" w:hAnsi="Arial"/>
    </w:rPr>
  </w:style>
  <w:style w:type="paragraph" w:customStyle="1" w:styleId="figurenote">
    <w:name w:val="figure note"/>
    <w:aliases w:val="fn"/>
    <w:basedOn w:val="box"/>
    <w:pPr>
      <w:spacing w:before="0" w:after="20" w:line="240" w:lineRule="atLeast"/>
      <w:ind w:left="624" w:hanging="624"/>
      <w:jc w:val="left"/>
    </w:pPr>
  </w:style>
  <w:style w:type="paragraph" w:customStyle="1" w:styleId="figurenumnote">
    <w:name w:val="figure num note"/>
    <w:aliases w:val="fnn"/>
    <w:basedOn w:val="figurenote"/>
    <w:pPr>
      <w:tabs>
        <w:tab w:val="left" w:pos="624"/>
      </w:tabs>
      <w:ind w:left="907" w:hanging="907"/>
    </w:pPr>
  </w:style>
  <w:style w:type="paragraph" w:customStyle="1" w:styleId="10">
    <w:name w:val="ヘッダー1"/>
    <w:aliases w:val="h"/>
    <w:rsid w:val="00FB53FD"/>
    <w:pPr>
      <w:pBdr>
        <w:bottom w:val="single" w:sz="18" w:space="1" w:color="2A289D"/>
      </w:pBdr>
      <w:tabs>
        <w:tab w:val="right" w:pos="9611"/>
      </w:tabs>
      <w:spacing w:after="120" w:line="240" w:lineRule="atLeast"/>
    </w:pPr>
    <w:rPr>
      <w:rFonts w:ascii="Arial" w:eastAsia="MS Gothic" w:hAnsi="Arial"/>
      <w:b/>
      <w:sz w:val="24"/>
    </w:rPr>
  </w:style>
  <w:style w:type="paragraph" w:customStyle="1" w:styleId="notenumber">
    <w:name w:val="note number"/>
    <w:aliases w:val="nn"/>
    <w:pPr>
      <w:tabs>
        <w:tab w:val="left" w:pos="624"/>
      </w:tabs>
      <w:spacing w:after="20" w:line="240" w:lineRule="exact"/>
      <w:ind w:left="907" w:hanging="907"/>
    </w:pPr>
    <w:rPr>
      <w:rFonts w:ascii="Times New Roman" w:hAnsi="Times New Roman"/>
    </w:rPr>
  </w:style>
  <w:style w:type="paragraph" w:customStyle="1" w:styleId="note">
    <w:name w:val="note"/>
    <w:aliases w:val="nt"/>
    <w:next w:val="Normal"/>
    <w:pPr>
      <w:spacing w:after="20" w:line="240" w:lineRule="exact"/>
      <w:ind w:left="624" w:hanging="624"/>
    </w:pPr>
    <w:rPr>
      <w:rFonts w:ascii="Times New Roman" w:hAnsi="Times New Roman"/>
    </w:rPr>
  </w:style>
  <w:style w:type="paragraph" w:customStyle="1" w:styleId="tableend">
    <w:name w:val="table end"/>
    <w:aliases w:val="te"/>
    <w:basedOn w:val="Normal"/>
    <w:next w:val="Normal"/>
    <w:pPr>
      <w:spacing w:after="0" w:line="240" w:lineRule="atLeast"/>
    </w:pPr>
  </w:style>
  <w:style w:type="paragraph" w:customStyle="1" w:styleId="tablenote">
    <w:name w:val="table note"/>
    <w:aliases w:val="tn"/>
    <w:basedOn w:val="tablebody"/>
    <w:next w:val="tableend"/>
    <w:pPr>
      <w:spacing w:line="240" w:lineRule="atLeast"/>
      <w:ind w:left="601" w:hanging="601"/>
    </w:pPr>
  </w:style>
  <w:style w:type="paragraph" w:customStyle="1" w:styleId="tablecontinued">
    <w:name w:val="table continued"/>
    <w:aliases w:val="tc"/>
    <w:basedOn w:val="Heading5"/>
    <w:next w:val="tablehead"/>
    <w:pPr>
      <w:outlineLvl w:val="9"/>
    </w:pPr>
  </w:style>
  <w:style w:type="paragraph" w:customStyle="1" w:styleId="Space">
    <w:name w:val="Space"/>
    <w:aliases w:val="sp"/>
    <w:basedOn w:val="tableend"/>
    <w:next w:val="Normal"/>
    <w:pPr>
      <w:spacing w:after="60"/>
    </w:pPr>
  </w:style>
  <w:style w:type="paragraph" w:customStyle="1" w:styleId="table1unordered">
    <w:name w:val="table 1 unordered"/>
    <w:aliases w:val="t1u"/>
    <w:basedOn w:val="Level1unordered"/>
    <w:pPr>
      <w:numPr>
        <w:numId w:val="5"/>
      </w:numPr>
      <w:tabs>
        <w:tab w:val="clear" w:pos="660"/>
      </w:tabs>
      <w:spacing w:line="240" w:lineRule="atLeast"/>
      <w:ind w:left="289" w:hanging="289"/>
    </w:pPr>
    <w:rPr>
      <w:rFonts w:ascii="Arial" w:hAnsi="Arial"/>
    </w:rPr>
  </w:style>
  <w:style w:type="paragraph" w:customStyle="1" w:styleId="table2unordered">
    <w:name w:val="table 2 unordered"/>
    <w:aliases w:val="t2u"/>
    <w:basedOn w:val="table1unordered"/>
    <w:pPr>
      <w:numPr>
        <w:numId w:val="6"/>
      </w:numPr>
      <w:tabs>
        <w:tab w:val="clear" w:pos="1298"/>
      </w:tabs>
      <w:ind w:left="578"/>
    </w:pPr>
  </w:style>
  <w:style w:type="paragraph" w:customStyle="1" w:styleId="Level3ordered">
    <w:name w:val="Level 3 ordered"/>
    <w:aliases w:val="3o"/>
    <w:basedOn w:val="Level2ordered"/>
    <w:pPr>
      <w:ind w:left="867"/>
    </w:pPr>
  </w:style>
  <w:style w:type="paragraph" w:customStyle="1" w:styleId="Level2ordered">
    <w:name w:val="Level 2 ordered"/>
    <w:aliases w:val="2o"/>
    <w:basedOn w:val="Level1ordered"/>
    <w:pPr>
      <w:ind w:left="578"/>
    </w:pPr>
  </w:style>
  <w:style w:type="paragraph" w:customStyle="1" w:styleId="code">
    <w:name w:val="code"/>
    <w:aliases w:val="c"/>
    <w:rsid w:val="005F290A"/>
    <w:pPr>
      <w:keepNext/>
      <w:keepLines/>
      <w:tabs>
        <w:tab w:val="left" w:pos="380"/>
        <w:tab w:val="left" w:pos="540"/>
        <w:tab w:val="left" w:pos="900"/>
        <w:tab w:val="left" w:pos="1264"/>
        <w:tab w:val="left" w:pos="1627"/>
        <w:tab w:val="left" w:pos="1990"/>
        <w:tab w:val="left" w:pos="2353"/>
        <w:tab w:val="left" w:pos="2716"/>
        <w:tab w:val="left" w:pos="3079"/>
        <w:tab w:val="left" w:pos="3442"/>
        <w:tab w:val="left" w:pos="3805"/>
        <w:tab w:val="left" w:pos="4168"/>
        <w:tab w:val="left" w:pos="4530"/>
        <w:tab w:val="left" w:pos="4893"/>
        <w:tab w:val="left" w:pos="5256"/>
        <w:tab w:val="left" w:pos="5619"/>
        <w:tab w:val="left" w:pos="5982"/>
        <w:tab w:val="left" w:pos="6345"/>
        <w:tab w:val="left" w:pos="6708"/>
        <w:tab w:val="left" w:pos="7071"/>
        <w:tab w:val="left" w:pos="7433"/>
        <w:tab w:val="left" w:pos="7796"/>
        <w:tab w:val="left" w:pos="8159"/>
        <w:tab w:val="left" w:pos="8522"/>
        <w:tab w:val="left" w:pos="8885"/>
        <w:tab w:val="left" w:pos="9248"/>
        <w:tab w:val="right" w:pos="9611"/>
      </w:tabs>
      <w:spacing w:after="80" w:line="120" w:lineRule="atLeast"/>
      <w:ind w:left="187"/>
    </w:pPr>
    <w:rPr>
      <w:rFonts w:ascii="Courier New" w:hAnsi="Courier New"/>
      <w:sz w:val="16"/>
    </w:rPr>
  </w:style>
  <w:style w:type="paragraph" w:customStyle="1" w:styleId="codeend">
    <w:name w:val="code end"/>
    <w:aliases w:val="ce"/>
    <w:basedOn w:val="code"/>
    <w:next w:val="Normal"/>
    <w:pPr>
      <w:keepNext w:val="0"/>
    </w:pPr>
  </w:style>
  <w:style w:type="paragraph" w:customStyle="1" w:styleId="documentname">
    <w:name w:val="document name"/>
    <w:aliases w:val="dn"/>
    <w:rsid w:val="004917AF"/>
    <w:pPr>
      <w:pBdr>
        <w:bottom w:val="single" w:sz="18" w:space="1" w:color="2A289D"/>
      </w:pBdr>
      <w:spacing w:after="120" w:line="320" w:lineRule="exact"/>
      <w:jc w:val="both"/>
    </w:pPr>
    <w:rPr>
      <w:rFonts w:ascii="Arial" w:eastAsia="MS Gothic" w:hAnsi="Arial"/>
      <w:sz w:val="28"/>
    </w:rPr>
  </w:style>
  <w:style w:type="paragraph" w:customStyle="1" w:styleId="table2ordered">
    <w:name w:val="table 2 ordered"/>
    <w:aliases w:val="t2o"/>
    <w:basedOn w:val="table2unordered"/>
  </w:style>
  <w:style w:type="paragraph" w:customStyle="1" w:styleId="table1cont">
    <w:name w:val="table 1 cont"/>
    <w:aliases w:val="t1c"/>
    <w:basedOn w:val="tablebody"/>
    <w:pPr>
      <w:spacing w:after="40" w:line="220" w:lineRule="exact"/>
      <w:ind w:left="288"/>
    </w:pPr>
  </w:style>
  <w:style w:type="paragraph" w:customStyle="1" w:styleId="table2cont">
    <w:name w:val="table 2 cont"/>
    <w:aliases w:val="t2c"/>
    <w:basedOn w:val="table2unordered"/>
    <w:pPr>
      <w:numPr>
        <w:numId w:val="0"/>
      </w:numPr>
      <w:tabs>
        <w:tab w:val="clear" w:pos="289"/>
      </w:tabs>
      <w:ind w:left="578"/>
    </w:pPr>
  </w:style>
  <w:style w:type="paragraph" w:customStyle="1" w:styleId="Level3unordered">
    <w:name w:val="Level 3 unordered"/>
    <w:aliases w:val="3u"/>
    <w:basedOn w:val="Level2unordered"/>
    <w:pPr>
      <w:numPr>
        <w:numId w:val="4"/>
      </w:numPr>
      <w:tabs>
        <w:tab w:val="clear" w:pos="289"/>
        <w:tab w:val="clear" w:pos="360"/>
        <w:tab w:val="left" w:pos="868"/>
      </w:tabs>
      <w:ind w:left="867" w:hanging="289"/>
    </w:pPr>
  </w:style>
  <w:style w:type="paragraph" w:customStyle="1" w:styleId="Level1cont">
    <w:name w:val="Level 1 cont"/>
    <w:aliases w:val="1c"/>
    <w:pPr>
      <w:keepNext/>
      <w:keepLines/>
      <w:spacing w:after="20" w:line="240" w:lineRule="atLeast"/>
      <w:ind w:left="289"/>
    </w:pPr>
    <w:rPr>
      <w:rFonts w:ascii="Times New Roman" w:hAnsi="Times New Roman"/>
    </w:rPr>
  </w:style>
  <w:style w:type="paragraph" w:customStyle="1" w:styleId="Level2cont">
    <w:name w:val="Level 2 cont"/>
    <w:aliases w:val="2c"/>
    <w:basedOn w:val="Level1cont"/>
    <w:pPr>
      <w:ind w:left="578"/>
    </w:pPr>
  </w:style>
  <w:style w:type="paragraph" w:customStyle="1" w:styleId="table1ordered">
    <w:name w:val="table 1 ordered"/>
    <w:aliases w:val="t1o"/>
    <w:basedOn w:val="table1unordered"/>
  </w:style>
  <w:style w:type="paragraph" w:customStyle="1" w:styleId="Level3cont">
    <w:name w:val="Level 3 cont"/>
    <w:aliases w:val="3c"/>
    <w:basedOn w:val="Level2cont"/>
    <w:pPr>
      <w:ind w:left="864"/>
    </w:pPr>
  </w:style>
  <w:style w:type="paragraph" w:customStyle="1" w:styleId="figurenumnotecont">
    <w:name w:val="figure num note cont"/>
    <w:aliases w:val="fnnc"/>
    <w:basedOn w:val="figurenumnote"/>
    <w:pPr>
      <w:tabs>
        <w:tab w:val="clear" w:pos="624"/>
      </w:tabs>
    </w:pPr>
  </w:style>
  <w:style w:type="paragraph" w:customStyle="1" w:styleId="notenumbercont">
    <w:name w:val="note number cont"/>
    <w:aliases w:val="nnc"/>
    <w:basedOn w:val="notenumber"/>
    <w:pPr>
      <w:tabs>
        <w:tab w:val="clear" w:pos="624"/>
      </w:tabs>
      <w:ind w:firstLine="0"/>
    </w:pPr>
  </w:style>
  <w:style w:type="paragraph" w:customStyle="1" w:styleId="listend">
    <w:name w:val="list end"/>
    <w:aliases w:val="le"/>
    <w:basedOn w:val="tableend"/>
    <w:next w:val="Normal"/>
    <w:pPr>
      <w:spacing w:line="160" w:lineRule="exact"/>
    </w:pPr>
  </w:style>
  <w:style w:type="paragraph" w:customStyle="1" w:styleId="condition">
    <w:name w:val="condition"/>
    <w:aliases w:val="con"/>
    <w:pPr>
      <w:keepNext/>
      <w:spacing w:after="40" w:line="240" w:lineRule="atLeast"/>
      <w:jc w:val="right"/>
    </w:pPr>
    <w:rPr>
      <w:rFonts w:ascii="Times New Roman" w:hAnsi="Times New Roman"/>
    </w:rPr>
  </w:style>
  <w:style w:type="paragraph" w:customStyle="1" w:styleId="tabletitle">
    <w:name w:val="table title"/>
    <w:aliases w:val="tt"/>
    <w:next w:val="Normal"/>
    <w:pPr>
      <w:spacing w:after="120" w:line="240" w:lineRule="atLeast"/>
      <w:ind w:left="907" w:hanging="907"/>
      <w:jc w:val="both"/>
    </w:pPr>
    <w:rPr>
      <w:rFonts w:ascii="Arial" w:eastAsia="MS Gothic" w:hAnsi="Arial"/>
      <w:b/>
    </w:rPr>
  </w:style>
  <w:style w:type="paragraph" w:customStyle="1" w:styleId="notecont">
    <w:name w:val="note cont"/>
    <w:aliases w:val="nc"/>
    <w:basedOn w:val="note"/>
    <w:pPr>
      <w:ind w:firstLine="0"/>
    </w:pPr>
  </w:style>
  <w:style w:type="paragraph" w:customStyle="1" w:styleId="tablenotecont">
    <w:name w:val="table note cont"/>
    <w:aliases w:val="tnc"/>
    <w:basedOn w:val="tablenote"/>
    <w:next w:val="tableend"/>
    <w:pPr>
      <w:ind w:firstLine="0"/>
    </w:pPr>
  </w:style>
  <w:style w:type="paragraph" w:customStyle="1" w:styleId="conditionitem">
    <w:name w:val="condition item"/>
    <w:aliases w:val="coni"/>
    <w:basedOn w:val="Normal"/>
    <w:pPr>
      <w:spacing w:after="40" w:line="260" w:lineRule="exact"/>
      <w:ind w:left="289" w:hanging="289"/>
    </w:pPr>
  </w:style>
  <w:style w:type="paragraph" w:customStyle="1" w:styleId="conditiontitle">
    <w:name w:val="condition title"/>
    <w:aliases w:val="cont"/>
    <w:basedOn w:val="Normal"/>
    <w:pPr>
      <w:keepNext/>
    </w:pPr>
    <w:rPr>
      <w:b/>
    </w:rPr>
  </w:style>
  <w:style w:type="paragraph" w:customStyle="1" w:styleId="figuretitleabove">
    <w:name w:val="figure title above"/>
    <w:aliases w:val="fta"/>
    <w:basedOn w:val="Heading3"/>
    <w:pPr>
      <w:outlineLvl w:val="9"/>
    </w:pPr>
  </w:style>
  <w:style w:type="paragraph" w:customStyle="1" w:styleId="tablefigure">
    <w:name w:val="table figure"/>
    <w:aliases w:val="tf"/>
    <w:basedOn w:val="tablebody"/>
    <w:next w:val="tablebody"/>
    <w:pPr>
      <w:spacing w:line="240" w:lineRule="atLeast"/>
    </w:pPr>
  </w:style>
  <w:style w:type="paragraph" w:customStyle="1" w:styleId="lastpage">
    <w:name w:val="last page"/>
    <w:aliases w:val="lp"/>
    <w:basedOn w:val="Space"/>
    <w:pPr>
      <w:spacing w:after="0" w:line="240" w:lineRule="auto"/>
    </w:pPr>
    <w:rPr>
      <w:rFonts w:ascii="Arial" w:hAnsi="Arial"/>
    </w:rPr>
  </w:style>
  <w:style w:type="paragraph" w:customStyle="1" w:styleId="tablenumbernotecont">
    <w:name w:val="table number note cont"/>
    <w:aliases w:val="tnnc"/>
    <w:basedOn w:val="Normal"/>
    <w:pPr>
      <w:keepNext/>
      <w:keepLines/>
      <w:spacing w:after="20" w:line="240" w:lineRule="atLeast"/>
      <w:ind w:left="885"/>
    </w:pPr>
    <w:rPr>
      <w:rFonts w:ascii="Arial" w:hAnsi="Arial"/>
    </w:rPr>
  </w:style>
  <w:style w:type="paragraph" w:customStyle="1" w:styleId="tablenumbernote">
    <w:name w:val="table number note"/>
    <w:aliases w:val="tnn"/>
    <w:basedOn w:val="tablenote"/>
    <w:pPr>
      <w:tabs>
        <w:tab w:val="left" w:pos="601"/>
      </w:tabs>
      <w:ind w:left="885" w:hanging="885"/>
    </w:pPr>
  </w:style>
  <w:style w:type="paragraph" w:customStyle="1" w:styleId="indexlist">
    <w:name w:val="index list"/>
    <w:aliases w:val="il"/>
    <w:basedOn w:val="Level1unordered"/>
    <w:pPr>
      <w:tabs>
        <w:tab w:val="left" w:leader="dot" w:pos="8278"/>
        <w:tab w:val="right" w:pos="8647"/>
      </w:tabs>
    </w:pPr>
  </w:style>
  <w:style w:type="paragraph" w:customStyle="1" w:styleId="headertop">
    <w:name w:val="header top"/>
    <w:aliases w:val="ht"/>
    <w:rsid w:val="004917AF"/>
    <w:pPr>
      <w:keepNext/>
      <w:keepLines/>
      <w:pBdr>
        <w:bottom w:val="single" w:sz="18" w:space="1" w:color="2A289D"/>
      </w:pBdr>
      <w:tabs>
        <w:tab w:val="right" w:pos="9611"/>
      </w:tabs>
      <w:spacing w:before="280" w:after="120" w:line="280" w:lineRule="atLeast"/>
    </w:pPr>
    <w:rPr>
      <w:rFonts w:ascii="Arial" w:eastAsia="MS Gothic" w:hAnsi="Arial"/>
      <w:noProof/>
      <w:sz w:val="28"/>
    </w:rPr>
  </w:style>
  <w:style w:type="paragraph" w:customStyle="1" w:styleId="introductionheader">
    <w:name w:val="introduction header"/>
    <w:aliases w:val="ih"/>
    <w:rsid w:val="00CC600D"/>
    <w:pPr>
      <w:spacing w:before="240" w:after="120" w:line="240" w:lineRule="atLeast"/>
    </w:pPr>
    <w:rPr>
      <w:rFonts w:ascii="Arial" w:eastAsia="MS Gothic" w:hAnsi="Arial"/>
      <w:b/>
      <w:sz w:val="24"/>
    </w:rPr>
  </w:style>
  <w:style w:type="paragraph" w:customStyle="1" w:styleId="targetdevice">
    <w:name w:val="target device"/>
    <w:aliases w:val="td"/>
    <w:rsid w:val="000449ED"/>
    <w:pPr>
      <w:spacing w:before="240" w:after="120" w:line="240" w:lineRule="atLeast"/>
    </w:pPr>
    <w:rPr>
      <w:rFonts w:ascii="Arial" w:eastAsia="MS Gothic" w:hAnsi="Arial"/>
      <w:b/>
      <w:sz w:val="24"/>
    </w:rPr>
  </w:style>
  <w:style w:type="paragraph" w:customStyle="1" w:styleId="contentsheader">
    <w:name w:val="contents header"/>
    <w:rsid w:val="000449ED"/>
    <w:pPr>
      <w:spacing w:before="240" w:after="120" w:line="240" w:lineRule="atLeast"/>
    </w:pPr>
    <w:rPr>
      <w:rFonts w:ascii="Arial" w:eastAsia="MS Gothic" w:hAnsi="Arial"/>
      <w:b/>
      <w:sz w:val="24"/>
    </w:rPr>
  </w:style>
  <w:style w:type="paragraph" w:customStyle="1" w:styleId="figurenotecont">
    <w:name w:val="figure note cont"/>
    <w:aliases w:val="fnc"/>
    <w:basedOn w:val="figurenote"/>
  </w:style>
  <w:style w:type="paragraph" w:customStyle="1" w:styleId="revisionhistory">
    <w:name w:val="revision history"/>
    <w:aliases w:val="rh"/>
    <w:basedOn w:val="Heading1"/>
    <w:pPr>
      <w:numPr>
        <w:numId w:val="0"/>
      </w:numPr>
    </w:pPr>
  </w:style>
  <w:style w:type="paragraph" w:customStyle="1" w:styleId="Nonumberheading1">
    <w:name w:val="No number heading 1"/>
    <w:aliases w:val="nnh1"/>
    <w:basedOn w:val="Heading1"/>
    <w:pPr>
      <w:numPr>
        <w:numId w:val="0"/>
      </w:numPr>
    </w:pPr>
  </w:style>
  <w:style w:type="paragraph" w:customStyle="1" w:styleId="Nonumberheading2">
    <w:name w:val="No number heading 2"/>
    <w:aliases w:val="nnh2"/>
    <w:basedOn w:val="Heading2"/>
    <w:pPr>
      <w:numPr>
        <w:ilvl w:val="0"/>
        <w:numId w:val="0"/>
      </w:numPr>
    </w:pPr>
    <w:rPr>
      <w:rFonts w:eastAsia="MS Gothic"/>
    </w:rPr>
  </w:style>
  <w:style w:type="paragraph" w:customStyle="1" w:styleId="Nonumberheading3">
    <w:name w:val="No number heading 3"/>
    <w:aliases w:val="nnh3"/>
    <w:basedOn w:val="Heading3"/>
    <w:pPr>
      <w:numPr>
        <w:ilvl w:val="0"/>
        <w:numId w:val="0"/>
      </w:numPr>
    </w:pPr>
    <w:rPr>
      <w:rFonts w:eastAsia="MS Gothic"/>
    </w:rPr>
  </w:style>
  <w:style w:type="paragraph" w:customStyle="1" w:styleId="noframe">
    <w:name w:val="no frame"/>
    <w:basedOn w:val="box"/>
    <w:pPr>
      <w:pBdr>
        <w:top w:val="none" w:sz="0" w:space="0" w:color="auto"/>
        <w:left w:val="none" w:sz="0" w:space="0" w:color="auto"/>
        <w:bottom w:val="none" w:sz="0" w:space="0" w:color="auto"/>
        <w:right w:val="none" w:sz="0" w:space="0" w:color="auto"/>
      </w:pBdr>
    </w:pPr>
  </w:style>
  <w:style w:type="paragraph" w:customStyle="1" w:styleId="websiteandsupport">
    <w:name w:val="website and support"/>
    <w:aliases w:val="ws"/>
    <w:basedOn w:val="revisionhistory"/>
    <w:next w:val="Normal"/>
  </w:style>
  <w:style w:type="paragraph" w:customStyle="1" w:styleId="lonrnrd">
    <w:name w:val="lon_rn_rd"/>
    <w:basedOn w:val="Normal"/>
    <w:rsid w:val="002165FF"/>
    <w:pPr>
      <w:spacing w:after="0"/>
      <w:jc w:val="right"/>
    </w:pPr>
    <w:rPr>
      <w:rFonts w:ascii="Arial" w:hAnsi="Arial"/>
    </w:rPr>
  </w:style>
  <w:style w:type="paragraph" w:styleId="BalloonText">
    <w:name w:val="Balloon Text"/>
    <w:basedOn w:val="Normal"/>
    <w:semiHidden/>
    <w:rsid w:val="00867913"/>
    <w:rPr>
      <w:rFonts w:ascii="Tahoma" w:hAnsi="Tahoma" w:cs="Tahoma"/>
      <w:sz w:val="16"/>
      <w:szCs w:val="16"/>
    </w:rPr>
  </w:style>
  <w:style w:type="paragraph" w:styleId="BodyText">
    <w:name w:val="Body Text"/>
    <w:basedOn w:val="Normal"/>
    <w:link w:val="BodyTextChar"/>
    <w:rsid w:val="00867913"/>
  </w:style>
  <w:style w:type="paragraph" w:styleId="BodyTextFirstIndent">
    <w:name w:val="Body Text First Indent"/>
    <w:basedOn w:val="BodyText"/>
    <w:rsid w:val="00A27022"/>
    <w:rPr>
      <w:b/>
      <w:bCs/>
    </w:rPr>
  </w:style>
  <w:style w:type="paragraph" w:styleId="BodyTextIndent">
    <w:name w:val="Body Text Indent"/>
    <w:basedOn w:val="Normal"/>
    <w:rsid w:val="00867913"/>
    <w:pPr>
      <w:ind w:left="360"/>
    </w:pPr>
  </w:style>
  <w:style w:type="paragraph" w:styleId="BodyTextFirstIndent2">
    <w:name w:val="Body Text First Indent 2"/>
    <w:basedOn w:val="BodyTextIndent"/>
    <w:rsid w:val="00867913"/>
    <w:pPr>
      <w:ind w:firstLine="210"/>
    </w:pPr>
  </w:style>
  <w:style w:type="paragraph" w:styleId="BodyTextIndent2">
    <w:name w:val="Body Text Indent 2"/>
    <w:basedOn w:val="Normal"/>
    <w:rsid w:val="00867913"/>
    <w:pPr>
      <w:spacing w:line="480" w:lineRule="auto"/>
      <w:ind w:left="360"/>
    </w:pPr>
  </w:style>
  <w:style w:type="paragraph" w:styleId="BodyTextIndent3">
    <w:name w:val="Body Text Indent 3"/>
    <w:basedOn w:val="Normal"/>
    <w:rsid w:val="00867913"/>
    <w:pPr>
      <w:ind w:left="360"/>
    </w:pPr>
    <w:rPr>
      <w:sz w:val="16"/>
      <w:szCs w:val="16"/>
    </w:rPr>
  </w:style>
  <w:style w:type="paragraph" w:styleId="Caption">
    <w:name w:val="caption"/>
    <w:basedOn w:val="Normal"/>
    <w:next w:val="Normal"/>
    <w:uiPriority w:val="35"/>
    <w:qFormat/>
    <w:rsid w:val="00CD3A79"/>
    <w:rPr>
      <w:b/>
      <w:bCs/>
    </w:rPr>
  </w:style>
  <w:style w:type="paragraph" w:styleId="Closing">
    <w:name w:val="Closing"/>
    <w:basedOn w:val="Normal"/>
    <w:rsid w:val="00867913"/>
    <w:pPr>
      <w:ind w:left="4320"/>
    </w:pPr>
  </w:style>
  <w:style w:type="paragraph" w:styleId="CommentText">
    <w:name w:val="annotation text"/>
    <w:basedOn w:val="Normal"/>
    <w:link w:val="CommentTextChar"/>
    <w:uiPriority w:val="99"/>
    <w:semiHidden/>
    <w:rsid w:val="00867913"/>
  </w:style>
  <w:style w:type="paragraph" w:styleId="CommentSubject">
    <w:name w:val="annotation subject"/>
    <w:basedOn w:val="CommentText"/>
    <w:next w:val="CommentText"/>
    <w:semiHidden/>
    <w:rsid w:val="00867913"/>
    <w:rPr>
      <w:b/>
      <w:bCs/>
    </w:rPr>
  </w:style>
  <w:style w:type="paragraph" w:styleId="Date">
    <w:name w:val="Date"/>
    <w:basedOn w:val="Normal"/>
    <w:next w:val="Normal"/>
    <w:rsid w:val="00867913"/>
  </w:style>
  <w:style w:type="paragraph" w:styleId="DocumentMap">
    <w:name w:val="Document Map"/>
    <w:basedOn w:val="Normal"/>
    <w:semiHidden/>
    <w:rsid w:val="00867913"/>
    <w:pPr>
      <w:shd w:val="clear" w:color="auto" w:fill="000080"/>
    </w:pPr>
    <w:rPr>
      <w:rFonts w:ascii="Tahoma" w:hAnsi="Tahoma" w:cs="Tahoma"/>
    </w:rPr>
  </w:style>
  <w:style w:type="paragraph" w:styleId="E-mailSignature">
    <w:name w:val="E-mail Signature"/>
    <w:basedOn w:val="Normal"/>
    <w:rsid w:val="00867913"/>
  </w:style>
  <w:style w:type="paragraph" w:styleId="EndnoteText">
    <w:name w:val="endnote text"/>
    <w:basedOn w:val="Normal"/>
    <w:semiHidden/>
    <w:rsid w:val="00867913"/>
  </w:style>
  <w:style w:type="paragraph" w:styleId="EnvelopeAddress">
    <w:name w:val="envelope address"/>
    <w:basedOn w:val="Normal"/>
    <w:rsid w:val="0086791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67913"/>
    <w:rPr>
      <w:rFonts w:ascii="Arial" w:hAnsi="Arial" w:cs="Arial"/>
    </w:rPr>
  </w:style>
  <w:style w:type="paragraph" w:styleId="FootnoteText">
    <w:name w:val="footnote text"/>
    <w:basedOn w:val="Normal"/>
    <w:semiHidden/>
    <w:rsid w:val="00867913"/>
  </w:style>
  <w:style w:type="paragraph" w:styleId="HTMLAddress">
    <w:name w:val="HTML Address"/>
    <w:basedOn w:val="Normal"/>
    <w:rsid w:val="00867913"/>
    <w:rPr>
      <w:i/>
      <w:iCs/>
    </w:rPr>
  </w:style>
  <w:style w:type="paragraph" w:styleId="HTMLPreformatted">
    <w:name w:val="HTML Preformatted"/>
    <w:basedOn w:val="Normal"/>
    <w:rsid w:val="00867913"/>
    <w:rPr>
      <w:rFonts w:ascii="Courier New" w:hAnsi="Courier New" w:cs="Courier New"/>
    </w:rPr>
  </w:style>
  <w:style w:type="paragraph" w:styleId="Index1">
    <w:name w:val="index 1"/>
    <w:basedOn w:val="Normal"/>
    <w:next w:val="Normal"/>
    <w:autoRedefine/>
    <w:semiHidden/>
    <w:rsid w:val="00867913"/>
    <w:pPr>
      <w:ind w:left="200" w:hanging="200"/>
    </w:pPr>
  </w:style>
  <w:style w:type="paragraph" w:styleId="Index2">
    <w:name w:val="index 2"/>
    <w:basedOn w:val="Normal"/>
    <w:next w:val="Normal"/>
    <w:autoRedefine/>
    <w:semiHidden/>
    <w:rsid w:val="00867913"/>
    <w:pPr>
      <w:ind w:left="400" w:hanging="200"/>
    </w:pPr>
  </w:style>
  <w:style w:type="paragraph" w:styleId="Index3">
    <w:name w:val="index 3"/>
    <w:basedOn w:val="Normal"/>
    <w:next w:val="Normal"/>
    <w:autoRedefine/>
    <w:semiHidden/>
    <w:rsid w:val="00867913"/>
    <w:pPr>
      <w:ind w:left="600" w:hanging="200"/>
    </w:pPr>
  </w:style>
  <w:style w:type="paragraph" w:styleId="Index4">
    <w:name w:val="index 4"/>
    <w:basedOn w:val="Normal"/>
    <w:next w:val="Normal"/>
    <w:autoRedefine/>
    <w:semiHidden/>
    <w:rsid w:val="00867913"/>
    <w:pPr>
      <w:ind w:left="800" w:hanging="200"/>
    </w:pPr>
  </w:style>
  <w:style w:type="paragraph" w:styleId="Index5">
    <w:name w:val="index 5"/>
    <w:basedOn w:val="Normal"/>
    <w:next w:val="Normal"/>
    <w:autoRedefine/>
    <w:semiHidden/>
    <w:rsid w:val="00867913"/>
    <w:pPr>
      <w:ind w:left="1000" w:hanging="200"/>
    </w:pPr>
  </w:style>
  <w:style w:type="paragraph" w:styleId="Index6">
    <w:name w:val="index 6"/>
    <w:basedOn w:val="Normal"/>
    <w:next w:val="Normal"/>
    <w:autoRedefine/>
    <w:semiHidden/>
    <w:rsid w:val="00867913"/>
    <w:pPr>
      <w:ind w:left="1200" w:hanging="200"/>
    </w:pPr>
  </w:style>
  <w:style w:type="paragraph" w:styleId="Index7">
    <w:name w:val="index 7"/>
    <w:basedOn w:val="Normal"/>
    <w:next w:val="Normal"/>
    <w:autoRedefine/>
    <w:semiHidden/>
    <w:rsid w:val="00867913"/>
    <w:pPr>
      <w:ind w:left="1400" w:hanging="200"/>
    </w:pPr>
  </w:style>
  <w:style w:type="paragraph" w:styleId="Index8">
    <w:name w:val="index 8"/>
    <w:basedOn w:val="Normal"/>
    <w:next w:val="Normal"/>
    <w:autoRedefine/>
    <w:semiHidden/>
    <w:rsid w:val="00867913"/>
    <w:pPr>
      <w:ind w:left="1600" w:hanging="200"/>
    </w:pPr>
  </w:style>
  <w:style w:type="paragraph" w:styleId="Index9">
    <w:name w:val="index 9"/>
    <w:basedOn w:val="Normal"/>
    <w:next w:val="Normal"/>
    <w:autoRedefine/>
    <w:semiHidden/>
    <w:rsid w:val="00867913"/>
    <w:pPr>
      <w:ind w:left="1800" w:hanging="200"/>
    </w:pPr>
  </w:style>
  <w:style w:type="paragraph" w:styleId="IndexHeading">
    <w:name w:val="index heading"/>
    <w:basedOn w:val="Normal"/>
    <w:next w:val="Index1"/>
    <w:semiHidden/>
    <w:rsid w:val="00867913"/>
    <w:rPr>
      <w:rFonts w:ascii="Arial" w:hAnsi="Arial" w:cs="Arial"/>
      <w:b/>
      <w:bCs/>
    </w:rPr>
  </w:style>
  <w:style w:type="paragraph" w:styleId="List">
    <w:name w:val="List"/>
    <w:basedOn w:val="Normal"/>
    <w:rsid w:val="00867913"/>
    <w:pPr>
      <w:ind w:left="360" w:hanging="360"/>
    </w:pPr>
  </w:style>
  <w:style w:type="paragraph" w:styleId="List2">
    <w:name w:val="List 2"/>
    <w:basedOn w:val="Normal"/>
    <w:rsid w:val="00867913"/>
    <w:pPr>
      <w:ind w:left="720" w:hanging="360"/>
    </w:pPr>
  </w:style>
  <w:style w:type="paragraph" w:styleId="List3">
    <w:name w:val="List 3"/>
    <w:basedOn w:val="Normal"/>
    <w:rsid w:val="00867913"/>
    <w:pPr>
      <w:ind w:left="1080" w:hanging="360"/>
    </w:pPr>
  </w:style>
  <w:style w:type="paragraph" w:styleId="List4">
    <w:name w:val="List 4"/>
    <w:basedOn w:val="Normal"/>
    <w:rsid w:val="00867913"/>
    <w:pPr>
      <w:ind w:left="1440" w:hanging="360"/>
    </w:pPr>
  </w:style>
  <w:style w:type="paragraph" w:styleId="List5">
    <w:name w:val="List 5"/>
    <w:basedOn w:val="Normal"/>
    <w:rsid w:val="00867913"/>
    <w:pPr>
      <w:ind w:left="1800" w:hanging="360"/>
    </w:pPr>
  </w:style>
  <w:style w:type="paragraph" w:styleId="ListBullet2">
    <w:name w:val="List Bullet 2"/>
    <w:basedOn w:val="Normal"/>
    <w:rsid w:val="00313980"/>
    <w:pPr>
      <w:numPr>
        <w:numId w:val="21"/>
      </w:numPr>
    </w:pPr>
  </w:style>
  <w:style w:type="paragraph" w:styleId="ListBullet3">
    <w:name w:val="List Bullet 3"/>
    <w:basedOn w:val="Normal"/>
    <w:rsid w:val="009334C6"/>
    <w:pPr>
      <w:numPr>
        <w:numId w:val="16"/>
      </w:numPr>
      <w:ind w:left="648"/>
    </w:pPr>
  </w:style>
  <w:style w:type="paragraph" w:styleId="ListBullet4">
    <w:name w:val="List Bullet 4"/>
    <w:basedOn w:val="Normal"/>
    <w:uiPriority w:val="99"/>
    <w:rsid w:val="00867913"/>
    <w:pPr>
      <w:numPr>
        <w:numId w:val="8"/>
      </w:numPr>
    </w:pPr>
  </w:style>
  <w:style w:type="paragraph" w:styleId="ListBullet5">
    <w:name w:val="List Bullet 5"/>
    <w:basedOn w:val="Normal"/>
    <w:rsid w:val="00867913"/>
    <w:pPr>
      <w:numPr>
        <w:numId w:val="9"/>
      </w:numPr>
    </w:pPr>
  </w:style>
  <w:style w:type="paragraph" w:styleId="ListContinue">
    <w:name w:val="List Continue"/>
    <w:basedOn w:val="Normal"/>
    <w:rsid w:val="00867913"/>
    <w:pPr>
      <w:ind w:left="360"/>
    </w:pPr>
  </w:style>
  <w:style w:type="paragraph" w:styleId="ListContinue2">
    <w:name w:val="List Continue 2"/>
    <w:basedOn w:val="Normal"/>
    <w:rsid w:val="00867913"/>
    <w:pPr>
      <w:ind w:left="720"/>
    </w:pPr>
  </w:style>
  <w:style w:type="paragraph" w:styleId="ListContinue3">
    <w:name w:val="List Continue 3"/>
    <w:basedOn w:val="Normal"/>
    <w:rsid w:val="00867913"/>
    <w:pPr>
      <w:ind w:left="1080"/>
    </w:pPr>
  </w:style>
  <w:style w:type="paragraph" w:styleId="ListContinue4">
    <w:name w:val="List Continue 4"/>
    <w:basedOn w:val="Normal"/>
    <w:rsid w:val="00867913"/>
    <w:pPr>
      <w:ind w:left="1440"/>
    </w:pPr>
  </w:style>
  <w:style w:type="paragraph" w:styleId="ListContinue5">
    <w:name w:val="List Continue 5"/>
    <w:basedOn w:val="Normal"/>
    <w:rsid w:val="00867913"/>
    <w:pPr>
      <w:ind w:left="1800"/>
    </w:pPr>
  </w:style>
  <w:style w:type="paragraph" w:styleId="ListNumber">
    <w:name w:val="List Number"/>
    <w:basedOn w:val="Normal"/>
    <w:rsid w:val="00867913"/>
    <w:pPr>
      <w:numPr>
        <w:numId w:val="10"/>
      </w:numPr>
    </w:pPr>
  </w:style>
  <w:style w:type="paragraph" w:styleId="ListNumber2">
    <w:name w:val="List Number 2"/>
    <w:basedOn w:val="Normal"/>
    <w:rsid w:val="00867913"/>
    <w:pPr>
      <w:numPr>
        <w:numId w:val="1"/>
      </w:numPr>
    </w:pPr>
  </w:style>
  <w:style w:type="paragraph" w:styleId="ListNumber3">
    <w:name w:val="List Number 3"/>
    <w:basedOn w:val="Normal"/>
    <w:rsid w:val="00867913"/>
    <w:pPr>
      <w:numPr>
        <w:numId w:val="11"/>
      </w:numPr>
    </w:pPr>
  </w:style>
  <w:style w:type="paragraph" w:styleId="ListNumber4">
    <w:name w:val="List Number 4"/>
    <w:basedOn w:val="Normal"/>
    <w:rsid w:val="00867913"/>
    <w:pPr>
      <w:numPr>
        <w:numId w:val="12"/>
      </w:numPr>
    </w:pPr>
  </w:style>
  <w:style w:type="paragraph" w:styleId="ListNumber5">
    <w:name w:val="List Number 5"/>
    <w:basedOn w:val="Normal"/>
    <w:rsid w:val="00867913"/>
    <w:pPr>
      <w:numPr>
        <w:numId w:val="13"/>
      </w:numPr>
    </w:pPr>
  </w:style>
  <w:style w:type="paragraph" w:styleId="MacroText">
    <w:name w:val="macro"/>
    <w:semiHidden/>
    <w:rsid w:val="00867913"/>
    <w:pPr>
      <w:tabs>
        <w:tab w:val="left" w:pos="480"/>
        <w:tab w:val="left" w:pos="960"/>
        <w:tab w:val="left" w:pos="1440"/>
        <w:tab w:val="left" w:pos="1920"/>
        <w:tab w:val="left" w:pos="2400"/>
        <w:tab w:val="left" w:pos="2880"/>
        <w:tab w:val="left" w:pos="3360"/>
        <w:tab w:val="left" w:pos="3840"/>
        <w:tab w:val="left" w:pos="4320"/>
      </w:tabs>
      <w:spacing w:after="120" w:line="240" w:lineRule="exact"/>
    </w:pPr>
    <w:rPr>
      <w:rFonts w:ascii="Courier New" w:hAnsi="Courier New" w:cs="Courier New"/>
    </w:rPr>
  </w:style>
  <w:style w:type="paragraph" w:styleId="MessageHeader">
    <w:name w:val="Message Header"/>
    <w:basedOn w:val="Normal"/>
    <w:rsid w:val="0086791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867913"/>
    <w:rPr>
      <w:sz w:val="24"/>
      <w:szCs w:val="24"/>
    </w:rPr>
  </w:style>
  <w:style w:type="paragraph" w:styleId="NormalIndent">
    <w:name w:val="Normal Indent"/>
    <w:basedOn w:val="Normal"/>
    <w:rsid w:val="00867913"/>
    <w:pPr>
      <w:ind w:left="720"/>
    </w:pPr>
  </w:style>
  <w:style w:type="paragraph" w:styleId="NoteHeading">
    <w:name w:val="Note Heading"/>
    <w:basedOn w:val="Normal"/>
    <w:next w:val="Normal"/>
    <w:rsid w:val="00867913"/>
  </w:style>
  <w:style w:type="paragraph" w:styleId="PlainText">
    <w:name w:val="Plain Text"/>
    <w:basedOn w:val="Normal"/>
    <w:link w:val="PlainTextChar"/>
    <w:uiPriority w:val="99"/>
    <w:rsid w:val="00867913"/>
    <w:rPr>
      <w:rFonts w:ascii="Courier New" w:hAnsi="Courier New" w:cs="Courier New"/>
    </w:rPr>
  </w:style>
  <w:style w:type="paragraph" w:styleId="Salutation">
    <w:name w:val="Salutation"/>
    <w:basedOn w:val="Normal"/>
    <w:next w:val="Normal"/>
    <w:rsid w:val="00867913"/>
  </w:style>
  <w:style w:type="paragraph" w:styleId="Signature">
    <w:name w:val="Signature"/>
    <w:basedOn w:val="Normal"/>
    <w:rsid w:val="00867913"/>
    <w:pPr>
      <w:ind w:left="4320"/>
    </w:pPr>
  </w:style>
  <w:style w:type="paragraph" w:styleId="Subtitle">
    <w:name w:val="Subtitle"/>
    <w:basedOn w:val="Normal"/>
    <w:qFormat/>
    <w:rsid w:val="00867913"/>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67913"/>
    <w:pPr>
      <w:ind w:left="200" w:hanging="200"/>
    </w:pPr>
  </w:style>
  <w:style w:type="paragraph" w:styleId="TableofFigures">
    <w:name w:val="table of figures"/>
    <w:basedOn w:val="Normal"/>
    <w:next w:val="Normal"/>
    <w:semiHidden/>
    <w:rsid w:val="00867913"/>
  </w:style>
  <w:style w:type="paragraph" w:styleId="Title">
    <w:name w:val="Title"/>
    <w:basedOn w:val="Normal"/>
    <w:qFormat/>
    <w:rsid w:val="00867913"/>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67913"/>
    <w:pPr>
      <w:spacing w:before="120"/>
    </w:pPr>
    <w:rPr>
      <w:rFonts w:ascii="Arial" w:hAnsi="Arial" w:cs="Arial"/>
      <w:b/>
      <w:bCs/>
      <w:sz w:val="24"/>
      <w:szCs w:val="24"/>
    </w:rPr>
  </w:style>
  <w:style w:type="paragraph" w:styleId="TOC6">
    <w:name w:val="toc 6"/>
    <w:basedOn w:val="Normal"/>
    <w:next w:val="Normal"/>
    <w:autoRedefine/>
    <w:uiPriority w:val="39"/>
    <w:rsid w:val="00867913"/>
    <w:pPr>
      <w:ind w:left="1000"/>
    </w:pPr>
  </w:style>
  <w:style w:type="paragraph" w:styleId="TOC7">
    <w:name w:val="toc 7"/>
    <w:basedOn w:val="Normal"/>
    <w:next w:val="Normal"/>
    <w:autoRedefine/>
    <w:uiPriority w:val="39"/>
    <w:rsid w:val="00867913"/>
    <w:pPr>
      <w:ind w:left="1200"/>
    </w:pPr>
  </w:style>
  <w:style w:type="paragraph" w:styleId="TOC8">
    <w:name w:val="toc 8"/>
    <w:basedOn w:val="Normal"/>
    <w:next w:val="Normal"/>
    <w:autoRedefine/>
    <w:uiPriority w:val="39"/>
    <w:rsid w:val="00867913"/>
    <w:pPr>
      <w:ind w:left="1400"/>
    </w:pPr>
  </w:style>
  <w:style w:type="paragraph" w:styleId="TOC9">
    <w:name w:val="toc 9"/>
    <w:basedOn w:val="Normal"/>
    <w:next w:val="Normal"/>
    <w:autoRedefine/>
    <w:uiPriority w:val="39"/>
    <w:rsid w:val="00867913"/>
    <w:pPr>
      <w:ind w:left="1600"/>
    </w:pPr>
  </w:style>
  <w:style w:type="character" w:styleId="PageNumber">
    <w:name w:val="page number"/>
    <w:basedOn w:val="DefaultParagraphFont"/>
    <w:rsid w:val="00B509DC"/>
  </w:style>
  <w:style w:type="paragraph" w:styleId="ListParagraph">
    <w:name w:val="List Paragraph"/>
    <w:aliases w:val="List ParagraphX"/>
    <w:basedOn w:val="Normal"/>
    <w:uiPriority w:val="34"/>
    <w:qFormat/>
    <w:rsid w:val="00C6051A"/>
    <w:pPr>
      <w:ind w:leftChars="400" w:left="840"/>
    </w:pPr>
  </w:style>
  <w:style w:type="paragraph" w:styleId="Quote">
    <w:name w:val="Quote"/>
    <w:basedOn w:val="Normal"/>
    <w:next w:val="Normal"/>
    <w:link w:val="QuoteChar"/>
    <w:uiPriority w:val="29"/>
    <w:qFormat/>
    <w:rsid w:val="00C6051A"/>
    <w:rPr>
      <w:i/>
      <w:iCs/>
      <w:color w:val="000000"/>
    </w:rPr>
  </w:style>
  <w:style w:type="character" w:customStyle="1" w:styleId="QuoteChar">
    <w:name w:val="Quote Char"/>
    <w:link w:val="Quote"/>
    <w:uiPriority w:val="29"/>
    <w:rsid w:val="00C6051A"/>
    <w:rPr>
      <w:rFonts w:ascii="Times New Roman" w:hAnsi="Times New Roman"/>
      <w:i/>
      <w:iCs/>
      <w:color w:val="000000"/>
    </w:rPr>
  </w:style>
  <w:style w:type="paragraph" w:styleId="IntenseQuote">
    <w:name w:val="Intense Quote"/>
    <w:basedOn w:val="Normal"/>
    <w:next w:val="Normal"/>
    <w:link w:val="IntenseQuoteChar"/>
    <w:uiPriority w:val="30"/>
    <w:qFormat/>
    <w:rsid w:val="00C6051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C6051A"/>
    <w:rPr>
      <w:rFonts w:ascii="Times New Roman" w:hAnsi="Times New Roman"/>
      <w:b/>
      <w:bCs/>
      <w:i/>
      <w:iCs/>
      <w:color w:val="4F81BD"/>
    </w:rPr>
  </w:style>
  <w:style w:type="paragraph" w:styleId="NoSpacing">
    <w:name w:val="No Spacing"/>
    <w:uiPriority w:val="1"/>
    <w:qFormat/>
    <w:rsid w:val="00C6051A"/>
    <w:rPr>
      <w:rFonts w:ascii="Times New Roman" w:hAnsi="Times New Roman"/>
    </w:rPr>
  </w:style>
  <w:style w:type="paragraph" w:styleId="Bibliography">
    <w:name w:val="Bibliography"/>
    <w:basedOn w:val="Normal"/>
    <w:next w:val="Normal"/>
    <w:uiPriority w:val="37"/>
    <w:semiHidden/>
    <w:unhideWhenUsed/>
    <w:rsid w:val="00C6051A"/>
  </w:style>
  <w:style w:type="paragraph" w:styleId="TOCHeading">
    <w:name w:val="TOC Heading"/>
    <w:basedOn w:val="Heading1"/>
    <w:next w:val="Normal"/>
    <w:uiPriority w:val="39"/>
    <w:qFormat/>
    <w:rsid w:val="00C6051A"/>
    <w:pPr>
      <w:keepLines w:val="0"/>
      <w:numPr>
        <w:numId w:val="0"/>
      </w:numPr>
      <w:spacing w:before="0" w:line="240" w:lineRule="auto"/>
      <w:outlineLvl w:val="9"/>
    </w:pPr>
    <w:rPr>
      <w:b w:val="0"/>
      <w:szCs w:val="24"/>
    </w:rPr>
  </w:style>
  <w:style w:type="character" w:customStyle="1" w:styleId="PlainTextChar">
    <w:name w:val="Plain Text Char"/>
    <w:basedOn w:val="DefaultParagraphFont"/>
    <w:link w:val="PlainText"/>
    <w:uiPriority w:val="99"/>
    <w:rsid w:val="009D7AFB"/>
    <w:rPr>
      <w:rFonts w:ascii="Courier New" w:hAnsi="Courier New" w:cs="Courier New"/>
    </w:rPr>
  </w:style>
  <w:style w:type="character" w:styleId="BookTitle">
    <w:name w:val="Book Title"/>
    <w:aliases w:val="Book TitleX"/>
    <w:basedOn w:val="DefaultParagraphFont"/>
    <w:uiPriority w:val="33"/>
    <w:qFormat/>
    <w:rsid w:val="009D7AFB"/>
    <w:rPr>
      <w:b/>
      <w:bCs/>
      <w:i/>
      <w:iCs/>
      <w:spacing w:val="5"/>
    </w:rPr>
  </w:style>
  <w:style w:type="character" w:customStyle="1" w:styleId="BodyTextChar">
    <w:name w:val="Body Text Char"/>
    <w:basedOn w:val="DefaultParagraphFont"/>
    <w:link w:val="BodyText"/>
    <w:rsid w:val="00B93758"/>
    <w:rPr>
      <w:rFonts w:ascii="Times New Roman" w:hAnsi="Times New Roman"/>
    </w:rPr>
  </w:style>
  <w:style w:type="paragraph" w:customStyle="1" w:styleId="StylePlainTextPlainTextXLatinGeorgia8ptItalic">
    <w:name w:val="Style Plain TextPlain TextX + (Latin) Georgia 8 pt Italic"/>
    <w:basedOn w:val="PlainText"/>
    <w:rsid w:val="00CD3A79"/>
    <w:rPr>
      <w:rFonts w:ascii="Georgia" w:hAnsi="Georgia"/>
      <w:i/>
      <w:iCs/>
      <w:sz w:val="16"/>
    </w:rPr>
  </w:style>
  <w:style w:type="character" w:styleId="FollowedHyperlink">
    <w:name w:val="FollowedHyperlink"/>
    <w:basedOn w:val="DefaultParagraphFont"/>
    <w:semiHidden/>
    <w:unhideWhenUsed/>
    <w:rsid w:val="00873133"/>
    <w:rPr>
      <w:color w:val="800080" w:themeColor="followedHyperlink"/>
      <w:u w:val="single"/>
    </w:rPr>
  </w:style>
  <w:style w:type="paragraph" w:styleId="Revision">
    <w:name w:val="Revision"/>
    <w:hidden/>
    <w:uiPriority w:val="99"/>
    <w:semiHidden/>
    <w:rsid w:val="002418CB"/>
    <w:rPr>
      <w:rFonts w:ascii="Times New Roman" w:hAnsi="Times New Roman"/>
    </w:rPr>
  </w:style>
  <w:style w:type="character" w:styleId="CommentReference">
    <w:name w:val="annotation reference"/>
    <w:basedOn w:val="DefaultParagraphFont"/>
    <w:uiPriority w:val="99"/>
    <w:semiHidden/>
    <w:unhideWhenUsed/>
    <w:rsid w:val="009263D3"/>
    <w:rPr>
      <w:sz w:val="16"/>
      <w:szCs w:val="16"/>
    </w:rPr>
  </w:style>
  <w:style w:type="character" w:styleId="UnresolvedMention">
    <w:name w:val="Unresolved Mention"/>
    <w:basedOn w:val="DefaultParagraphFont"/>
    <w:uiPriority w:val="99"/>
    <w:semiHidden/>
    <w:unhideWhenUsed/>
    <w:rsid w:val="00342077"/>
    <w:rPr>
      <w:color w:val="808080"/>
      <w:shd w:val="clear" w:color="auto" w:fill="E6E6E6"/>
    </w:rPr>
  </w:style>
  <w:style w:type="character" w:styleId="HTMLCode">
    <w:name w:val="HTML Code"/>
    <w:basedOn w:val="DefaultParagraphFont"/>
    <w:uiPriority w:val="99"/>
    <w:semiHidden/>
    <w:unhideWhenUsed/>
    <w:rsid w:val="00973FA7"/>
    <w:rPr>
      <w:rFonts w:ascii="Courier New" w:eastAsia="Times New Roman" w:hAnsi="Courier New" w:cs="Courier New"/>
      <w:sz w:val="20"/>
      <w:szCs w:val="20"/>
    </w:rPr>
  </w:style>
  <w:style w:type="table" w:styleId="TableGrid">
    <w:name w:val="Table Grid"/>
    <w:basedOn w:val="TableNormal"/>
    <w:uiPriority w:val="39"/>
    <w:rsid w:val="00016B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rsid w:val="009703A9"/>
    <w:rPr>
      <w:rFonts w:ascii="Times New Roman" w:hAnsi="Times New Roman"/>
      <w:b/>
      <w:bCs/>
      <w:sz w:val="22"/>
      <w:szCs w:val="22"/>
    </w:rPr>
  </w:style>
  <w:style w:type="paragraph" w:customStyle="1" w:styleId="Default">
    <w:name w:val="Default"/>
    <w:basedOn w:val="Normal"/>
    <w:rsid w:val="00764ADF"/>
    <w:pPr>
      <w:autoSpaceDE w:val="0"/>
      <w:autoSpaceDN w:val="0"/>
      <w:spacing w:after="0"/>
    </w:pPr>
    <w:rPr>
      <w:rFonts w:eastAsiaTheme="minorHAnsi"/>
      <w:color w:val="000000"/>
      <w:sz w:val="24"/>
      <w:szCs w:val="24"/>
      <w:lang w:eastAsia="en-US"/>
    </w:rPr>
  </w:style>
  <w:style w:type="character" w:customStyle="1" w:styleId="CommentTextChar">
    <w:name w:val="Comment Text Char"/>
    <w:basedOn w:val="DefaultParagraphFont"/>
    <w:link w:val="CommentText"/>
    <w:uiPriority w:val="99"/>
    <w:semiHidden/>
    <w:rsid w:val="005477A0"/>
    <w:rPr>
      <w:rFonts w:ascii="Times New Roman" w:hAnsi="Times New Roman"/>
      <w:sz w:val="22"/>
    </w:rPr>
  </w:style>
  <w:style w:type="paragraph" w:customStyle="1" w:styleId="a">
    <w:name w:val="表本文"/>
    <w:qFormat/>
    <w:rsid w:val="00733427"/>
    <w:pPr>
      <w:suppressAutoHyphens/>
      <w:adjustRightInd w:val="0"/>
      <w:snapToGrid w:val="0"/>
      <w:spacing w:before="40" w:after="40" w:line="200" w:lineRule="exact"/>
      <w:ind w:left="57" w:right="57"/>
    </w:pPr>
    <w:rPr>
      <w:rFonts w:ascii="Arial" w:eastAsia="MS Gothic" w:hAnsi="Arial"/>
      <w:snapToGrid w:val="0"/>
      <w:sz w:val="16"/>
      <w:szCs w:val="22"/>
    </w:rPr>
  </w:style>
  <w:style w:type="paragraph" w:customStyle="1" w:styleId="a0">
    <w:name w:val="表ヘッダ"/>
    <w:basedOn w:val="a"/>
    <w:qFormat/>
    <w:rsid w:val="00733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8796">
      <w:bodyDiv w:val="1"/>
      <w:marLeft w:val="0"/>
      <w:marRight w:val="0"/>
      <w:marTop w:val="0"/>
      <w:marBottom w:val="0"/>
      <w:divBdr>
        <w:top w:val="none" w:sz="0" w:space="0" w:color="auto"/>
        <w:left w:val="none" w:sz="0" w:space="0" w:color="auto"/>
        <w:bottom w:val="none" w:sz="0" w:space="0" w:color="auto"/>
        <w:right w:val="none" w:sz="0" w:space="0" w:color="auto"/>
      </w:divBdr>
    </w:div>
    <w:div w:id="69349106">
      <w:bodyDiv w:val="1"/>
      <w:marLeft w:val="0"/>
      <w:marRight w:val="0"/>
      <w:marTop w:val="0"/>
      <w:marBottom w:val="0"/>
      <w:divBdr>
        <w:top w:val="none" w:sz="0" w:space="0" w:color="auto"/>
        <w:left w:val="none" w:sz="0" w:space="0" w:color="auto"/>
        <w:bottom w:val="none" w:sz="0" w:space="0" w:color="auto"/>
        <w:right w:val="none" w:sz="0" w:space="0" w:color="auto"/>
      </w:divBdr>
    </w:div>
    <w:div w:id="80030584">
      <w:bodyDiv w:val="1"/>
      <w:marLeft w:val="0"/>
      <w:marRight w:val="0"/>
      <w:marTop w:val="0"/>
      <w:marBottom w:val="0"/>
      <w:divBdr>
        <w:top w:val="none" w:sz="0" w:space="0" w:color="auto"/>
        <w:left w:val="none" w:sz="0" w:space="0" w:color="auto"/>
        <w:bottom w:val="none" w:sz="0" w:space="0" w:color="auto"/>
        <w:right w:val="none" w:sz="0" w:space="0" w:color="auto"/>
      </w:divBdr>
    </w:div>
    <w:div w:id="125122595">
      <w:bodyDiv w:val="1"/>
      <w:marLeft w:val="0"/>
      <w:marRight w:val="0"/>
      <w:marTop w:val="0"/>
      <w:marBottom w:val="0"/>
      <w:divBdr>
        <w:top w:val="none" w:sz="0" w:space="0" w:color="auto"/>
        <w:left w:val="none" w:sz="0" w:space="0" w:color="auto"/>
        <w:bottom w:val="none" w:sz="0" w:space="0" w:color="auto"/>
        <w:right w:val="none" w:sz="0" w:space="0" w:color="auto"/>
      </w:divBdr>
    </w:div>
    <w:div w:id="218903542">
      <w:bodyDiv w:val="1"/>
      <w:marLeft w:val="0"/>
      <w:marRight w:val="0"/>
      <w:marTop w:val="0"/>
      <w:marBottom w:val="0"/>
      <w:divBdr>
        <w:top w:val="none" w:sz="0" w:space="0" w:color="auto"/>
        <w:left w:val="none" w:sz="0" w:space="0" w:color="auto"/>
        <w:bottom w:val="none" w:sz="0" w:space="0" w:color="auto"/>
        <w:right w:val="none" w:sz="0" w:space="0" w:color="auto"/>
      </w:divBdr>
      <w:divsChild>
        <w:div w:id="713239805">
          <w:marLeft w:val="0"/>
          <w:marRight w:val="0"/>
          <w:marTop w:val="0"/>
          <w:marBottom w:val="0"/>
          <w:divBdr>
            <w:top w:val="none" w:sz="0" w:space="0" w:color="auto"/>
            <w:left w:val="none" w:sz="0" w:space="0" w:color="auto"/>
            <w:bottom w:val="none" w:sz="0" w:space="0" w:color="auto"/>
            <w:right w:val="none" w:sz="0" w:space="0" w:color="auto"/>
          </w:divBdr>
          <w:divsChild>
            <w:div w:id="334377925">
              <w:marLeft w:val="0"/>
              <w:marRight w:val="0"/>
              <w:marTop w:val="0"/>
              <w:marBottom w:val="0"/>
              <w:divBdr>
                <w:top w:val="none" w:sz="0" w:space="0" w:color="auto"/>
                <w:left w:val="none" w:sz="0" w:space="0" w:color="auto"/>
                <w:bottom w:val="none" w:sz="0" w:space="0" w:color="auto"/>
                <w:right w:val="none" w:sz="0" w:space="0" w:color="auto"/>
              </w:divBdr>
              <w:divsChild>
                <w:div w:id="1511287436">
                  <w:marLeft w:val="0"/>
                  <w:marRight w:val="0"/>
                  <w:marTop w:val="0"/>
                  <w:marBottom w:val="0"/>
                  <w:divBdr>
                    <w:top w:val="none" w:sz="0" w:space="0" w:color="auto"/>
                    <w:left w:val="none" w:sz="0" w:space="0" w:color="auto"/>
                    <w:bottom w:val="none" w:sz="0" w:space="0" w:color="auto"/>
                    <w:right w:val="none" w:sz="0" w:space="0" w:color="auto"/>
                  </w:divBdr>
                  <w:divsChild>
                    <w:div w:id="1165632874">
                      <w:marLeft w:val="0"/>
                      <w:marRight w:val="0"/>
                      <w:marTop w:val="0"/>
                      <w:marBottom w:val="0"/>
                      <w:divBdr>
                        <w:top w:val="none" w:sz="0" w:space="0" w:color="auto"/>
                        <w:left w:val="none" w:sz="0" w:space="0" w:color="auto"/>
                        <w:bottom w:val="none" w:sz="0" w:space="0" w:color="auto"/>
                        <w:right w:val="none" w:sz="0" w:space="0" w:color="auto"/>
                      </w:divBdr>
                      <w:divsChild>
                        <w:div w:id="658457566">
                          <w:marLeft w:val="0"/>
                          <w:marRight w:val="0"/>
                          <w:marTop w:val="0"/>
                          <w:marBottom w:val="0"/>
                          <w:divBdr>
                            <w:top w:val="none" w:sz="0" w:space="0" w:color="auto"/>
                            <w:left w:val="none" w:sz="0" w:space="0" w:color="auto"/>
                            <w:bottom w:val="none" w:sz="0" w:space="0" w:color="auto"/>
                            <w:right w:val="none" w:sz="0" w:space="0" w:color="auto"/>
                          </w:divBdr>
                          <w:divsChild>
                            <w:div w:id="1854149945">
                              <w:marLeft w:val="0"/>
                              <w:marRight w:val="0"/>
                              <w:marTop w:val="0"/>
                              <w:marBottom w:val="0"/>
                              <w:divBdr>
                                <w:top w:val="none" w:sz="0" w:space="0" w:color="auto"/>
                                <w:left w:val="none" w:sz="0" w:space="0" w:color="auto"/>
                                <w:bottom w:val="none" w:sz="0" w:space="0" w:color="auto"/>
                                <w:right w:val="none" w:sz="0" w:space="0" w:color="auto"/>
                              </w:divBdr>
                              <w:divsChild>
                                <w:div w:id="17544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1573690">
      <w:bodyDiv w:val="1"/>
      <w:marLeft w:val="0"/>
      <w:marRight w:val="0"/>
      <w:marTop w:val="0"/>
      <w:marBottom w:val="0"/>
      <w:divBdr>
        <w:top w:val="none" w:sz="0" w:space="0" w:color="auto"/>
        <w:left w:val="none" w:sz="0" w:space="0" w:color="auto"/>
        <w:bottom w:val="none" w:sz="0" w:space="0" w:color="auto"/>
        <w:right w:val="none" w:sz="0" w:space="0" w:color="auto"/>
      </w:divBdr>
    </w:div>
    <w:div w:id="423459455">
      <w:bodyDiv w:val="1"/>
      <w:marLeft w:val="0"/>
      <w:marRight w:val="0"/>
      <w:marTop w:val="0"/>
      <w:marBottom w:val="0"/>
      <w:divBdr>
        <w:top w:val="none" w:sz="0" w:space="0" w:color="auto"/>
        <w:left w:val="none" w:sz="0" w:space="0" w:color="auto"/>
        <w:bottom w:val="none" w:sz="0" w:space="0" w:color="auto"/>
        <w:right w:val="none" w:sz="0" w:space="0" w:color="auto"/>
      </w:divBdr>
      <w:divsChild>
        <w:div w:id="1944914542">
          <w:marLeft w:val="562"/>
          <w:marRight w:val="0"/>
          <w:marTop w:val="0"/>
          <w:marBottom w:val="0"/>
          <w:divBdr>
            <w:top w:val="none" w:sz="0" w:space="0" w:color="auto"/>
            <w:left w:val="none" w:sz="0" w:space="0" w:color="auto"/>
            <w:bottom w:val="none" w:sz="0" w:space="0" w:color="auto"/>
            <w:right w:val="none" w:sz="0" w:space="0" w:color="auto"/>
          </w:divBdr>
        </w:div>
      </w:divsChild>
    </w:div>
    <w:div w:id="443354433">
      <w:bodyDiv w:val="1"/>
      <w:marLeft w:val="0"/>
      <w:marRight w:val="0"/>
      <w:marTop w:val="0"/>
      <w:marBottom w:val="0"/>
      <w:divBdr>
        <w:top w:val="none" w:sz="0" w:space="0" w:color="auto"/>
        <w:left w:val="none" w:sz="0" w:space="0" w:color="auto"/>
        <w:bottom w:val="none" w:sz="0" w:space="0" w:color="auto"/>
        <w:right w:val="none" w:sz="0" w:space="0" w:color="auto"/>
      </w:divBdr>
    </w:div>
    <w:div w:id="456681654">
      <w:bodyDiv w:val="1"/>
      <w:marLeft w:val="0"/>
      <w:marRight w:val="0"/>
      <w:marTop w:val="0"/>
      <w:marBottom w:val="0"/>
      <w:divBdr>
        <w:top w:val="none" w:sz="0" w:space="0" w:color="auto"/>
        <w:left w:val="none" w:sz="0" w:space="0" w:color="auto"/>
        <w:bottom w:val="none" w:sz="0" w:space="0" w:color="auto"/>
        <w:right w:val="none" w:sz="0" w:space="0" w:color="auto"/>
      </w:divBdr>
      <w:divsChild>
        <w:div w:id="572080481">
          <w:marLeft w:val="446"/>
          <w:marRight w:val="0"/>
          <w:marTop w:val="0"/>
          <w:marBottom w:val="0"/>
          <w:divBdr>
            <w:top w:val="none" w:sz="0" w:space="0" w:color="auto"/>
            <w:left w:val="none" w:sz="0" w:space="0" w:color="auto"/>
            <w:bottom w:val="none" w:sz="0" w:space="0" w:color="auto"/>
            <w:right w:val="none" w:sz="0" w:space="0" w:color="auto"/>
          </w:divBdr>
        </w:div>
        <w:div w:id="700279579">
          <w:marLeft w:val="446"/>
          <w:marRight w:val="0"/>
          <w:marTop w:val="0"/>
          <w:marBottom w:val="0"/>
          <w:divBdr>
            <w:top w:val="none" w:sz="0" w:space="0" w:color="auto"/>
            <w:left w:val="none" w:sz="0" w:space="0" w:color="auto"/>
            <w:bottom w:val="none" w:sz="0" w:space="0" w:color="auto"/>
            <w:right w:val="none" w:sz="0" w:space="0" w:color="auto"/>
          </w:divBdr>
        </w:div>
        <w:div w:id="1141264728">
          <w:marLeft w:val="446"/>
          <w:marRight w:val="0"/>
          <w:marTop w:val="0"/>
          <w:marBottom w:val="0"/>
          <w:divBdr>
            <w:top w:val="none" w:sz="0" w:space="0" w:color="auto"/>
            <w:left w:val="none" w:sz="0" w:space="0" w:color="auto"/>
            <w:bottom w:val="none" w:sz="0" w:space="0" w:color="auto"/>
            <w:right w:val="none" w:sz="0" w:space="0" w:color="auto"/>
          </w:divBdr>
        </w:div>
        <w:div w:id="1143543069">
          <w:marLeft w:val="446"/>
          <w:marRight w:val="0"/>
          <w:marTop w:val="0"/>
          <w:marBottom w:val="0"/>
          <w:divBdr>
            <w:top w:val="none" w:sz="0" w:space="0" w:color="auto"/>
            <w:left w:val="none" w:sz="0" w:space="0" w:color="auto"/>
            <w:bottom w:val="none" w:sz="0" w:space="0" w:color="auto"/>
            <w:right w:val="none" w:sz="0" w:space="0" w:color="auto"/>
          </w:divBdr>
        </w:div>
      </w:divsChild>
    </w:div>
    <w:div w:id="462163204">
      <w:bodyDiv w:val="1"/>
      <w:marLeft w:val="0"/>
      <w:marRight w:val="0"/>
      <w:marTop w:val="0"/>
      <w:marBottom w:val="0"/>
      <w:divBdr>
        <w:top w:val="none" w:sz="0" w:space="0" w:color="auto"/>
        <w:left w:val="none" w:sz="0" w:space="0" w:color="auto"/>
        <w:bottom w:val="none" w:sz="0" w:space="0" w:color="auto"/>
        <w:right w:val="none" w:sz="0" w:space="0" w:color="auto"/>
      </w:divBdr>
    </w:div>
    <w:div w:id="463086951">
      <w:bodyDiv w:val="1"/>
      <w:marLeft w:val="0"/>
      <w:marRight w:val="0"/>
      <w:marTop w:val="0"/>
      <w:marBottom w:val="0"/>
      <w:divBdr>
        <w:top w:val="none" w:sz="0" w:space="0" w:color="auto"/>
        <w:left w:val="none" w:sz="0" w:space="0" w:color="auto"/>
        <w:bottom w:val="none" w:sz="0" w:space="0" w:color="auto"/>
        <w:right w:val="none" w:sz="0" w:space="0" w:color="auto"/>
      </w:divBdr>
    </w:div>
    <w:div w:id="485510430">
      <w:bodyDiv w:val="1"/>
      <w:marLeft w:val="0"/>
      <w:marRight w:val="0"/>
      <w:marTop w:val="0"/>
      <w:marBottom w:val="0"/>
      <w:divBdr>
        <w:top w:val="none" w:sz="0" w:space="0" w:color="auto"/>
        <w:left w:val="none" w:sz="0" w:space="0" w:color="auto"/>
        <w:bottom w:val="none" w:sz="0" w:space="0" w:color="auto"/>
        <w:right w:val="none" w:sz="0" w:space="0" w:color="auto"/>
      </w:divBdr>
      <w:divsChild>
        <w:div w:id="935090106">
          <w:marLeft w:val="288"/>
          <w:marRight w:val="0"/>
          <w:marTop w:val="0"/>
          <w:marBottom w:val="0"/>
          <w:divBdr>
            <w:top w:val="none" w:sz="0" w:space="0" w:color="auto"/>
            <w:left w:val="none" w:sz="0" w:space="0" w:color="auto"/>
            <w:bottom w:val="none" w:sz="0" w:space="0" w:color="auto"/>
            <w:right w:val="none" w:sz="0" w:space="0" w:color="auto"/>
          </w:divBdr>
        </w:div>
        <w:div w:id="1492595147">
          <w:marLeft w:val="562"/>
          <w:marRight w:val="0"/>
          <w:marTop w:val="0"/>
          <w:marBottom w:val="0"/>
          <w:divBdr>
            <w:top w:val="none" w:sz="0" w:space="0" w:color="auto"/>
            <w:left w:val="none" w:sz="0" w:space="0" w:color="auto"/>
            <w:bottom w:val="none" w:sz="0" w:space="0" w:color="auto"/>
            <w:right w:val="none" w:sz="0" w:space="0" w:color="auto"/>
          </w:divBdr>
        </w:div>
        <w:div w:id="1694067617">
          <w:marLeft w:val="562"/>
          <w:marRight w:val="0"/>
          <w:marTop w:val="0"/>
          <w:marBottom w:val="0"/>
          <w:divBdr>
            <w:top w:val="none" w:sz="0" w:space="0" w:color="auto"/>
            <w:left w:val="none" w:sz="0" w:space="0" w:color="auto"/>
            <w:bottom w:val="none" w:sz="0" w:space="0" w:color="auto"/>
            <w:right w:val="none" w:sz="0" w:space="0" w:color="auto"/>
          </w:divBdr>
        </w:div>
      </w:divsChild>
    </w:div>
    <w:div w:id="554395273">
      <w:bodyDiv w:val="1"/>
      <w:marLeft w:val="0"/>
      <w:marRight w:val="0"/>
      <w:marTop w:val="0"/>
      <w:marBottom w:val="0"/>
      <w:divBdr>
        <w:top w:val="none" w:sz="0" w:space="0" w:color="auto"/>
        <w:left w:val="none" w:sz="0" w:space="0" w:color="auto"/>
        <w:bottom w:val="none" w:sz="0" w:space="0" w:color="auto"/>
        <w:right w:val="none" w:sz="0" w:space="0" w:color="auto"/>
      </w:divBdr>
    </w:div>
    <w:div w:id="620235413">
      <w:bodyDiv w:val="1"/>
      <w:marLeft w:val="0"/>
      <w:marRight w:val="0"/>
      <w:marTop w:val="0"/>
      <w:marBottom w:val="0"/>
      <w:divBdr>
        <w:top w:val="none" w:sz="0" w:space="0" w:color="auto"/>
        <w:left w:val="none" w:sz="0" w:space="0" w:color="auto"/>
        <w:bottom w:val="none" w:sz="0" w:space="0" w:color="auto"/>
        <w:right w:val="none" w:sz="0" w:space="0" w:color="auto"/>
      </w:divBdr>
    </w:div>
    <w:div w:id="641160000">
      <w:bodyDiv w:val="1"/>
      <w:marLeft w:val="0"/>
      <w:marRight w:val="0"/>
      <w:marTop w:val="0"/>
      <w:marBottom w:val="0"/>
      <w:divBdr>
        <w:top w:val="none" w:sz="0" w:space="0" w:color="auto"/>
        <w:left w:val="none" w:sz="0" w:space="0" w:color="auto"/>
        <w:bottom w:val="none" w:sz="0" w:space="0" w:color="auto"/>
        <w:right w:val="none" w:sz="0" w:space="0" w:color="auto"/>
      </w:divBdr>
    </w:div>
    <w:div w:id="750388878">
      <w:bodyDiv w:val="1"/>
      <w:marLeft w:val="0"/>
      <w:marRight w:val="0"/>
      <w:marTop w:val="0"/>
      <w:marBottom w:val="0"/>
      <w:divBdr>
        <w:top w:val="none" w:sz="0" w:space="0" w:color="auto"/>
        <w:left w:val="none" w:sz="0" w:space="0" w:color="auto"/>
        <w:bottom w:val="none" w:sz="0" w:space="0" w:color="auto"/>
        <w:right w:val="none" w:sz="0" w:space="0" w:color="auto"/>
      </w:divBdr>
    </w:div>
    <w:div w:id="807671123">
      <w:bodyDiv w:val="1"/>
      <w:marLeft w:val="0"/>
      <w:marRight w:val="0"/>
      <w:marTop w:val="0"/>
      <w:marBottom w:val="0"/>
      <w:divBdr>
        <w:top w:val="none" w:sz="0" w:space="0" w:color="auto"/>
        <w:left w:val="none" w:sz="0" w:space="0" w:color="auto"/>
        <w:bottom w:val="none" w:sz="0" w:space="0" w:color="auto"/>
        <w:right w:val="none" w:sz="0" w:space="0" w:color="auto"/>
      </w:divBdr>
      <w:divsChild>
        <w:div w:id="1483616047">
          <w:marLeft w:val="446"/>
          <w:marRight w:val="0"/>
          <w:marTop w:val="0"/>
          <w:marBottom w:val="160"/>
          <w:divBdr>
            <w:top w:val="none" w:sz="0" w:space="0" w:color="auto"/>
            <w:left w:val="none" w:sz="0" w:space="0" w:color="auto"/>
            <w:bottom w:val="none" w:sz="0" w:space="0" w:color="auto"/>
            <w:right w:val="none" w:sz="0" w:space="0" w:color="auto"/>
          </w:divBdr>
        </w:div>
      </w:divsChild>
    </w:div>
    <w:div w:id="878738908">
      <w:bodyDiv w:val="1"/>
      <w:marLeft w:val="0"/>
      <w:marRight w:val="0"/>
      <w:marTop w:val="0"/>
      <w:marBottom w:val="0"/>
      <w:divBdr>
        <w:top w:val="none" w:sz="0" w:space="0" w:color="auto"/>
        <w:left w:val="none" w:sz="0" w:space="0" w:color="auto"/>
        <w:bottom w:val="none" w:sz="0" w:space="0" w:color="auto"/>
        <w:right w:val="none" w:sz="0" w:space="0" w:color="auto"/>
      </w:divBdr>
    </w:div>
    <w:div w:id="930971619">
      <w:bodyDiv w:val="1"/>
      <w:marLeft w:val="0"/>
      <w:marRight w:val="0"/>
      <w:marTop w:val="0"/>
      <w:marBottom w:val="0"/>
      <w:divBdr>
        <w:top w:val="none" w:sz="0" w:space="0" w:color="auto"/>
        <w:left w:val="none" w:sz="0" w:space="0" w:color="auto"/>
        <w:bottom w:val="none" w:sz="0" w:space="0" w:color="auto"/>
        <w:right w:val="none" w:sz="0" w:space="0" w:color="auto"/>
      </w:divBdr>
    </w:div>
    <w:div w:id="955982680">
      <w:bodyDiv w:val="1"/>
      <w:marLeft w:val="0"/>
      <w:marRight w:val="0"/>
      <w:marTop w:val="0"/>
      <w:marBottom w:val="0"/>
      <w:divBdr>
        <w:top w:val="none" w:sz="0" w:space="0" w:color="auto"/>
        <w:left w:val="none" w:sz="0" w:space="0" w:color="auto"/>
        <w:bottom w:val="none" w:sz="0" w:space="0" w:color="auto"/>
        <w:right w:val="none" w:sz="0" w:space="0" w:color="auto"/>
      </w:divBdr>
    </w:div>
    <w:div w:id="1091510704">
      <w:bodyDiv w:val="1"/>
      <w:marLeft w:val="0"/>
      <w:marRight w:val="0"/>
      <w:marTop w:val="0"/>
      <w:marBottom w:val="0"/>
      <w:divBdr>
        <w:top w:val="none" w:sz="0" w:space="0" w:color="auto"/>
        <w:left w:val="none" w:sz="0" w:space="0" w:color="auto"/>
        <w:bottom w:val="none" w:sz="0" w:space="0" w:color="auto"/>
        <w:right w:val="none" w:sz="0" w:space="0" w:color="auto"/>
      </w:divBdr>
    </w:div>
    <w:div w:id="1205171011">
      <w:bodyDiv w:val="1"/>
      <w:marLeft w:val="0"/>
      <w:marRight w:val="0"/>
      <w:marTop w:val="0"/>
      <w:marBottom w:val="0"/>
      <w:divBdr>
        <w:top w:val="none" w:sz="0" w:space="0" w:color="auto"/>
        <w:left w:val="none" w:sz="0" w:space="0" w:color="auto"/>
        <w:bottom w:val="none" w:sz="0" w:space="0" w:color="auto"/>
        <w:right w:val="none" w:sz="0" w:space="0" w:color="auto"/>
      </w:divBdr>
    </w:div>
    <w:div w:id="1274557304">
      <w:bodyDiv w:val="1"/>
      <w:marLeft w:val="0"/>
      <w:marRight w:val="0"/>
      <w:marTop w:val="0"/>
      <w:marBottom w:val="0"/>
      <w:divBdr>
        <w:top w:val="none" w:sz="0" w:space="0" w:color="auto"/>
        <w:left w:val="none" w:sz="0" w:space="0" w:color="auto"/>
        <w:bottom w:val="none" w:sz="0" w:space="0" w:color="auto"/>
        <w:right w:val="none" w:sz="0" w:space="0" w:color="auto"/>
      </w:divBdr>
    </w:div>
    <w:div w:id="1303196920">
      <w:bodyDiv w:val="1"/>
      <w:marLeft w:val="0"/>
      <w:marRight w:val="0"/>
      <w:marTop w:val="0"/>
      <w:marBottom w:val="0"/>
      <w:divBdr>
        <w:top w:val="none" w:sz="0" w:space="0" w:color="auto"/>
        <w:left w:val="none" w:sz="0" w:space="0" w:color="auto"/>
        <w:bottom w:val="none" w:sz="0" w:space="0" w:color="auto"/>
        <w:right w:val="none" w:sz="0" w:space="0" w:color="auto"/>
      </w:divBdr>
    </w:div>
    <w:div w:id="1322461191">
      <w:bodyDiv w:val="1"/>
      <w:marLeft w:val="0"/>
      <w:marRight w:val="0"/>
      <w:marTop w:val="0"/>
      <w:marBottom w:val="0"/>
      <w:divBdr>
        <w:top w:val="none" w:sz="0" w:space="0" w:color="auto"/>
        <w:left w:val="none" w:sz="0" w:space="0" w:color="auto"/>
        <w:bottom w:val="none" w:sz="0" w:space="0" w:color="auto"/>
        <w:right w:val="none" w:sz="0" w:space="0" w:color="auto"/>
      </w:divBdr>
    </w:div>
    <w:div w:id="1376388998">
      <w:bodyDiv w:val="1"/>
      <w:marLeft w:val="0"/>
      <w:marRight w:val="0"/>
      <w:marTop w:val="0"/>
      <w:marBottom w:val="0"/>
      <w:divBdr>
        <w:top w:val="none" w:sz="0" w:space="0" w:color="auto"/>
        <w:left w:val="none" w:sz="0" w:space="0" w:color="auto"/>
        <w:bottom w:val="none" w:sz="0" w:space="0" w:color="auto"/>
        <w:right w:val="none" w:sz="0" w:space="0" w:color="auto"/>
      </w:divBdr>
      <w:divsChild>
        <w:div w:id="523786489">
          <w:marLeft w:val="288"/>
          <w:marRight w:val="0"/>
          <w:marTop w:val="0"/>
          <w:marBottom w:val="0"/>
          <w:divBdr>
            <w:top w:val="none" w:sz="0" w:space="0" w:color="auto"/>
            <w:left w:val="none" w:sz="0" w:space="0" w:color="auto"/>
            <w:bottom w:val="none" w:sz="0" w:space="0" w:color="auto"/>
            <w:right w:val="none" w:sz="0" w:space="0" w:color="auto"/>
          </w:divBdr>
        </w:div>
        <w:div w:id="1198740809">
          <w:marLeft w:val="562"/>
          <w:marRight w:val="0"/>
          <w:marTop w:val="0"/>
          <w:marBottom w:val="0"/>
          <w:divBdr>
            <w:top w:val="none" w:sz="0" w:space="0" w:color="auto"/>
            <w:left w:val="none" w:sz="0" w:space="0" w:color="auto"/>
            <w:bottom w:val="none" w:sz="0" w:space="0" w:color="auto"/>
            <w:right w:val="none" w:sz="0" w:space="0" w:color="auto"/>
          </w:divBdr>
        </w:div>
        <w:div w:id="1412852278">
          <w:marLeft w:val="562"/>
          <w:marRight w:val="0"/>
          <w:marTop w:val="0"/>
          <w:marBottom w:val="0"/>
          <w:divBdr>
            <w:top w:val="none" w:sz="0" w:space="0" w:color="auto"/>
            <w:left w:val="none" w:sz="0" w:space="0" w:color="auto"/>
            <w:bottom w:val="none" w:sz="0" w:space="0" w:color="auto"/>
            <w:right w:val="none" w:sz="0" w:space="0" w:color="auto"/>
          </w:divBdr>
        </w:div>
      </w:divsChild>
    </w:div>
    <w:div w:id="1444613508">
      <w:bodyDiv w:val="1"/>
      <w:marLeft w:val="0"/>
      <w:marRight w:val="0"/>
      <w:marTop w:val="0"/>
      <w:marBottom w:val="0"/>
      <w:divBdr>
        <w:top w:val="none" w:sz="0" w:space="0" w:color="auto"/>
        <w:left w:val="none" w:sz="0" w:space="0" w:color="auto"/>
        <w:bottom w:val="none" w:sz="0" w:space="0" w:color="auto"/>
        <w:right w:val="none" w:sz="0" w:space="0" w:color="auto"/>
      </w:divBdr>
    </w:div>
    <w:div w:id="1580672643">
      <w:bodyDiv w:val="1"/>
      <w:marLeft w:val="0"/>
      <w:marRight w:val="0"/>
      <w:marTop w:val="0"/>
      <w:marBottom w:val="0"/>
      <w:divBdr>
        <w:top w:val="none" w:sz="0" w:space="0" w:color="auto"/>
        <w:left w:val="none" w:sz="0" w:space="0" w:color="auto"/>
        <w:bottom w:val="none" w:sz="0" w:space="0" w:color="auto"/>
        <w:right w:val="none" w:sz="0" w:space="0" w:color="auto"/>
      </w:divBdr>
    </w:div>
    <w:div w:id="1617104842">
      <w:bodyDiv w:val="1"/>
      <w:marLeft w:val="0"/>
      <w:marRight w:val="0"/>
      <w:marTop w:val="0"/>
      <w:marBottom w:val="0"/>
      <w:divBdr>
        <w:top w:val="none" w:sz="0" w:space="0" w:color="auto"/>
        <w:left w:val="none" w:sz="0" w:space="0" w:color="auto"/>
        <w:bottom w:val="none" w:sz="0" w:space="0" w:color="auto"/>
        <w:right w:val="none" w:sz="0" w:space="0" w:color="auto"/>
      </w:divBdr>
    </w:div>
    <w:div w:id="1730299701">
      <w:bodyDiv w:val="1"/>
      <w:marLeft w:val="0"/>
      <w:marRight w:val="0"/>
      <w:marTop w:val="0"/>
      <w:marBottom w:val="0"/>
      <w:divBdr>
        <w:top w:val="none" w:sz="0" w:space="0" w:color="auto"/>
        <w:left w:val="none" w:sz="0" w:space="0" w:color="auto"/>
        <w:bottom w:val="none" w:sz="0" w:space="0" w:color="auto"/>
        <w:right w:val="none" w:sz="0" w:space="0" w:color="auto"/>
      </w:divBdr>
    </w:div>
    <w:div w:id="1817405991">
      <w:bodyDiv w:val="1"/>
      <w:marLeft w:val="0"/>
      <w:marRight w:val="0"/>
      <w:marTop w:val="0"/>
      <w:marBottom w:val="0"/>
      <w:divBdr>
        <w:top w:val="none" w:sz="0" w:space="0" w:color="auto"/>
        <w:left w:val="none" w:sz="0" w:space="0" w:color="auto"/>
        <w:bottom w:val="none" w:sz="0" w:space="0" w:color="auto"/>
        <w:right w:val="none" w:sz="0" w:space="0" w:color="auto"/>
      </w:divBdr>
    </w:div>
    <w:div w:id="1834878388">
      <w:bodyDiv w:val="1"/>
      <w:marLeft w:val="0"/>
      <w:marRight w:val="0"/>
      <w:marTop w:val="0"/>
      <w:marBottom w:val="0"/>
      <w:divBdr>
        <w:top w:val="none" w:sz="0" w:space="0" w:color="auto"/>
        <w:left w:val="none" w:sz="0" w:space="0" w:color="auto"/>
        <w:bottom w:val="none" w:sz="0" w:space="0" w:color="auto"/>
        <w:right w:val="none" w:sz="0" w:space="0" w:color="auto"/>
      </w:divBdr>
      <w:divsChild>
        <w:div w:id="1062754486">
          <w:marLeft w:val="446"/>
          <w:marRight w:val="0"/>
          <w:marTop w:val="0"/>
          <w:marBottom w:val="0"/>
          <w:divBdr>
            <w:top w:val="none" w:sz="0" w:space="0" w:color="auto"/>
            <w:left w:val="none" w:sz="0" w:space="0" w:color="auto"/>
            <w:bottom w:val="none" w:sz="0" w:space="0" w:color="auto"/>
            <w:right w:val="none" w:sz="0" w:space="0" w:color="auto"/>
          </w:divBdr>
        </w:div>
      </w:divsChild>
    </w:div>
    <w:div w:id="1840733854">
      <w:bodyDiv w:val="1"/>
      <w:marLeft w:val="0"/>
      <w:marRight w:val="0"/>
      <w:marTop w:val="0"/>
      <w:marBottom w:val="0"/>
      <w:divBdr>
        <w:top w:val="none" w:sz="0" w:space="0" w:color="auto"/>
        <w:left w:val="none" w:sz="0" w:space="0" w:color="auto"/>
        <w:bottom w:val="none" w:sz="0" w:space="0" w:color="auto"/>
        <w:right w:val="none" w:sz="0" w:space="0" w:color="auto"/>
      </w:divBdr>
      <w:divsChild>
        <w:div w:id="263193902">
          <w:marLeft w:val="446"/>
          <w:marRight w:val="0"/>
          <w:marTop w:val="0"/>
          <w:marBottom w:val="0"/>
          <w:divBdr>
            <w:top w:val="none" w:sz="0" w:space="0" w:color="auto"/>
            <w:left w:val="none" w:sz="0" w:space="0" w:color="auto"/>
            <w:bottom w:val="none" w:sz="0" w:space="0" w:color="auto"/>
            <w:right w:val="none" w:sz="0" w:space="0" w:color="auto"/>
          </w:divBdr>
        </w:div>
        <w:div w:id="415784836">
          <w:marLeft w:val="446"/>
          <w:marRight w:val="0"/>
          <w:marTop w:val="0"/>
          <w:marBottom w:val="0"/>
          <w:divBdr>
            <w:top w:val="none" w:sz="0" w:space="0" w:color="auto"/>
            <w:left w:val="none" w:sz="0" w:space="0" w:color="auto"/>
            <w:bottom w:val="none" w:sz="0" w:space="0" w:color="auto"/>
            <w:right w:val="none" w:sz="0" w:space="0" w:color="auto"/>
          </w:divBdr>
        </w:div>
        <w:div w:id="740836192">
          <w:marLeft w:val="446"/>
          <w:marRight w:val="0"/>
          <w:marTop w:val="0"/>
          <w:marBottom w:val="0"/>
          <w:divBdr>
            <w:top w:val="none" w:sz="0" w:space="0" w:color="auto"/>
            <w:left w:val="none" w:sz="0" w:space="0" w:color="auto"/>
            <w:bottom w:val="none" w:sz="0" w:space="0" w:color="auto"/>
            <w:right w:val="none" w:sz="0" w:space="0" w:color="auto"/>
          </w:divBdr>
        </w:div>
        <w:div w:id="1542130582">
          <w:marLeft w:val="446"/>
          <w:marRight w:val="0"/>
          <w:marTop w:val="0"/>
          <w:marBottom w:val="0"/>
          <w:divBdr>
            <w:top w:val="none" w:sz="0" w:space="0" w:color="auto"/>
            <w:left w:val="none" w:sz="0" w:space="0" w:color="auto"/>
            <w:bottom w:val="none" w:sz="0" w:space="0" w:color="auto"/>
            <w:right w:val="none" w:sz="0" w:space="0" w:color="auto"/>
          </w:divBdr>
        </w:div>
      </w:divsChild>
    </w:div>
    <w:div w:id="1874803277">
      <w:bodyDiv w:val="1"/>
      <w:marLeft w:val="0"/>
      <w:marRight w:val="0"/>
      <w:marTop w:val="0"/>
      <w:marBottom w:val="0"/>
      <w:divBdr>
        <w:top w:val="none" w:sz="0" w:space="0" w:color="auto"/>
        <w:left w:val="none" w:sz="0" w:space="0" w:color="auto"/>
        <w:bottom w:val="none" w:sz="0" w:space="0" w:color="auto"/>
        <w:right w:val="none" w:sz="0" w:space="0" w:color="auto"/>
      </w:divBdr>
    </w:div>
    <w:div w:id="1961570197">
      <w:bodyDiv w:val="1"/>
      <w:marLeft w:val="0"/>
      <w:marRight w:val="0"/>
      <w:marTop w:val="0"/>
      <w:marBottom w:val="0"/>
      <w:divBdr>
        <w:top w:val="none" w:sz="0" w:space="0" w:color="auto"/>
        <w:left w:val="none" w:sz="0" w:space="0" w:color="auto"/>
        <w:bottom w:val="none" w:sz="0" w:space="0" w:color="auto"/>
        <w:right w:val="none" w:sz="0" w:space="0" w:color="auto"/>
      </w:divBdr>
    </w:div>
    <w:div w:id="1973947856">
      <w:bodyDiv w:val="1"/>
      <w:marLeft w:val="0"/>
      <w:marRight w:val="0"/>
      <w:marTop w:val="0"/>
      <w:marBottom w:val="0"/>
      <w:divBdr>
        <w:top w:val="none" w:sz="0" w:space="0" w:color="auto"/>
        <w:left w:val="none" w:sz="0" w:space="0" w:color="auto"/>
        <w:bottom w:val="none" w:sz="0" w:space="0" w:color="auto"/>
        <w:right w:val="none" w:sz="0" w:space="0" w:color="auto"/>
      </w:divBdr>
    </w:div>
    <w:div w:id="2050253799">
      <w:bodyDiv w:val="1"/>
      <w:marLeft w:val="0"/>
      <w:marRight w:val="0"/>
      <w:marTop w:val="0"/>
      <w:marBottom w:val="0"/>
      <w:divBdr>
        <w:top w:val="none" w:sz="0" w:space="0" w:color="auto"/>
        <w:left w:val="none" w:sz="0" w:space="0" w:color="auto"/>
        <w:bottom w:val="none" w:sz="0" w:space="0" w:color="auto"/>
        <w:right w:val="none" w:sz="0" w:space="0" w:color="auto"/>
      </w:divBdr>
    </w:div>
    <w:div w:id="2083016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nesas.com/en-us/software/D6002645.html" TargetMode="External"/><Relationship Id="rId13" Type="http://schemas.openxmlformats.org/officeDocument/2006/relationships/hyperlink" Target="http://www.renesas.com/contact/" TargetMode="Externa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s://www.renesas.com/en-us/software/D6002275.html"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nesas.com/en-us/products/microcontrollers-microprocessors/rz/rzn/rzn1d.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hyperlink" Target="http://www.renesas.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github.com/renesas-rz/rzn1_linux-4.19_bsp" TargetMode="External"/><Relationship Id="rId14" Type="http://schemas.openxmlformats.org/officeDocument/2006/relationships/header" Target="header1.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stenqui01\Documents\Custom%20Office%20Templates\msantpwe0950.dot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369A6-8283-45D9-A97D-6B5BD95AC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msantpwe0950.dotm</Template>
  <TotalTime>1419</TotalTime>
  <Pages>10</Pages>
  <Words>2694</Words>
  <Characters>15359</Characters>
  <Application>Microsoft Office Word</Application>
  <DocSecurity>0</DocSecurity>
  <Lines>127</Lines>
  <Paragraphs>36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RZ/N1D</vt:lpstr>
      <vt:lpstr>Product Name</vt:lpstr>
    </vt:vector>
  </TitlesOfParts>
  <Company>Renesas</Company>
  <LinksUpToDate>false</LinksUpToDate>
  <CharactersWithSpaces>18017</CharactersWithSpaces>
  <SharedDoc>false</SharedDoc>
  <HLinks>
    <vt:vector size="30" baseType="variant">
      <vt:variant>
        <vt:i4>2162727</vt:i4>
      </vt:variant>
      <vt:variant>
        <vt:i4>27</vt:i4>
      </vt:variant>
      <vt:variant>
        <vt:i4>0</vt:i4>
      </vt:variant>
      <vt:variant>
        <vt:i4>5</vt:i4>
      </vt:variant>
      <vt:variant>
        <vt:lpwstr>http://www.renesas.com/contact/</vt:lpwstr>
      </vt:variant>
      <vt:variant>
        <vt:lpwstr/>
      </vt:variant>
      <vt:variant>
        <vt:i4>3735664</vt:i4>
      </vt:variant>
      <vt:variant>
        <vt:i4>24</vt:i4>
      </vt:variant>
      <vt:variant>
        <vt:i4>0</vt:i4>
      </vt:variant>
      <vt:variant>
        <vt:i4>5</vt:i4>
      </vt:variant>
      <vt:variant>
        <vt:lpwstr>http://www.renesas.com/</vt:lpwstr>
      </vt:variant>
      <vt:variant>
        <vt:lpwstr/>
      </vt:variant>
      <vt:variant>
        <vt:i4>5177368</vt:i4>
      </vt:variant>
      <vt:variant>
        <vt:i4>6957</vt:i4>
      </vt:variant>
      <vt:variant>
        <vt:i4>1028</vt:i4>
      </vt:variant>
      <vt:variant>
        <vt:i4>1</vt:i4>
      </vt:variant>
      <vt:variant>
        <vt:lpwstr>C:\Users\b1900215\Desktop\AN_e0800\renesas_f_blue.emf</vt:lpwstr>
      </vt:variant>
      <vt:variant>
        <vt:lpwstr/>
      </vt:variant>
      <vt:variant>
        <vt:i4>5177368</vt:i4>
      </vt:variant>
      <vt:variant>
        <vt:i4>7284</vt:i4>
      </vt:variant>
      <vt:variant>
        <vt:i4>1027</vt:i4>
      </vt:variant>
      <vt:variant>
        <vt:i4>1</vt:i4>
      </vt:variant>
      <vt:variant>
        <vt:lpwstr>C:\Users\b1900215\Desktop\AN_e0800\renesas_f_blue.emf</vt:lpwstr>
      </vt:variant>
      <vt:variant>
        <vt:lpwstr/>
      </vt:variant>
      <vt:variant>
        <vt:i4>4784145</vt:i4>
      </vt:variant>
      <vt:variant>
        <vt:i4>-1</vt:i4>
      </vt:variant>
      <vt:variant>
        <vt:i4>2061</vt:i4>
      </vt:variant>
      <vt:variant>
        <vt:i4>1</vt:i4>
      </vt:variant>
      <vt:variant>
        <vt:lpwstr>C:\Users\b1900215\Desktop\AN_e0800\renesas_an_blue.emf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RZ/N1D</dc:title>
  <dc:subject>R01ANxxxxEU</dc:subject>
  <dc:creator>Stenquist, Carl</dc:creator>
  <cp:keywords>SIMPLE FAST IPCM Usage Notes</cp:keywords>
  <dc:description>May 19, 2020</dc:description>
  <cp:lastModifiedBy>Stenquist, Carl</cp:lastModifiedBy>
  <cp:revision>7</cp:revision>
  <cp:lastPrinted>2020-03-10T13:38:00Z</cp:lastPrinted>
  <dcterms:created xsi:type="dcterms:W3CDTF">2020-05-18T16:46:00Z</dcterms:created>
  <dcterms:modified xsi:type="dcterms:W3CDTF">2020-05-19T16:29:00Z</dcterms:modified>
  <cp:category>Rev.0.90</cp:category>
</cp:coreProperties>
</file>